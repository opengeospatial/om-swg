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C845B4">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C845B4">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57F813B9"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6</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w:t>
      </w:r>
      <w:r w:rsidR="00EF1691">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5FFF950B"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6</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2</w:t>
      </w:r>
      <w:r w:rsidR="00EF1691">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264404E0" w:rsidR="00767B2F" w:rsidRPr="00C63000" w:rsidRDefault="00767B2F" w:rsidP="00767B2F">
      <w:pPr>
        <w:jc w:val="center"/>
        <w:rPr>
          <w:b/>
          <w:bCs/>
          <w:sz w:val="20"/>
          <w:szCs w:val="20"/>
        </w:rPr>
      </w:pPr>
      <w:bookmarkStart w:id="30" w:name="_Ref52381566"/>
      <w:r w:rsidRPr="00C63000">
        <w:rPr>
          <w:b/>
          <w:bCs/>
          <w:sz w:val="20"/>
          <w:szCs w:val="20"/>
        </w:rPr>
        <w:t xml:space="preserve">Table </w:t>
      </w:r>
      <w:r w:rsidRPr="00C63000">
        <w:rPr>
          <w:b/>
          <w:bCs/>
          <w:sz w:val="20"/>
          <w:szCs w:val="20"/>
        </w:rPr>
        <w:fldChar w:fldCharType="begin"/>
      </w:r>
      <w:r w:rsidRPr="00C63000">
        <w:rPr>
          <w:b/>
          <w:bCs/>
          <w:sz w:val="20"/>
          <w:szCs w:val="20"/>
        </w:rPr>
        <w:instrText xml:space="preserve"> STYLEREF 1 \s </w:instrText>
      </w:r>
      <w:r w:rsidRPr="00C63000">
        <w:rPr>
          <w:b/>
          <w:bCs/>
          <w:sz w:val="20"/>
          <w:szCs w:val="20"/>
        </w:rPr>
        <w:fldChar w:fldCharType="separate"/>
      </w:r>
      <w:r w:rsidR="00412EB8" w:rsidRPr="00C63000">
        <w:rPr>
          <w:b/>
          <w:bCs/>
          <w:noProof/>
          <w:sz w:val="20"/>
          <w:szCs w:val="20"/>
        </w:rPr>
        <w:t>5</w:t>
      </w:r>
      <w:r w:rsidRPr="00C63000">
        <w:rPr>
          <w:b/>
          <w:bCs/>
          <w:sz w:val="20"/>
          <w:szCs w:val="20"/>
        </w:rPr>
        <w:fldChar w:fldCharType="end"/>
      </w:r>
      <w:r w:rsidRPr="00C63000">
        <w:rPr>
          <w:b/>
          <w:bCs/>
          <w:sz w:val="20"/>
          <w:szCs w:val="20"/>
        </w:rPr>
        <w:t>.</w:t>
      </w:r>
      <w:r w:rsidRPr="00C63000">
        <w:rPr>
          <w:b/>
          <w:bCs/>
          <w:sz w:val="20"/>
          <w:szCs w:val="20"/>
        </w:rPr>
        <w:fldChar w:fldCharType="begin"/>
      </w:r>
      <w:r w:rsidRPr="00C63000">
        <w:rPr>
          <w:b/>
          <w:bCs/>
          <w:sz w:val="20"/>
          <w:szCs w:val="20"/>
        </w:rPr>
        <w:instrText xml:space="preserve"> SEQ Table \* ARABIC \s 1 </w:instrText>
      </w:r>
      <w:r w:rsidRPr="00C63000">
        <w:rPr>
          <w:b/>
          <w:bCs/>
          <w:sz w:val="20"/>
          <w:szCs w:val="20"/>
        </w:rPr>
        <w:fldChar w:fldCharType="separate"/>
      </w:r>
      <w:r w:rsidR="00412EB8" w:rsidRPr="00C63000">
        <w:rPr>
          <w:b/>
          <w:bCs/>
          <w:noProof/>
          <w:sz w:val="20"/>
          <w:szCs w:val="20"/>
        </w:rPr>
        <w:t>1</w:t>
      </w:r>
      <w:r w:rsidRPr="00C63000">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4790EB5F"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6</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3</w:t>
      </w:r>
      <w:r w:rsidR="00EF1691">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6" w:name="_Toc52399648"/>
      <w:r w:rsidRPr="00114E5B">
        <w:t>Role of Sample</w:t>
      </w:r>
      <w:bookmarkEnd w:id="46"/>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7" w:name="_Toc52399649"/>
      <w:r w:rsidRPr="00114E5B">
        <w:t xml:space="preserve">Sampling </w:t>
      </w:r>
      <w:r>
        <w:t>p</w:t>
      </w:r>
      <w:r w:rsidRPr="00114E5B">
        <w:t>rocess</w:t>
      </w:r>
      <w:bookmarkEnd w:id="47"/>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8" w:name="_Toc52399650"/>
      <w:r w:rsidRPr="00114E5B">
        <w:lastRenderedPageBreak/>
        <w:t>Classification of samples</w:t>
      </w:r>
      <w:bookmarkEnd w:id="48"/>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9"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49"/>
    </w:p>
    <w:p w14:paraId="29A35C7C" w14:textId="4E56F15C" w:rsidR="00114E5B" w:rsidRDefault="00114E5B" w:rsidP="00114E5B">
      <w:pPr>
        <w:pStyle w:val="Heading3"/>
      </w:pPr>
      <w:bookmarkStart w:id="50" w:name="_Toc52399652"/>
      <w:r w:rsidRPr="00114E5B">
        <w:t xml:space="preserve">Model </w:t>
      </w:r>
      <w:r>
        <w:t>c</w:t>
      </w:r>
      <w:r w:rsidRPr="00114E5B">
        <w:t>onsistency</w:t>
      </w:r>
      <w:bookmarkEnd w:id="50"/>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35C42B1F" w:rsidR="00FA0795" w:rsidRPr="00C63000" w:rsidRDefault="00FA0795" w:rsidP="00FA0795">
      <w:pPr>
        <w:jc w:val="center"/>
        <w:rPr>
          <w:b/>
          <w:bCs/>
          <w:sz w:val="20"/>
          <w:szCs w:val="20"/>
        </w:rPr>
      </w:pPr>
      <w:bookmarkStart w:id="51" w:name="_Ref52386333"/>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w:t>
      </w:r>
      <w:r w:rsidR="00EF1691">
        <w:rPr>
          <w:b/>
          <w:bCs/>
          <w:sz w:val="20"/>
          <w:szCs w:val="20"/>
        </w:rPr>
        <w:fldChar w:fldCharType="end"/>
      </w:r>
      <w:bookmarkEnd w:id="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5784B8DE" w:rsidR="00FA0795" w:rsidRPr="00C63000" w:rsidRDefault="001501CE" w:rsidP="001501CE">
      <w:pPr>
        <w:jc w:val="center"/>
        <w:rPr>
          <w:b/>
          <w:bCs/>
          <w:sz w:val="20"/>
          <w:szCs w:val="20"/>
        </w:rPr>
      </w:pPr>
      <w:bookmarkStart w:id="52" w:name="_Ref52386984"/>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2</w:t>
      </w:r>
      <w:r w:rsidR="00EF1691">
        <w:rPr>
          <w:b/>
          <w:bCs/>
          <w:sz w:val="20"/>
          <w:szCs w:val="20"/>
        </w:rPr>
        <w:fldChar w:fldCharType="end"/>
      </w:r>
      <w:bookmarkEnd w:id="52"/>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3" w:name="_Toc52399653"/>
      <w:r w:rsidRPr="00114E5B">
        <w:lastRenderedPageBreak/>
        <w:t xml:space="preserve">Relationship between Sample and </w:t>
      </w:r>
      <w:r>
        <w:t>d</w:t>
      </w:r>
      <w:r w:rsidRPr="00114E5B">
        <w:t xml:space="preserve">omain </w:t>
      </w:r>
      <w:r>
        <w:t>f</w:t>
      </w:r>
      <w:r w:rsidRPr="00114E5B">
        <w:t>eatures</w:t>
      </w:r>
      <w:bookmarkEnd w:id="53"/>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6E1A85AC" w:rsidR="00E22F4E" w:rsidRPr="00C63000" w:rsidRDefault="00E22F4E" w:rsidP="00E22F4E">
      <w:pPr>
        <w:jc w:val="center"/>
        <w:rPr>
          <w:b/>
          <w:bCs/>
          <w:sz w:val="20"/>
          <w:szCs w:val="20"/>
        </w:rPr>
      </w:pPr>
      <w:bookmarkStart w:id="54" w:name="_Ref52387554"/>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3</w:t>
      </w:r>
      <w:r w:rsidR="00EF1691">
        <w:rPr>
          <w:b/>
          <w:bCs/>
          <w:sz w:val="20"/>
          <w:szCs w:val="20"/>
        </w:rPr>
        <w:fldChar w:fldCharType="end"/>
      </w:r>
      <w:bookmarkEnd w:id="5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1ACDF5FC" w:rsidR="00350089" w:rsidRPr="00C63000" w:rsidRDefault="00350089" w:rsidP="00350089">
      <w:pPr>
        <w:jc w:val="center"/>
        <w:rPr>
          <w:b/>
          <w:bCs/>
          <w:sz w:val="20"/>
          <w:szCs w:val="20"/>
        </w:rPr>
      </w:pPr>
      <w:bookmarkStart w:id="55" w:name="_Ref52387705"/>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4</w:t>
      </w:r>
      <w:r w:rsidR="00EF1691">
        <w:rPr>
          <w:b/>
          <w:bCs/>
          <w:sz w:val="20"/>
          <w:szCs w:val="20"/>
        </w:rPr>
        <w:fldChar w:fldCharType="end"/>
      </w:r>
      <w:bookmarkEnd w:id="55"/>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6478C076" w:rsidR="00624A6C" w:rsidRPr="00C63000" w:rsidRDefault="00624A6C" w:rsidP="00CF28F7">
      <w:pPr>
        <w:jc w:val="center"/>
        <w:rPr>
          <w:b/>
          <w:bCs/>
          <w:sz w:val="20"/>
          <w:szCs w:val="20"/>
        </w:rPr>
      </w:pPr>
      <w:bookmarkStart w:id="56" w:name="_Ref52387856"/>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5</w:t>
      </w:r>
      <w:r w:rsidR="00EF1691">
        <w:rPr>
          <w:b/>
          <w:bCs/>
          <w:sz w:val="20"/>
          <w:szCs w:val="20"/>
        </w:rPr>
        <w:fldChar w:fldCharType="end"/>
      </w:r>
      <w:bookmarkEnd w:id="5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7" w:name="_Toc52399654"/>
      <w:r w:rsidRPr="00920189">
        <w:t>Conceptual Observation schema</w:t>
      </w:r>
      <w:bookmarkEnd w:id="57"/>
    </w:p>
    <w:p w14:paraId="393A6024" w14:textId="3277BA06" w:rsidR="00CE109A" w:rsidRDefault="00AC59F3" w:rsidP="00AC59F3">
      <w:pPr>
        <w:pStyle w:val="Heading2"/>
      </w:pPr>
      <w:bookmarkStart w:id="58" w:name="_Toc52399655"/>
      <w:r>
        <w:t>General</w:t>
      </w:r>
      <w:bookmarkEnd w:id="58"/>
    </w:p>
    <w:p w14:paraId="3628450F" w14:textId="355E81B9" w:rsidR="00AC59F3" w:rsidRDefault="00AC59F3" w:rsidP="00AC59F3">
      <w:pPr>
        <w:pStyle w:val="Heading3"/>
      </w:pPr>
      <w:bookmarkStart w:id="59" w:name="_Toc52399656"/>
      <w:r w:rsidRPr="00AC59F3">
        <w:t>Conceptual Observation model</w:t>
      </w:r>
      <w:bookmarkEnd w:id="59"/>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1C101239" w:rsidR="00AC59F3" w:rsidRPr="00C63000" w:rsidRDefault="00AC59F3" w:rsidP="00AC59F3">
      <w:pPr>
        <w:jc w:val="center"/>
        <w:rPr>
          <w:b/>
          <w:bCs/>
          <w:sz w:val="20"/>
          <w:szCs w:val="20"/>
        </w:rPr>
      </w:pPr>
      <w:bookmarkStart w:id="60" w:name="_Ref52388634"/>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w:t>
      </w:r>
      <w:r w:rsidR="00EF1691">
        <w:rPr>
          <w:b/>
          <w:bCs/>
          <w:sz w:val="20"/>
          <w:szCs w:val="20"/>
        </w:rPr>
        <w:fldChar w:fldCharType="end"/>
      </w:r>
      <w:bookmarkEnd w:id="6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1" w:name="_Ref52388743"/>
      <w:bookmarkStart w:id="62" w:name="_Toc52399657"/>
      <w:r w:rsidRPr="00AC59F3">
        <w:t>Conceptual Observation schema package Requirements Class</w:t>
      </w:r>
      <w:bookmarkEnd w:id="61"/>
      <w:bookmarkEnd w:id="6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33222902" w:rsidR="00EE6350" w:rsidRPr="00C63000" w:rsidRDefault="00EE6350" w:rsidP="00EE6350">
      <w:pPr>
        <w:jc w:val="center"/>
        <w:rPr>
          <w:b/>
          <w:bCs/>
          <w:sz w:val="20"/>
          <w:szCs w:val="20"/>
        </w:rPr>
      </w:pPr>
      <w:r w:rsidRPr="00C6300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2</w:t>
      </w:r>
      <w:r w:rsidR="00EF1691">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3" w:name="_Toc52399658"/>
      <w:r w:rsidRPr="00AC59F3">
        <w:t xml:space="preserve">Association </w:t>
      </w:r>
      <w:proofErr w:type="spellStart"/>
      <w:r w:rsidRPr="00AC59F3">
        <w:t>relatedObservation</w:t>
      </w:r>
      <w:bookmarkEnd w:id="6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4" w:name="_Toc52399659"/>
      <w:r w:rsidRPr="00F64967">
        <w:t>Observation</w:t>
      </w:r>
      <w:bookmarkEnd w:id="64"/>
    </w:p>
    <w:p w14:paraId="111DE131" w14:textId="48725C89" w:rsidR="00F64967" w:rsidRDefault="00F64967" w:rsidP="00F64967">
      <w:pPr>
        <w:pStyle w:val="Heading3"/>
      </w:pPr>
      <w:bookmarkStart w:id="65" w:name="_Toc52399660"/>
      <w:r w:rsidRPr="00F64967">
        <w:t>Observation Requirements Class</w:t>
      </w:r>
      <w:bookmarkEnd w:id="65"/>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1DE7C0A6" w:rsidR="000B17DE" w:rsidRDefault="000B17DE" w:rsidP="000B17DE">
      <w:pPr>
        <w:jc w:val="center"/>
        <w:rPr>
          <w:b/>
          <w:bCs/>
          <w:sz w:val="20"/>
          <w:szCs w:val="20"/>
        </w:rPr>
      </w:pPr>
      <w:r w:rsidRPr="000B17DE">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3</w:t>
      </w:r>
      <w:r w:rsidR="00EF1691">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w:t>
      </w:r>
      <w:r w:rsidR="009C4033">
        <w:rPr>
          <w:b/>
          <w:bCs/>
          <w:sz w:val="20"/>
          <w:szCs w:val="20"/>
        </w:rPr>
        <w:t>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6" w:name="_Toc52399661"/>
      <w:r w:rsidRPr="00D904CA">
        <w:lastRenderedPageBreak/>
        <w:t>Interface Observation</w:t>
      </w:r>
      <w:bookmarkEnd w:id="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7" w:name="_Toc52399662"/>
      <w:r w:rsidRPr="00452AE7">
        <w:t xml:space="preserve">Attribute </w:t>
      </w:r>
      <w:proofErr w:type="spellStart"/>
      <w:r w:rsidRPr="00452AE7">
        <w:t>phenomenonTime</w:t>
      </w:r>
      <w:bookmarkEnd w:id="6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Toc52399663"/>
      <w:r w:rsidRPr="00DA7447">
        <w:t xml:space="preserve">Attribute </w:t>
      </w:r>
      <w:proofErr w:type="spellStart"/>
      <w:r w:rsidRPr="00DA7447">
        <w:t>resultTime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69" w:name="_Toc52399664"/>
      <w:r w:rsidRPr="00632253">
        <w:t xml:space="preserve">Attribute </w:t>
      </w:r>
      <w:proofErr w:type="spellStart"/>
      <w:r w:rsidRPr="00632253">
        <w:t>validTime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0" w:name="_Toc52399665"/>
      <w:r w:rsidRPr="00462F81">
        <w:t xml:space="preserve">Association </w:t>
      </w:r>
      <w:proofErr w:type="spellStart"/>
      <w:r w:rsidRPr="00462F81">
        <w:t>featureOfInterest</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1" w:name="_Toc52399666"/>
      <w:r w:rsidRPr="00B00BFD">
        <w:t xml:space="preserve">Association </w:t>
      </w:r>
      <w:proofErr w:type="spellStart"/>
      <w:r w:rsidRPr="00B00BFD">
        <w:t>observedProperty</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2" w:name="_Toc52399667"/>
      <w:r w:rsidRPr="00001DFA">
        <w:t>Association result</w:t>
      </w:r>
      <w:bookmarkEnd w:id="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3" w:name="_Toc52399668"/>
      <w:r w:rsidRPr="00217BBC">
        <w:lastRenderedPageBreak/>
        <w:t>Association procedure</w:t>
      </w:r>
      <w:bookmarkEnd w:id="7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4" w:name="_Toc52399669"/>
      <w:r w:rsidRPr="003855C8">
        <w:t>Association observer</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5" w:name="_Toc52399670"/>
      <w:r w:rsidRPr="003855C8">
        <w:t>Association host</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6" w:name="_Toc52399671"/>
      <w:r w:rsidRPr="001A49FA">
        <w:t>Constraint Observer or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7"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7"/>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8" w:name="_Toc52399673"/>
      <w:r w:rsidRPr="00BB0E5D">
        <w:lastRenderedPageBreak/>
        <w:t xml:space="preserve">Constraint suitable </w:t>
      </w:r>
      <w:proofErr w:type="spellStart"/>
      <w:r w:rsidRPr="00BB0E5D">
        <w:t>ObservableProperty</w:t>
      </w:r>
      <w:bookmarkEnd w:id="78"/>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79" w:name="_Toc52399674"/>
      <w:r w:rsidRPr="00933112">
        <w:t>Constraint suitable result type</w:t>
      </w:r>
      <w:bookmarkEnd w:id="79"/>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0" w:name="_Toc52399675"/>
      <w:proofErr w:type="spellStart"/>
      <w:r w:rsidRPr="000C435F">
        <w:t>ObservableProperty</w:t>
      </w:r>
      <w:bookmarkEnd w:id="80"/>
      <w:proofErr w:type="spellEnd"/>
    </w:p>
    <w:p w14:paraId="7E170345" w14:textId="4D52FCA1" w:rsidR="000C435F" w:rsidRDefault="000C435F" w:rsidP="000C435F">
      <w:pPr>
        <w:pStyle w:val="Heading3"/>
      </w:pPr>
      <w:bookmarkStart w:id="81" w:name="_Toc52399676"/>
      <w:proofErr w:type="spellStart"/>
      <w:r w:rsidRPr="000C435F">
        <w:t>ObservableProperty</w:t>
      </w:r>
      <w:proofErr w:type="spellEnd"/>
      <w:r w:rsidRPr="000C435F">
        <w:t xml:space="preserve"> Requirements Class</w:t>
      </w:r>
      <w:bookmarkEnd w:id="81"/>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15A2C724" w:rsidR="000C435F" w:rsidRDefault="007B7029" w:rsidP="007B7029">
      <w:pPr>
        <w:jc w:val="center"/>
        <w:rPr>
          <w:b/>
          <w:bCs/>
          <w:sz w:val="20"/>
          <w:szCs w:val="20"/>
        </w:rPr>
      </w:pPr>
      <w:r w:rsidRPr="007B7029">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4</w:t>
      </w:r>
      <w:r w:rsidR="00EF1691">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w:t>
      </w:r>
      <w:r w:rsidR="009C4033">
        <w:rPr>
          <w:b/>
          <w:bCs/>
          <w:sz w:val="20"/>
          <w:szCs w:val="20"/>
        </w:rPr>
        <w:t>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2" w:name="_Toc52399677"/>
      <w:r w:rsidRPr="00DE7F9E">
        <w:lastRenderedPageBreak/>
        <w:t xml:space="preserve">Interface </w:t>
      </w:r>
      <w:proofErr w:type="spellStart"/>
      <w:r w:rsidRPr="00DE7F9E">
        <w:t>ObservableProperty</w:t>
      </w:r>
      <w:bookmarkEnd w:id="8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7C10D0">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7C10D0">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E</w:t>
      </w:r>
      <w:r>
        <w:rPr>
          <w:lang w:eastAsia="ja-JP"/>
        </w:rPr>
        <w:t>XAMPLE 1</w:t>
      </w:r>
      <w:r>
        <w:rPr>
          <w:lang w:eastAsia="ja-JP"/>
        </w:rPr>
        <w:t xml:space="preserve"> </w:t>
      </w:r>
      <w:r>
        <w:rPr>
          <w:lang w:eastAsia="ja-JP"/>
        </w:rPr>
        <w:tab/>
      </w:r>
      <w:r>
        <w:rPr>
          <w:lang w:eastAsia="ja-JP"/>
        </w:rPr>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w:t>
      </w:r>
      <w:r>
        <w:rPr>
          <w:lang w:eastAsia="ja-JP"/>
        </w:rPr>
        <w:t>XAMPLE 2</w:t>
      </w:r>
      <w:r>
        <w:rPr>
          <w:lang w:eastAsia="ja-JP"/>
        </w:rPr>
        <w:tab/>
      </w:r>
      <w:r>
        <w:rPr>
          <w:lang w:eastAsia="ja-JP"/>
        </w:rPr>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r>
        <w:rPr>
          <w:lang w:eastAsia="ja-JP"/>
        </w:rPr>
        <w:t>.</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r>
        <w:rPr>
          <w:lang w:eastAsia="ja-JP"/>
        </w:rPr>
        <w:t>.</w:t>
      </w:r>
    </w:p>
    <w:p w14:paraId="4849BB05" w14:textId="3ED8219C" w:rsidR="00AA5AF1" w:rsidRDefault="00AA5AF1" w:rsidP="00F461D6">
      <w:pPr>
        <w:tabs>
          <w:tab w:val="left" w:pos="7672"/>
        </w:tabs>
        <w:ind w:left="1440"/>
        <w:rPr>
          <w:lang w:eastAsia="ja-JP"/>
        </w:rPr>
      </w:pPr>
      <w:r>
        <w:rPr>
          <w:lang w:eastAsia="ja-JP"/>
        </w:rPr>
        <w:t>This</w:t>
      </w:r>
      <w:r>
        <w:rPr>
          <w:lang w:eastAsia="ja-JP"/>
        </w:rPr>
        <w:t xml:space="preserve"> allows to check whether the probe needs recalibration</w:t>
      </w:r>
      <w:r>
        <w:rPr>
          <w:lang w:eastAsia="ja-JP"/>
        </w:rPr>
        <w:t>.</w:t>
      </w:r>
      <w:r w:rsidR="00F461D6">
        <w:rPr>
          <w:lang w:eastAsia="ja-JP"/>
        </w:rPr>
        <w:tab/>
      </w:r>
    </w:p>
    <w:p w14:paraId="048E4082" w14:textId="68AE3129" w:rsidR="00F461D6" w:rsidRDefault="00F461D6" w:rsidP="00F461D6">
      <w:pPr>
        <w:pStyle w:val="Heading3"/>
      </w:pPr>
      <w:bookmarkStart w:id="83" w:name="_Toc52399678"/>
      <w:r w:rsidRPr="00F461D6">
        <w:t>Association observer</w:t>
      </w:r>
      <w:bookmarkEnd w:id="8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7C10D0">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7C10D0">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7C10D0">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4" w:name="_Toc52399679"/>
      <w:r w:rsidRPr="00A02312">
        <w:t>Procedure</w:t>
      </w:r>
      <w:bookmarkEnd w:id="84"/>
    </w:p>
    <w:p w14:paraId="52220D8F" w14:textId="2740A812" w:rsidR="00A02312" w:rsidRDefault="00A02312" w:rsidP="00A02312">
      <w:pPr>
        <w:pStyle w:val="Heading3"/>
      </w:pPr>
      <w:bookmarkStart w:id="85" w:name="_Toc52399680"/>
      <w:r w:rsidRPr="00A02312">
        <w:t>Procedure Requirements Class</w:t>
      </w:r>
      <w:bookmarkEnd w:id="8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7C10D0">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7C10D0">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7C10D0">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51DC6745" w:rsidR="00D11914" w:rsidRDefault="007C375E" w:rsidP="007C375E">
      <w:pPr>
        <w:jc w:val="center"/>
        <w:rPr>
          <w:b/>
          <w:bCs/>
          <w:sz w:val="20"/>
          <w:szCs w:val="20"/>
        </w:rPr>
      </w:pPr>
      <w:r w:rsidRPr="007C375E">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5</w:t>
      </w:r>
      <w:r w:rsidR="00EF1691">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6" w:name="_Toc52399681"/>
      <w:r w:rsidRPr="001B7F53">
        <w:t>Interface Procedure</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7C10D0">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r>
      <w:r>
        <w:rPr>
          <w:lang w:eastAsia="ja-JP"/>
        </w:rPr>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w:t>
      </w:r>
      <w:r>
        <w:rPr>
          <w:lang w:eastAsia="ja-JP"/>
        </w:rPr>
        <w: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7" w:name="_Toc52399682"/>
      <w:proofErr w:type="spellStart"/>
      <w:r w:rsidRPr="00344888">
        <w:t>ObservingProcedure</w:t>
      </w:r>
      <w:bookmarkEnd w:id="87"/>
      <w:proofErr w:type="spellEnd"/>
    </w:p>
    <w:p w14:paraId="529F628C" w14:textId="50017E7E" w:rsidR="00344888" w:rsidRDefault="00344888" w:rsidP="00344888">
      <w:pPr>
        <w:pStyle w:val="Heading3"/>
      </w:pPr>
      <w:bookmarkStart w:id="88" w:name="_Toc52399683"/>
      <w:proofErr w:type="spellStart"/>
      <w:r w:rsidRPr="00344888">
        <w:t>ObservingProcedure</w:t>
      </w:r>
      <w:proofErr w:type="spellEnd"/>
      <w:r w:rsidRPr="00344888">
        <w:t xml:space="preserve"> Requirements Class</w:t>
      </w:r>
      <w:bookmarkEnd w:id="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7C10D0">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7C10D0">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7C10D0">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174401F2" w:rsidR="00344888" w:rsidRDefault="0039549A" w:rsidP="0039549A">
      <w:pPr>
        <w:jc w:val="center"/>
        <w:rPr>
          <w:b/>
          <w:bCs/>
          <w:sz w:val="20"/>
          <w:szCs w:val="20"/>
        </w:rPr>
      </w:pPr>
      <w:r w:rsidRPr="0039549A">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6</w:t>
      </w:r>
      <w:r w:rsidR="00EF1691">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89" w:name="_Toc52399684"/>
      <w:r w:rsidRPr="004408E7">
        <w:t xml:space="preserve">Interface </w:t>
      </w:r>
      <w:proofErr w:type="spellStart"/>
      <w:r w:rsidRPr="004408E7">
        <w:t>ObservingProcedure</w:t>
      </w:r>
      <w:bookmarkEnd w:id="89"/>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7C10D0">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N</w:t>
      </w:r>
      <w:r>
        <w:rPr>
          <w:lang w:eastAsia="ja-JP"/>
        </w:rPr>
        <w:t>OTES</w:t>
      </w:r>
      <w:r>
        <w:rPr>
          <w:lang w:eastAsia="ja-JP"/>
        </w:rPr>
        <w:t xml:space="preserve">: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0" w:name="_Toc52399685"/>
      <w:r w:rsidRPr="00C347D6">
        <w:t>Association observer</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7C10D0">
            <w:pPr>
              <w:rPr>
                <w:sz w:val="20"/>
                <w:szCs w:val="20"/>
              </w:rPr>
            </w:pPr>
            <w:r w:rsidRPr="00F3713B">
              <w:rPr>
                <w:sz w:val="20"/>
                <w:szCs w:val="20"/>
              </w:rPr>
              <w:t xml:space="preserve">An </w:t>
            </w:r>
            <w:r w:rsidRPr="00F3713B">
              <w:rPr>
                <w:b/>
                <w:sz w:val="20"/>
                <w:szCs w:val="20"/>
              </w:rPr>
              <w:t>Observer</w:t>
            </w:r>
            <w:r w:rsidRPr="00F3713B">
              <w:rPr>
                <w:b/>
                <w:sz w:val="20"/>
                <w:szCs w:val="20"/>
              </w:rPr>
              <w:t xml:space="preserve">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7C10D0">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 w:name="_Toc52399686"/>
      <w:r w:rsidRPr="00721E6C">
        <w:t>Observer</w:t>
      </w:r>
      <w:bookmarkEnd w:id="91"/>
    </w:p>
    <w:p w14:paraId="5CC85E30" w14:textId="256D98F7" w:rsidR="00721E6C" w:rsidRDefault="00721E6C" w:rsidP="00721E6C">
      <w:pPr>
        <w:pStyle w:val="Heading3"/>
      </w:pPr>
      <w:bookmarkStart w:id="92" w:name="_Toc52399687"/>
      <w:r w:rsidRPr="00721E6C">
        <w:t>Observer Requirements Class</w:t>
      </w:r>
      <w:bookmarkEnd w:id="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7C10D0">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7C10D0">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7C10D0">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69C6638C" w:rsidR="004D5F28" w:rsidRDefault="003D2AB6" w:rsidP="003D2AB6">
      <w:pPr>
        <w:jc w:val="center"/>
        <w:rPr>
          <w:b/>
          <w:bCs/>
          <w:sz w:val="20"/>
          <w:szCs w:val="20"/>
        </w:rPr>
      </w:pPr>
      <w:r w:rsidRPr="003D2AB6">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3" w:name="_Toc52399688"/>
      <w:r w:rsidRPr="00250A5E">
        <w:lastRenderedPageBreak/>
        <w:t>Interface Observer</w:t>
      </w:r>
      <w:bookmarkEnd w:id="9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7C10D0">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r>
      <w:r>
        <w:rPr>
          <w:lang w:eastAsia="ja-JP"/>
        </w:rPr>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4" w:name="_Toc52399689"/>
      <w:r w:rsidRPr="00437D7C">
        <w:t xml:space="preserve">Association </w:t>
      </w:r>
      <w:proofErr w:type="spellStart"/>
      <w:r w:rsidRPr="00437D7C">
        <w:t>observableProperty</w:t>
      </w:r>
      <w:bookmarkEnd w:id="9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7C10D0">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7C10D0">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5" w:name="_Toc52399690"/>
      <w:r w:rsidRPr="005E1AE5">
        <w:t xml:space="preserve">Association </w:t>
      </w:r>
      <w:proofErr w:type="spellStart"/>
      <w:r w:rsidRPr="005E1AE5">
        <w:t>observingProcedure</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7C10D0">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7C10D0">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6" w:name="_Toc52399691"/>
      <w:r w:rsidRPr="00B90971">
        <w:t>Association deployment</w:t>
      </w:r>
      <w:bookmarkEnd w:id="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7C10D0">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7C10D0">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7" w:name="_Toc52399692"/>
      <w:r w:rsidRPr="009C397F">
        <w:t>Host</w:t>
      </w:r>
      <w:bookmarkEnd w:id="97"/>
    </w:p>
    <w:p w14:paraId="1B8D6C9F" w14:textId="606955E1" w:rsidR="009C397F" w:rsidRDefault="009C397F" w:rsidP="009C397F">
      <w:pPr>
        <w:pStyle w:val="Heading3"/>
      </w:pPr>
      <w:bookmarkStart w:id="98" w:name="_Toc52399693"/>
      <w:r w:rsidRPr="009C397F">
        <w:t>Host Requirements Class</w:t>
      </w:r>
      <w:bookmarkEnd w:id="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7C10D0">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7C10D0">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7C10D0">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7C10D0">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7C10D0">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4EE4BF38" w:rsidR="009C397F" w:rsidRDefault="004B75DB" w:rsidP="004B75DB">
      <w:pPr>
        <w:jc w:val="center"/>
        <w:rPr>
          <w:b/>
          <w:bCs/>
          <w:sz w:val="20"/>
          <w:szCs w:val="20"/>
        </w:rPr>
      </w:pPr>
      <w:r w:rsidRPr="004B75DB">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99" w:name="_Toc52399694"/>
      <w:r w:rsidRPr="00A674C0">
        <w:t>Interface Host</w:t>
      </w:r>
      <w:bookmarkEnd w:id="9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7C10D0">
            <w:pPr>
              <w:rPr>
                <w:sz w:val="20"/>
                <w:szCs w:val="20"/>
              </w:rPr>
            </w:pPr>
            <w:r>
              <w:rPr>
                <w:color w:val="24292E"/>
                <w:sz w:val="21"/>
                <w:szCs w:val="21"/>
              </w:rPr>
              <w:t xml:space="preserve"> </w:t>
            </w:r>
            <w:r>
              <w:rPr>
                <w:color w:val="24292E"/>
                <w:sz w:val="21"/>
                <w:szCs w:val="21"/>
              </w:rPr>
              <w:t>A</w:t>
            </w:r>
            <w:r>
              <w:rPr>
                <w:color w:val="24292E"/>
                <w:sz w:val="21"/>
                <w:szCs w:val="21"/>
              </w:rPr>
              <w:t xml:space="preserve"> grouping of </w:t>
            </w:r>
            <w:r>
              <w:rPr>
                <w:b/>
                <w:color w:val="24292E"/>
                <w:sz w:val="21"/>
                <w:szCs w:val="21"/>
              </w:rPr>
              <w:t>Observer</w:t>
            </w:r>
            <w:r>
              <w:rPr>
                <w:color w:val="24292E"/>
                <w:sz w:val="21"/>
                <w:szCs w:val="21"/>
              </w:rPr>
              <w:t>s</w:t>
            </w:r>
            <w:r>
              <w:rPr>
                <w:color w:val="24292E"/>
                <w:sz w:val="21"/>
                <w:szCs w:val="21"/>
              </w:rPr>
              <w:t xml:space="preserve"> </w:t>
            </w:r>
            <w:r>
              <w:rPr>
                <w:color w:val="24292E"/>
                <w:sz w:val="21"/>
                <w:szCs w:val="21"/>
              </w:rPr>
              <w:t>for a specific reason</w:t>
            </w:r>
            <w:r>
              <w:rPr>
                <w:color w:val="24292E"/>
                <w:sz w:val="21"/>
                <w:szCs w:val="21"/>
              </w:rPr>
              <w:t>.</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0" w:name="_Toc52399695"/>
      <w:r w:rsidRPr="00AC2754">
        <w:t>Association deployment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7C10D0">
            <w:pPr>
              <w:rPr>
                <w:color w:val="24292E"/>
                <w:sz w:val="21"/>
                <w:szCs w:val="21"/>
              </w:rPr>
            </w:pPr>
            <w:r>
              <w:rPr>
                <w:color w:val="24292E"/>
                <w:sz w:val="21"/>
                <w:szCs w:val="21"/>
              </w:rPr>
              <w:t>A</w:t>
            </w:r>
            <w:r>
              <w:rPr>
                <w:color w:val="24292E"/>
                <w:sz w:val="21"/>
                <w:szCs w:val="21"/>
              </w:rPr>
              <w:t xml:space="preserve">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7C10D0">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1" w:name="_Toc52399696"/>
      <w:r w:rsidRPr="00383A92">
        <w:t xml:space="preserve">Association </w:t>
      </w:r>
      <w:proofErr w:type="spellStart"/>
      <w:r w:rsidRPr="00383A92">
        <w:t>relatedHost</w:t>
      </w:r>
      <w:bookmarkEnd w:id="101"/>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7C10D0">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7C10D0">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2" w:name="_Toc52399697"/>
      <w:r w:rsidRPr="008534CB">
        <w:t>Deployment</w:t>
      </w:r>
      <w:bookmarkEnd w:id="102"/>
    </w:p>
    <w:p w14:paraId="4EACAA5E" w14:textId="227FFF27" w:rsidR="008534CB" w:rsidRDefault="00F144BE" w:rsidP="00F144BE">
      <w:pPr>
        <w:pStyle w:val="Heading3"/>
      </w:pPr>
      <w:bookmarkStart w:id="103" w:name="_Toc52399698"/>
      <w:r w:rsidRPr="00F144BE">
        <w:t>Deployment Requirements Class</w:t>
      </w:r>
      <w:bookmarkEnd w:id="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7C10D0">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7C10D0">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7C10D0">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1EBB8E3B" w:rsidR="00F144BE" w:rsidRDefault="009D5154" w:rsidP="009D5154">
      <w:pPr>
        <w:jc w:val="center"/>
        <w:rPr>
          <w:b/>
          <w:bCs/>
          <w:sz w:val="20"/>
          <w:szCs w:val="20"/>
        </w:rPr>
      </w:pPr>
      <w:r w:rsidRPr="009D5154">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4" w:name="_Toc52399699"/>
      <w:r w:rsidRPr="004277A3">
        <w:t>Interface Deployment</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7C10D0">
            <w:pPr>
              <w:rPr>
                <w:b/>
                <w:sz w:val="20"/>
                <w:szCs w:val="20"/>
              </w:rPr>
            </w:pPr>
            <w:r>
              <w:rPr>
                <w:color w:val="24292E"/>
                <w:sz w:val="21"/>
                <w:szCs w:val="21"/>
              </w:rPr>
              <w:t xml:space="preserve">Information on the assignment of an </w:t>
            </w:r>
            <w:r>
              <w:rPr>
                <w:b/>
                <w:color w:val="24292E"/>
                <w:sz w:val="21"/>
                <w:szCs w:val="21"/>
              </w:rPr>
              <w:t>Observer</w:t>
            </w:r>
            <w:r>
              <w:rPr>
                <w:b/>
                <w:color w:val="24292E"/>
                <w:sz w:val="21"/>
                <w:szCs w:val="21"/>
              </w:rPr>
              <w:t xml:space="preserve"> </w:t>
            </w:r>
            <w:r>
              <w:rPr>
                <w:color w:val="24292E"/>
                <w:sz w:val="21"/>
                <w:szCs w:val="21"/>
              </w:rPr>
              <w:t xml:space="preserve">to a </w:t>
            </w:r>
            <w:r>
              <w:rPr>
                <w:b/>
                <w:color w:val="24292E"/>
                <w:sz w:val="21"/>
                <w:szCs w:val="21"/>
              </w:rPr>
              <w:t>Host</w:t>
            </w:r>
            <w:r>
              <w:rPr>
                <w:b/>
                <w:color w:val="24292E"/>
                <w:sz w:val="21"/>
                <w:szCs w:val="21"/>
              </w:rPr>
              <w: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5" w:name="_Toc52399700"/>
      <w:r w:rsidRPr="00530A1C">
        <w:t>Association observer</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7C10D0">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7C10D0">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6" w:name="_Toc52399701"/>
      <w:r w:rsidRPr="002B7CCD">
        <w:t>Association host</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7C10D0">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7C10D0">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7" w:name="_Toc52399702"/>
      <w:r w:rsidRPr="00920189">
        <w:lastRenderedPageBreak/>
        <w:t>Abstract Observation Core</w:t>
      </w:r>
      <w:bookmarkEnd w:id="107"/>
    </w:p>
    <w:p w14:paraId="4C3BA03E" w14:textId="556C1697" w:rsidR="00CE109A" w:rsidRDefault="002C1F08" w:rsidP="002C1F08">
      <w:pPr>
        <w:pStyle w:val="Heading2"/>
      </w:pPr>
      <w:bookmarkStart w:id="108" w:name="_Toc52399703"/>
      <w:r w:rsidRPr="002C1F08">
        <w:t>General</w:t>
      </w:r>
      <w:bookmarkEnd w:id="108"/>
    </w:p>
    <w:p w14:paraId="2EAB8668" w14:textId="0AF5BCF1" w:rsidR="002C1F08" w:rsidRDefault="002C1F08" w:rsidP="002C1F08">
      <w:pPr>
        <w:pStyle w:val="Heading3"/>
      </w:pPr>
      <w:bookmarkStart w:id="109" w:name="_Toc52399704"/>
      <w:r w:rsidRPr="002C1F08">
        <w:t>Abstract Observation Core Package Requirements Class</w:t>
      </w:r>
      <w:bookmarkEnd w:id="10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7C10D0">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7C10D0">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7C10D0">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7C10D0">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7C10D0">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7C10D0">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7C10D0">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0B7EC079" w:rsidR="00002F8F" w:rsidRDefault="00CA4686" w:rsidP="00CA4686">
      <w:pPr>
        <w:jc w:val="center"/>
        <w:rPr>
          <w:b/>
          <w:bCs/>
          <w:sz w:val="20"/>
          <w:szCs w:val="20"/>
        </w:rPr>
      </w:pPr>
      <w:r w:rsidRPr="00CA4686">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w:t>
      </w:r>
      <w:r w:rsidR="00EF1691">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0" w:name="_Toc52399705"/>
      <w:r w:rsidRPr="00AE5D3D">
        <w:t>Association metadata</w:t>
      </w:r>
      <w:bookmarkEnd w:id="11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7C10D0">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7C10D0">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1" w:name="_Toc52399706"/>
      <w:proofErr w:type="spellStart"/>
      <w:r w:rsidRPr="00F102C2">
        <w:lastRenderedPageBreak/>
        <w:t>AbstractObservationCharacteristics</w:t>
      </w:r>
      <w:bookmarkEnd w:id="111"/>
      <w:proofErr w:type="spellEnd"/>
    </w:p>
    <w:p w14:paraId="7F16398F" w14:textId="588DB625" w:rsidR="00F102C2" w:rsidRDefault="009E4931" w:rsidP="009E4931">
      <w:pPr>
        <w:pStyle w:val="Heading3"/>
      </w:pPr>
      <w:bookmarkStart w:id="112" w:name="_Toc52399707"/>
      <w:proofErr w:type="spellStart"/>
      <w:r w:rsidRPr="009E4931">
        <w:t>AbstractObservationCharacteristics</w:t>
      </w:r>
      <w:proofErr w:type="spellEnd"/>
      <w:r w:rsidRPr="009E4931">
        <w:t xml:space="preserve"> Requirements Class</w:t>
      </w:r>
      <w:bookmarkEnd w:id="1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7C10D0">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7C10D0">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7C10D0">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7C10D0">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7C10D0">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7C10D0">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7C10D0">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7C10D0">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7C10D0">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7C10D0">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7C10D0">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7C10D0">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7C10D0">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0D433E95" w:rsidR="00992922" w:rsidRDefault="00B22FAE" w:rsidP="00B22FAE">
      <w:pPr>
        <w:jc w:val="center"/>
        <w:rPr>
          <w:b/>
          <w:bCs/>
          <w:sz w:val="20"/>
          <w:szCs w:val="20"/>
        </w:rPr>
      </w:pPr>
      <w:r w:rsidRPr="00B22FAE">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2</w:t>
      </w:r>
      <w:r w:rsidR="00EF1691">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3" w:name="_Toc52399708"/>
      <w:r w:rsidRPr="00AD7511">
        <w:lastRenderedPageBreak/>
        <w:t xml:space="preserve">Feature type </w:t>
      </w:r>
      <w:proofErr w:type="spellStart"/>
      <w:r w:rsidRPr="00AD7511">
        <w:t>AbstractObservationCharacteristics</w:t>
      </w:r>
      <w:bookmarkEnd w:id="11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7C10D0">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7C10D0">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4" w:name="_Toc52399709"/>
      <w:r w:rsidRPr="007649EA">
        <w:t xml:space="preserve">Attribute </w:t>
      </w:r>
      <w:proofErr w:type="spellStart"/>
      <w:r w:rsidRPr="007649EA">
        <w:t>observationType</w:t>
      </w:r>
      <w:bookmarkEnd w:id="114"/>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7C10D0">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7C10D0">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7C10D0">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5" w:name="_Toc52399710"/>
      <w:r w:rsidRPr="002E624A">
        <w:t>Attribute parameter</w:t>
      </w:r>
      <w:bookmarkEnd w:id="115"/>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7C10D0">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7C10D0">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7C10D0">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6" w:name="_Toc52399711"/>
      <w:r w:rsidRPr="00B83FE3">
        <w:t xml:space="preserve">Attribute </w:t>
      </w:r>
      <w:proofErr w:type="spellStart"/>
      <w:r w:rsidRPr="00B83FE3">
        <w:t>resultQuality</w:t>
      </w:r>
      <w:bookmarkEnd w:id="11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7C10D0">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7C10D0">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7" w:name="_Toc52399712"/>
      <w:r w:rsidRPr="00A84654">
        <w:t xml:space="preserve">Association </w:t>
      </w:r>
      <w:proofErr w:type="spellStart"/>
      <w:r w:rsidRPr="00A84654">
        <w:t>proximateFeatureOfInterest</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7C10D0">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7C10D0">
            <w:pPr>
              <w:rPr>
                <w:sz w:val="20"/>
                <w:szCs w:val="20"/>
              </w:rPr>
            </w:pPr>
            <w:r w:rsidRPr="00562CBB">
              <w:rPr>
                <w:sz w:val="20"/>
                <w:szCs w:val="20"/>
              </w:rPr>
              <w:t>The entity that is directly of interest in the act of observing.</w:t>
            </w:r>
          </w:p>
          <w:p w14:paraId="6CB89AC2" w14:textId="77777777" w:rsidR="00562CBB" w:rsidRPr="00562CBB" w:rsidRDefault="00562CBB" w:rsidP="007C10D0">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7C10D0">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8" w:name="_Toc52399713"/>
      <w:r w:rsidRPr="00B46A74">
        <w:t xml:space="preserve">Association </w:t>
      </w:r>
      <w:proofErr w:type="spellStart"/>
      <w:r w:rsidRPr="00B46A74">
        <w:t>ultimateFeatureOfInterest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7C10D0">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7C10D0">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7C10D0">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7C10D0">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r>
      <w:r>
        <w:rPr>
          <w:lang w:eastAsia="ja-JP"/>
        </w:rPr>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7C10D0">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7C10D0">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19" w:name="_Toc52399714"/>
      <w:proofErr w:type="spellStart"/>
      <w:r w:rsidRPr="001E1837">
        <w:t>AbstractObservation</w:t>
      </w:r>
      <w:bookmarkEnd w:id="119"/>
      <w:proofErr w:type="spellEnd"/>
    </w:p>
    <w:p w14:paraId="6D478A5B" w14:textId="7E675168" w:rsidR="001E1837" w:rsidRDefault="00067877" w:rsidP="00067877">
      <w:pPr>
        <w:pStyle w:val="Heading3"/>
      </w:pPr>
      <w:bookmarkStart w:id="120" w:name="_Toc52399715"/>
      <w:proofErr w:type="spellStart"/>
      <w:r w:rsidRPr="00067877">
        <w:t>AbstractObservation</w:t>
      </w:r>
      <w:proofErr w:type="spellEnd"/>
      <w:r w:rsidRPr="00067877">
        <w:t xml:space="preserve"> Requirements Class</w:t>
      </w:r>
      <w:bookmarkEnd w:id="12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7C10D0">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7C10D0">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7C10D0">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7C10D0">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7C10D0">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1ABC8C74" w:rsidR="00067877" w:rsidRDefault="004762FB" w:rsidP="004762FB">
      <w:pPr>
        <w:jc w:val="center"/>
        <w:rPr>
          <w:b/>
          <w:bCs/>
          <w:sz w:val="20"/>
          <w:szCs w:val="20"/>
        </w:rPr>
      </w:pPr>
      <w:r w:rsidRPr="004762FB">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3</w:t>
      </w:r>
      <w:r w:rsidR="00EF1691">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1" w:name="_Toc52399716"/>
      <w:r w:rsidRPr="00FC480B">
        <w:t xml:space="preserve">Constraint </w:t>
      </w:r>
      <w:proofErr w:type="spellStart"/>
      <w:r w:rsidRPr="00FC480B">
        <w:t>resultTime</w:t>
      </w:r>
      <w:proofErr w:type="spellEnd"/>
      <w:r w:rsidRPr="00FC480B">
        <w:t xml:space="preserve"> instant</w:t>
      </w:r>
      <w:bookmarkEnd w:id="12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2" w:name="_Toc52399717"/>
      <w:r w:rsidRPr="008E2AAF">
        <w:t xml:space="preserve">Constraint </w:t>
      </w:r>
      <w:proofErr w:type="spellStart"/>
      <w:r w:rsidRPr="008E2AAF">
        <w:t>validTime</w:t>
      </w:r>
      <w:proofErr w:type="spellEnd"/>
      <w:r w:rsidRPr="008E2AAF">
        <w:t xml:space="preserve"> period</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3" w:name="_Toc52399718"/>
      <w:r w:rsidRPr="008E2AAF">
        <w:t>Constraint parameter unique name</w:t>
      </w:r>
      <w:bookmarkEnd w:id="123"/>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7C10D0">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4" w:name="_Toc52399719"/>
      <w:r w:rsidRPr="00447B29">
        <w:lastRenderedPageBreak/>
        <w:t xml:space="preserve">Constraint proximate or ultimate </w:t>
      </w:r>
      <w:proofErr w:type="spellStart"/>
      <w:r w:rsidRPr="00447B29">
        <w:t>featureOfInterest</w:t>
      </w:r>
      <w:bookmarkEnd w:id="12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7C10D0">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5" w:name="_Toc52399720"/>
      <w:proofErr w:type="spellStart"/>
      <w:r w:rsidRPr="00A86F83">
        <w:t>AbstractObservableProperty</w:t>
      </w:r>
      <w:bookmarkEnd w:id="125"/>
      <w:proofErr w:type="spellEnd"/>
    </w:p>
    <w:p w14:paraId="22A5AA83" w14:textId="5B21F028" w:rsidR="00A86F83" w:rsidRDefault="00E30262" w:rsidP="00E30262">
      <w:pPr>
        <w:pStyle w:val="Heading3"/>
      </w:pPr>
      <w:bookmarkStart w:id="126" w:name="_Toc52399721"/>
      <w:proofErr w:type="spellStart"/>
      <w:r w:rsidRPr="00E30262">
        <w:t>AbstractObservableProperty</w:t>
      </w:r>
      <w:proofErr w:type="spellEnd"/>
      <w:r w:rsidRPr="00E30262">
        <w:t xml:space="preserve"> Requirements Class</w:t>
      </w:r>
      <w:bookmarkEnd w:id="1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7C10D0">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7C10D0">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7C10D0">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5FFC51BB" w:rsidR="00381F0F" w:rsidRDefault="009D3677" w:rsidP="009D3677">
      <w:pPr>
        <w:jc w:val="center"/>
        <w:rPr>
          <w:b/>
          <w:bCs/>
          <w:sz w:val="20"/>
          <w:szCs w:val="20"/>
        </w:rPr>
      </w:pPr>
      <w:r w:rsidRPr="009D3677">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4</w:t>
      </w:r>
      <w:r w:rsidR="00EF1691">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1D5BC1AA" w:rsidR="009D3677" w:rsidRDefault="00E01BFE" w:rsidP="00E01BFE">
      <w:pPr>
        <w:jc w:val="center"/>
        <w:rPr>
          <w:b/>
          <w:bCs/>
          <w:sz w:val="20"/>
          <w:szCs w:val="20"/>
        </w:rPr>
      </w:pPr>
      <w:r w:rsidRPr="00E01BFE">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5</w:t>
      </w:r>
      <w:r w:rsidR="00EF1691">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7" w:name="_Toc52399722"/>
      <w:proofErr w:type="spellStart"/>
      <w:r w:rsidRPr="008123FB">
        <w:t>AbstractObservingProcedure</w:t>
      </w:r>
      <w:bookmarkEnd w:id="127"/>
      <w:proofErr w:type="spellEnd"/>
    </w:p>
    <w:p w14:paraId="2C03DEDA" w14:textId="5557FC01" w:rsidR="008123FB" w:rsidRDefault="00F62F5A" w:rsidP="00F62F5A">
      <w:pPr>
        <w:pStyle w:val="Heading3"/>
      </w:pPr>
      <w:bookmarkStart w:id="128" w:name="_Toc52399723"/>
      <w:proofErr w:type="spellStart"/>
      <w:r w:rsidRPr="00F62F5A">
        <w:t>AbstractObservingProcedure</w:t>
      </w:r>
      <w:proofErr w:type="spellEnd"/>
      <w:r w:rsidRPr="00F62F5A">
        <w:t xml:space="preserve"> Requirements Class</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7C10D0">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7C10D0">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62098C0F" w:rsidR="00DE1F09" w:rsidRDefault="00B52A66" w:rsidP="00B52A66">
      <w:pPr>
        <w:jc w:val="center"/>
        <w:rPr>
          <w:b/>
          <w:bCs/>
          <w:sz w:val="20"/>
          <w:szCs w:val="20"/>
        </w:rPr>
      </w:pPr>
      <w:r w:rsidRPr="00B52A66">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6</w:t>
      </w:r>
      <w:r w:rsidR="00EF1691">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4FE8213" w:rsidR="0086004D" w:rsidRDefault="00A45C2E" w:rsidP="00A45C2E">
      <w:pPr>
        <w:jc w:val="center"/>
        <w:rPr>
          <w:b/>
          <w:bCs/>
          <w:sz w:val="20"/>
          <w:szCs w:val="20"/>
        </w:rPr>
      </w:pPr>
      <w:r w:rsidRPr="00A45C2E">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29" w:name="_Toc52399724"/>
      <w:proofErr w:type="spellStart"/>
      <w:r w:rsidRPr="00B95291">
        <w:t>AbstractObserver</w:t>
      </w:r>
      <w:bookmarkEnd w:id="129"/>
      <w:proofErr w:type="spellEnd"/>
    </w:p>
    <w:p w14:paraId="537FAAC0" w14:textId="1C8268E7" w:rsidR="00B95291" w:rsidRDefault="00B95291" w:rsidP="00B95291">
      <w:pPr>
        <w:pStyle w:val="Heading3"/>
      </w:pPr>
      <w:bookmarkStart w:id="130" w:name="_Toc52399725"/>
      <w:proofErr w:type="spellStart"/>
      <w:r w:rsidRPr="00B95291">
        <w:t>AbstractObserver</w:t>
      </w:r>
      <w:proofErr w:type="spellEnd"/>
      <w:r w:rsidRPr="00B95291">
        <w:t xml:space="preserve"> Requirements Class</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7C10D0">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7C10D0">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795AFD25" w:rsidR="00CE2290" w:rsidRDefault="00631F81" w:rsidP="00631F81">
      <w:pPr>
        <w:jc w:val="center"/>
        <w:rPr>
          <w:b/>
          <w:bCs/>
          <w:sz w:val="20"/>
          <w:szCs w:val="20"/>
        </w:rPr>
      </w:pPr>
      <w:r w:rsidRPr="00631F81">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36C8A157" w:rsidR="00631F81" w:rsidRDefault="00B42F45" w:rsidP="00B42F45">
      <w:pPr>
        <w:jc w:val="center"/>
        <w:rPr>
          <w:b/>
          <w:bCs/>
          <w:sz w:val="20"/>
          <w:szCs w:val="20"/>
        </w:rPr>
      </w:pPr>
      <w:r w:rsidRPr="00B42F45">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1" w:name="_Toc52399726"/>
      <w:proofErr w:type="spellStart"/>
      <w:r w:rsidRPr="006050F3">
        <w:t>AbstractHost</w:t>
      </w:r>
      <w:bookmarkEnd w:id="131"/>
      <w:proofErr w:type="spellEnd"/>
    </w:p>
    <w:p w14:paraId="7858CE2A" w14:textId="1A426AAF" w:rsidR="006050F3" w:rsidRDefault="00AB2043" w:rsidP="00AB2043">
      <w:pPr>
        <w:pStyle w:val="Heading3"/>
      </w:pPr>
      <w:bookmarkStart w:id="132" w:name="_Toc52399727"/>
      <w:proofErr w:type="spellStart"/>
      <w:r w:rsidRPr="00AB2043">
        <w:t>AbstractHost</w:t>
      </w:r>
      <w:proofErr w:type="spellEnd"/>
      <w:r w:rsidRPr="00AB2043">
        <w:t xml:space="preserve"> Requirements Class</w:t>
      </w:r>
      <w:bookmarkEnd w:id="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7C10D0">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7C10D0">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7C10D0">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3A575B3D" w:rsidR="00FE3432" w:rsidRDefault="0064114F" w:rsidP="0064114F">
      <w:pPr>
        <w:jc w:val="center"/>
        <w:rPr>
          <w:b/>
          <w:bCs/>
          <w:sz w:val="20"/>
          <w:szCs w:val="20"/>
        </w:rPr>
      </w:pPr>
      <w:r w:rsidRPr="0064114F">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185647DC" w:rsidR="0064114F" w:rsidRDefault="00424D23" w:rsidP="00424D23">
      <w:pPr>
        <w:jc w:val="center"/>
        <w:rPr>
          <w:b/>
          <w:bCs/>
          <w:sz w:val="20"/>
          <w:szCs w:val="20"/>
        </w:rPr>
      </w:pPr>
      <w:r w:rsidRPr="00424D23">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11</w:t>
      </w:r>
      <w:r w:rsidR="00EF1691">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3" w:name="_Toc52399728"/>
      <w:proofErr w:type="spellStart"/>
      <w:r w:rsidRPr="00E12BD6">
        <w:t>AbstractDeployment</w:t>
      </w:r>
      <w:bookmarkEnd w:id="133"/>
      <w:proofErr w:type="spellEnd"/>
    </w:p>
    <w:p w14:paraId="424D218A" w14:textId="600FA30F" w:rsidR="00E12BD6" w:rsidRDefault="00E12BD6" w:rsidP="00E12BD6">
      <w:pPr>
        <w:pStyle w:val="Heading3"/>
      </w:pPr>
      <w:bookmarkStart w:id="134" w:name="_Toc52399729"/>
      <w:proofErr w:type="spellStart"/>
      <w:r w:rsidRPr="00E12BD6">
        <w:t>AbstractDeployment</w:t>
      </w:r>
      <w:proofErr w:type="spellEnd"/>
      <w:r w:rsidRPr="00E12BD6">
        <w:t xml:space="preserve"> Requirements Class</w:t>
      </w:r>
      <w:bookmarkEnd w:id="1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7C10D0">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7C10D0">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7C10D0">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77B19C53" w:rsidR="00E12BD6" w:rsidRDefault="00AE29E2" w:rsidP="00AE29E2">
      <w:pPr>
        <w:jc w:val="center"/>
        <w:rPr>
          <w:b/>
          <w:bCs/>
          <w:sz w:val="20"/>
          <w:szCs w:val="20"/>
        </w:rPr>
      </w:pPr>
      <w:r w:rsidRPr="00AE29E2">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12</w:t>
      </w:r>
      <w:r w:rsidR="00EF1691">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5" w:name="_Toc52399730"/>
      <w:r w:rsidRPr="00287F52">
        <w:t xml:space="preserve">Attribute </w:t>
      </w:r>
      <w:proofErr w:type="spellStart"/>
      <w:r w:rsidRPr="00287F52">
        <w:t>deploymentReason</w:t>
      </w:r>
      <w:bookmarkEnd w:id="1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7C10D0">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7C10D0">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6" w:name="_Toc52399731"/>
      <w:r w:rsidRPr="000B4F03">
        <w:lastRenderedPageBreak/>
        <w:t xml:space="preserve">Attribute </w:t>
      </w:r>
      <w:proofErr w:type="spellStart"/>
      <w:r w:rsidRPr="000B4F03">
        <w:t>deploymentTime</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7C10D0">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7C10D0">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7" w:name="_Toc52399732"/>
      <w:proofErr w:type="spellStart"/>
      <w:r w:rsidRPr="00F448D2">
        <w:t>NamedValue</w:t>
      </w:r>
      <w:bookmarkEnd w:id="137"/>
      <w:proofErr w:type="spellEnd"/>
    </w:p>
    <w:p w14:paraId="3A9A125A" w14:textId="2070C456" w:rsidR="00F448D2" w:rsidRDefault="00F448D2" w:rsidP="00F448D2">
      <w:pPr>
        <w:pStyle w:val="Heading3"/>
      </w:pPr>
      <w:bookmarkStart w:id="138" w:name="_Toc52399733"/>
      <w:proofErr w:type="spellStart"/>
      <w:r w:rsidRPr="00F448D2">
        <w:t>NamedValue</w:t>
      </w:r>
      <w:proofErr w:type="spellEnd"/>
      <w:r w:rsidRPr="00F448D2">
        <w:t xml:space="preserve"> Requirements Class</w:t>
      </w:r>
      <w:bookmarkEnd w:id="13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7C10D0">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7C10D0">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7C10D0">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6DAD0636" w:rsidR="00F448D2" w:rsidRDefault="00757E07" w:rsidP="00757E07">
      <w:pPr>
        <w:jc w:val="center"/>
        <w:rPr>
          <w:b/>
          <w:bCs/>
          <w:sz w:val="20"/>
          <w:szCs w:val="20"/>
        </w:rPr>
      </w:pPr>
      <w:r w:rsidRPr="00757E07">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13</w:t>
      </w:r>
      <w:r w:rsidR="00EF1691">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39" w:name="_Toc52399734"/>
      <w:r w:rsidRPr="000A32FE">
        <w:t xml:space="preserve">Data type </w:t>
      </w:r>
      <w:proofErr w:type="spellStart"/>
      <w:r w:rsidRPr="000A32FE">
        <w:t>NamedValue</w:t>
      </w:r>
      <w:bookmarkEnd w:id="13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7C10D0">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0" w:name="_Toc52399735"/>
      <w:r w:rsidRPr="004B3D3C">
        <w:t>Attribute name</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7C10D0">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1" w:name="_Toc52399736"/>
      <w:r w:rsidRPr="007A1B4F">
        <w:t>Attribute value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7C10D0">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2" w:name="_Toc52399737"/>
      <w:r w:rsidRPr="00920189">
        <w:t>Basic Observations</w:t>
      </w:r>
      <w:bookmarkEnd w:id="142"/>
    </w:p>
    <w:p w14:paraId="7D03C338" w14:textId="4F7FA4C7" w:rsidR="00CE109A" w:rsidRDefault="00037B3B" w:rsidP="00037B3B">
      <w:pPr>
        <w:pStyle w:val="Heading2"/>
      </w:pPr>
      <w:bookmarkStart w:id="143" w:name="_Toc52399738"/>
      <w:r w:rsidRPr="00037B3B">
        <w:t>General</w:t>
      </w:r>
      <w:bookmarkEnd w:id="143"/>
    </w:p>
    <w:p w14:paraId="6EE152DD" w14:textId="01CA8422" w:rsidR="00037B3B" w:rsidRDefault="00037B3B" w:rsidP="00037B3B">
      <w:pPr>
        <w:pStyle w:val="Heading3"/>
      </w:pPr>
      <w:bookmarkStart w:id="144" w:name="_Toc52399739"/>
      <w:r w:rsidRPr="00037B3B">
        <w:t>Basic Observations Package Requirements Class</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7C10D0">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7C10D0">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7C10D0">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2AAF04D4" w:rsidR="00960F54" w:rsidRDefault="006A5540" w:rsidP="006A5540">
      <w:pPr>
        <w:jc w:val="center"/>
        <w:rPr>
          <w:b/>
          <w:bCs/>
          <w:sz w:val="20"/>
          <w:szCs w:val="20"/>
        </w:rPr>
      </w:pPr>
      <w:r w:rsidRPr="006A5540">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w:t>
      </w:r>
      <w:r w:rsidR="00EF1691">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7C10D0">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7C10D0">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7C10D0">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w:t>
            </w:r>
            <w:r>
              <w:rPr>
                <w:b/>
                <w:sz w:val="20"/>
                <w:szCs w:val="20"/>
              </w:rPr>
              <w:t xml:space="preserve"> </w:t>
            </w:r>
          </w:p>
          <w:p w14:paraId="5D8266DC" w14:textId="77777777" w:rsidR="0089033E" w:rsidRDefault="0089033E" w:rsidP="007C10D0">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7C10D0">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7C10D0">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7C10D0">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3816ACF1" w:rsidR="0089033E" w:rsidRDefault="002F5245" w:rsidP="0082560B">
      <w:pPr>
        <w:jc w:val="center"/>
        <w:rPr>
          <w:b/>
          <w:bCs/>
          <w:sz w:val="20"/>
          <w:szCs w:val="20"/>
        </w:rPr>
      </w:pPr>
      <w:r w:rsidRPr="0082560B">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2</w:t>
      </w:r>
      <w:r w:rsidR="00EF1691">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60A2B780" w:rsidR="0082560B" w:rsidRDefault="002749EF" w:rsidP="002749EF">
      <w:pPr>
        <w:jc w:val="center"/>
        <w:rPr>
          <w:b/>
          <w:bCs/>
        </w:rPr>
      </w:pPr>
      <w:r w:rsidRPr="002749EF">
        <w:rPr>
          <w:b/>
          <w:bCs/>
        </w:rPr>
        <w:t xml:space="preserve">Figure </w:t>
      </w:r>
      <w:r w:rsidR="00EF1691">
        <w:rPr>
          <w:b/>
          <w:bCs/>
        </w:rPr>
        <w:fldChar w:fldCharType="begin"/>
      </w:r>
      <w:r w:rsidR="00EF1691">
        <w:rPr>
          <w:b/>
          <w:bCs/>
        </w:rPr>
        <w:instrText xml:space="preserve"> STYLEREF 1 \s </w:instrText>
      </w:r>
      <w:r w:rsidR="00EF1691">
        <w:rPr>
          <w:b/>
          <w:bCs/>
        </w:rPr>
        <w:fldChar w:fldCharType="separate"/>
      </w:r>
      <w:r w:rsidR="00EF1691">
        <w:rPr>
          <w:b/>
          <w:bCs/>
          <w:noProof/>
        </w:rPr>
        <w:t>10</w:t>
      </w:r>
      <w:r w:rsidR="00EF1691">
        <w:rPr>
          <w:b/>
          <w:bCs/>
        </w:rPr>
        <w:fldChar w:fldCharType="end"/>
      </w:r>
      <w:r w:rsidR="00EF1691">
        <w:rPr>
          <w:b/>
          <w:bCs/>
        </w:rPr>
        <w:t>.</w:t>
      </w:r>
      <w:r w:rsidR="00EF1691">
        <w:rPr>
          <w:b/>
          <w:bCs/>
        </w:rPr>
        <w:fldChar w:fldCharType="begin"/>
      </w:r>
      <w:r w:rsidR="00EF1691">
        <w:rPr>
          <w:b/>
          <w:bCs/>
        </w:rPr>
        <w:instrText xml:space="preserve"> SEQ Figure \* ARABIC \s 1 </w:instrText>
      </w:r>
      <w:r w:rsidR="00EF1691">
        <w:rPr>
          <w:b/>
          <w:bCs/>
        </w:rPr>
        <w:fldChar w:fldCharType="separate"/>
      </w:r>
      <w:r w:rsidR="00EF1691">
        <w:rPr>
          <w:b/>
          <w:bCs/>
          <w:noProof/>
        </w:rPr>
        <w:t>3</w:t>
      </w:r>
      <w:r w:rsidR="00EF1691">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7C10D0">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7C10D0">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7C10D0">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280412CF" w:rsidR="002B39BE" w:rsidRDefault="007245C5" w:rsidP="007245C5">
      <w:pPr>
        <w:jc w:val="center"/>
        <w:rPr>
          <w:b/>
          <w:bCs/>
          <w:sz w:val="20"/>
          <w:szCs w:val="20"/>
        </w:rPr>
      </w:pPr>
      <w:r w:rsidRPr="007245C5">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4</w:t>
      </w:r>
      <w:r w:rsidR="00EF1691">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7C10D0">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7C10D0">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7C10D0">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7C10D0">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7C10D0">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7C10D0">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1D8D633D" w:rsidR="003C293C" w:rsidRDefault="006F529E" w:rsidP="006F529E">
      <w:pPr>
        <w:jc w:val="center"/>
        <w:rPr>
          <w:b/>
          <w:bCs/>
          <w:sz w:val="20"/>
          <w:szCs w:val="20"/>
        </w:rPr>
      </w:pPr>
      <w:r w:rsidRPr="006F529E">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5</w:t>
      </w:r>
      <w:r w:rsidR="00EF1691">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7C10D0">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7C10D0">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7C10D0">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7C10D0">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7C10D0">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7C10D0">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7C10D0">
            <w:pPr>
              <w:widowControl w:val="0"/>
              <w:spacing w:line="240" w:lineRule="auto"/>
              <w:rPr>
                <w:sz w:val="20"/>
                <w:szCs w:val="20"/>
              </w:rPr>
            </w:pPr>
            <w:r>
              <w:rPr>
                <w:b/>
                <w:sz w:val="20"/>
                <w:szCs w:val="20"/>
              </w:rPr>
              <w:t>Requirement</w:t>
            </w:r>
          </w:p>
          <w:p w14:paraId="57F51568" w14:textId="77777777" w:rsidR="00134DF7" w:rsidRDefault="00134DF7" w:rsidP="007C10D0">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7C10D0">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7C10D0">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134DF7">
            <w:pPr>
              <w:widowControl w:val="0"/>
              <w:numPr>
                <w:ilvl w:val="0"/>
                <w:numId w:val="34"/>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134DF7">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134DF7">
            <w:pPr>
              <w:widowControl w:val="0"/>
              <w:numPr>
                <w:ilvl w:val="0"/>
                <w:numId w:val="34"/>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134DF7">
            <w:pPr>
              <w:widowControl w:val="0"/>
              <w:numPr>
                <w:ilvl w:val="0"/>
                <w:numId w:val="34"/>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r>
      <w:r>
        <w:rPr>
          <w:lang w:eastAsia="ja-JP"/>
        </w:rPr>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134DF7">
      <w:pPr>
        <w:pStyle w:val="ListParagraph"/>
        <w:numPr>
          <w:ilvl w:val="0"/>
          <w:numId w:val="35"/>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134DF7">
      <w:pPr>
        <w:pStyle w:val="ListParagraph"/>
        <w:numPr>
          <w:ilvl w:val="0"/>
          <w:numId w:val="35"/>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134DF7">
      <w:pPr>
        <w:pStyle w:val="ListParagraph"/>
        <w:numPr>
          <w:ilvl w:val="0"/>
          <w:numId w:val="35"/>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134DF7">
      <w:pPr>
        <w:pStyle w:val="ListParagraph"/>
        <w:numPr>
          <w:ilvl w:val="1"/>
          <w:numId w:val="35"/>
        </w:numPr>
        <w:rPr>
          <w:lang w:eastAsia="ja-JP"/>
        </w:rPr>
      </w:pPr>
      <w:r>
        <w:rPr>
          <w:lang w:eastAsia="ja-JP"/>
        </w:rPr>
        <w:t>2020-01-05T00:00:00+05:00</w:t>
      </w:r>
    </w:p>
    <w:p w14:paraId="58CA00B6" w14:textId="664C2058" w:rsidR="00134DF7" w:rsidRDefault="00134DF7" w:rsidP="00134DF7">
      <w:pPr>
        <w:pStyle w:val="ListParagraph"/>
        <w:numPr>
          <w:ilvl w:val="1"/>
          <w:numId w:val="35"/>
        </w:numPr>
        <w:rPr>
          <w:lang w:eastAsia="ja-JP"/>
        </w:rPr>
      </w:pPr>
      <w:r>
        <w:rPr>
          <w:lang w:eastAsia="ja-JP"/>
        </w:rPr>
        <w:t>2020-01-05T10:00:00Z/2020-01-05T11:00:00Z</w:t>
      </w:r>
    </w:p>
    <w:p w14:paraId="588A2F2A" w14:textId="3A642D72" w:rsidR="00134DF7" w:rsidRDefault="00134DF7" w:rsidP="00134DF7">
      <w:pPr>
        <w:pStyle w:val="ListParagraph"/>
        <w:numPr>
          <w:ilvl w:val="1"/>
          <w:numId w:val="35"/>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E652EB">
      <w:pPr>
        <w:pStyle w:val="ListParagraph"/>
        <w:numPr>
          <w:ilvl w:val="0"/>
          <w:numId w:val="36"/>
        </w:numPr>
        <w:rPr>
          <w:lang w:eastAsia="ja-JP"/>
        </w:rPr>
      </w:pPr>
      <w:r>
        <w:rPr>
          <w:lang w:eastAsia="ja-JP"/>
        </w:rPr>
        <w:t>1</w:t>
      </w:r>
    </w:p>
    <w:p w14:paraId="2E9EC0A0" w14:textId="03279F19" w:rsidR="00134DF7" w:rsidRDefault="00134DF7" w:rsidP="00E652EB">
      <w:pPr>
        <w:pStyle w:val="ListParagraph"/>
        <w:numPr>
          <w:ilvl w:val="0"/>
          <w:numId w:val="36"/>
        </w:numPr>
        <w:rPr>
          <w:lang w:eastAsia="ja-JP"/>
        </w:rPr>
      </w:pPr>
      <w:r>
        <w:rPr>
          <w:lang w:eastAsia="ja-JP"/>
        </w:rPr>
        <w:t>9</w:t>
      </w:r>
    </w:p>
    <w:p w14:paraId="1B5084D5" w14:textId="3EB42789" w:rsidR="00134DF7" w:rsidRDefault="00134DF7" w:rsidP="00E652EB">
      <w:pPr>
        <w:pStyle w:val="ListParagraph"/>
        <w:numPr>
          <w:ilvl w:val="0"/>
          <w:numId w:val="36"/>
        </w:numPr>
        <w:rPr>
          <w:lang w:eastAsia="ja-JP"/>
        </w:rPr>
      </w:pPr>
      <w:r>
        <w:rPr>
          <w:lang w:eastAsia="ja-JP"/>
        </w:rPr>
        <w:t>2, 5 (a set with the two values)</w:t>
      </w:r>
    </w:p>
    <w:p w14:paraId="7B049686" w14:textId="3E753F07" w:rsidR="00134DF7" w:rsidRDefault="00134DF7" w:rsidP="00E652EB">
      <w:pPr>
        <w:pStyle w:val="ListParagraph"/>
        <w:numPr>
          <w:ilvl w:val="0"/>
          <w:numId w:val="36"/>
        </w:numPr>
        <w:rPr>
          <w:lang w:eastAsia="ja-JP"/>
        </w:rPr>
      </w:pPr>
      <w:r>
        <w:rPr>
          <w:lang w:eastAsia="ja-JP"/>
        </w:rPr>
        <w:t>[8.1 - 9.2] (a range of 8.1 to 9.2)</w:t>
      </w:r>
    </w:p>
    <w:p w14:paraId="7A0F86E4" w14:textId="18FA707E" w:rsidR="00134DF7" w:rsidRDefault="00134DF7" w:rsidP="00E652EB">
      <w:pPr>
        <w:pStyle w:val="ListParagraph"/>
        <w:numPr>
          <w:ilvl w:val="0"/>
          <w:numId w:val="36"/>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E652EB">
      <w:pPr>
        <w:pStyle w:val="ListParagraph"/>
        <w:numPr>
          <w:ilvl w:val="0"/>
          <w:numId w:val="37"/>
        </w:numPr>
        <w:rPr>
          <w:lang w:eastAsia="ja-JP"/>
        </w:rPr>
      </w:pPr>
      <w:r>
        <w:rPr>
          <w:lang w:eastAsia="ja-JP"/>
        </w:rPr>
        <w:t>ultimateFeatureOfInterest=https://example.org/collections/42/items/42,</w:t>
      </w:r>
    </w:p>
    <w:p w14:paraId="6A18D355" w14:textId="4A55F982" w:rsidR="00134DF7" w:rsidRDefault="00134DF7" w:rsidP="00E652EB">
      <w:pPr>
        <w:pStyle w:val="ListParagraph"/>
        <w:numPr>
          <w:ilvl w:val="0"/>
          <w:numId w:val="37"/>
        </w:numPr>
        <w:rPr>
          <w:lang w:eastAsia="ja-JP"/>
        </w:rPr>
      </w:pPr>
      <w:r>
        <w:rPr>
          <w:lang w:eastAsia="ja-JP"/>
        </w:rPr>
        <w:t>deployment=[empty/NIL/null] (i.e. property provided but with no content),</w:t>
      </w:r>
    </w:p>
    <w:p w14:paraId="55704642" w14:textId="5E2B021C" w:rsidR="00134DF7" w:rsidRDefault="00134DF7" w:rsidP="00E652EB">
      <w:pPr>
        <w:pStyle w:val="ListParagraph"/>
        <w:numPr>
          <w:ilvl w:val="0"/>
          <w:numId w:val="37"/>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E652EB">
      <w:pPr>
        <w:pStyle w:val="ListParagraph"/>
        <w:numPr>
          <w:ilvl w:val="0"/>
          <w:numId w:val="38"/>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E652EB">
      <w:pPr>
        <w:pStyle w:val="ListParagraph"/>
        <w:numPr>
          <w:ilvl w:val="0"/>
          <w:numId w:val="38"/>
        </w:numPr>
        <w:rPr>
          <w:lang w:eastAsia="ja-JP"/>
        </w:rPr>
      </w:pPr>
      <w:r>
        <w:rPr>
          <w:lang w:eastAsia="ja-JP"/>
        </w:rPr>
        <w:t>none of the Observations in the collection have a (reference to a) deployment,</w:t>
      </w:r>
    </w:p>
    <w:p w14:paraId="506BA1FB" w14:textId="24C67086" w:rsidR="00134DF7" w:rsidRDefault="00134DF7" w:rsidP="00E652EB">
      <w:pPr>
        <w:pStyle w:val="ListParagraph"/>
        <w:numPr>
          <w:ilvl w:val="0"/>
          <w:numId w:val="38"/>
        </w:numPr>
        <w:rPr>
          <w:lang w:eastAsia="ja-JP"/>
        </w:rPr>
      </w:pPr>
      <w:r>
        <w:rPr>
          <w:lang w:eastAsia="ja-JP"/>
        </w:rPr>
        <w:t>all Observations in the collection have either one, or both, of the referenced Observers.</w:t>
      </w:r>
    </w:p>
    <w:p w14:paraId="67D6BD93" w14:textId="39021CB4" w:rsidR="00E651B7" w:rsidRDefault="00134DF7" w:rsidP="00E652EB">
      <w:pPr>
        <w:pStyle w:val="ListParagraph"/>
        <w:numPr>
          <w:ilvl w:val="0"/>
          <w:numId w:val="38"/>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7C10D0">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7C10D0">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7C10D0">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7C10D0">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7C10D0">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7C10D0">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7C10D0">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7C10D0">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7C10D0">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3AD04FF1" w:rsidR="009A295C" w:rsidRDefault="00027B73" w:rsidP="00027B73">
      <w:pPr>
        <w:jc w:val="center"/>
        <w:rPr>
          <w:b/>
          <w:bCs/>
          <w:sz w:val="20"/>
          <w:szCs w:val="20"/>
        </w:rPr>
      </w:pPr>
      <w:r w:rsidRPr="00027B73">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6</w:t>
      </w:r>
      <w:r w:rsidR="00EF1691">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16BBA44E" w:rsidR="00027B73" w:rsidRDefault="00DB07B5" w:rsidP="00DB07B5">
      <w:pPr>
        <w:jc w:val="center"/>
        <w:rPr>
          <w:b/>
          <w:bCs/>
          <w:sz w:val="20"/>
          <w:szCs w:val="20"/>
        </w:rPr>
      </w:pPr>
      <w:r w:rsidRPr="00DB07B5">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7</w:t>
      </w:r>
      <w:r w:rsidR="00EF1691">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7C10D0">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9F640C">
      <w:pPr>
        <w:pStyle w:val="ListParagraph"/>
        <w:numPr>
          <w:ilvl w:val="0"/>
          <w:numId w:val="38"/>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9F640C">
      <w:pPr>
        <w:pStyle w:val="ListParagraph"/>
        <w:numPr>
          <w:ilvl w:val="0"/>
          <w:numId w:val="38"/>
        </w:numPr>
        <w:rPr>
          <w:lang w:eastAsia="ja-JP"/>
        </w:rPr>
      </w:pPr>
      <w:r>
        <w:rPr>
          <w:lang w:eastAsia="ja-JP"/>
        </w:rPr>
        <w:t xml:space="preserve">some other, may have several such as </w:t>
      </w:r>
    </w:p>
    <w:p w14:paraId="211C2329" w14:textId="4B048677"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720FED">
      <w:pPr>
        <w:pStyle w:val="ListParagraph"/>
        <w:numPr>
          <w:ilvl w:val="1"/>
          <w:numId w:val="38"/>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w:t>
      </w:r>
      <w:r>
        <w:rPr>
          <w:lang w:eastAsia="ja-JP"/>
        </w:rPr>
        <w:t>OTE</w:t>
      </w:r>
      <w:r>
        <w:rPr>
          <w:lang w:eastAsia="ja-JP"/>
        </w:rPr>
        <w:tab/>
        <w:t>I</w:t>
      </w:r>
      <w:r>
        <w:rPr>
          <w:lang w:eastAsia="ja-JP"/>
        </w:rPr>
        <w:t xml:space="preserve">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7C10D0">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7C10D0">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7C10D0">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7D908F27" w:rsidR="00FE7E61" w:rsidRDefault="00FE7E61" w:rsidP="00FE7E61">
      <w:pPr>
        <w:jc w:val="center"/>
        <w:rPr>
          <w:b/>
          <w:bCs/>
          <w:sz w:val="20"/>
          <w:szCs w:val="20"/>
        </w:rPr>
      </w:pPr>
      <w:r w:rsidRPr="00FE7E61">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8</w:t>
      </w:r>
      <w:r w:rsidR="00EF1691">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5D645017" w:rsidR="00FE7E61" w:rsidRDefault="00472422" w:rsidP="00472422">
      <w:pPr>
        <w:jc w:val="center"/>
        <w:rPr>
          <w:b/>
          <w:bCs/>
          <w:sz w:val="20"/>
          <w:szCs w:val="20"/>
        </w:rPr>
      </w:pPr>
      <w:r w:rsidRPr="00472422">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9</w:t>
      </w:r>
      <w:r w:rsidR="00EF1691">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7C10D0">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7C10D0">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7C10D0">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6EAA1C8D" w:rsidR="00A10F3F" w:rsidRDefault="0056682B" w:rsidP="0056682B">
      <w:pPr>
        <w:jc w:val="center"/>
        <w:rPr>
          <w:b/>
          <w:bCs/>
          <w:sz w:val="20"/>
          <w:szCs w:val="20"/>
        </w:rPr>
      </w:pPr>
      <w:r w:rsidRPr="0056682B">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046BAAF2" w:rsidR="0056682B" w:rsidRDefault="00793258" w:rsidP="00793258">
      <w:pPr>
        <w:jc w:val="center"/>
        <w:rPr>
          <w:b/>
          <w:bCs/>
          <w:sz w:val="20"/>
          <w:szCs w:val="20"/>
        </w:rPr>
      </w:pPr>
      <w:r w:rsidRPr="00793258">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11</w:t>
      </w:r>
      <w:r w:rsidR="00EF1691">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7C10D0">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7C10D0">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7C10D0">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7C10D0">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7C0E3C25" w:rsidR="008A3988" w:rsidRDefault="00A23375" w:rsidP="00A23375">
      <w:pPr>
        <w:jc w:val="center"/>
        <w:rPr>
          <w:b/>
          <w:bCs/>
          <w:sz w:val="20"/>
          <w:szCs w:val="20"/>
        </w:rPr>
      </w:pPr>
      <w:r w:rsidRPr="00A23375">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12</w:t>
      </w:r>
      <w:r w:rsidR="00EF1691">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19E747B8" w:rsidR="00A23375" w:rsidRDefault="003565D4" w:rsidP="003565D4">
      <w:pPr>
        <w:jc w:val="center"/>
        <w:rPr>
          <w:b/>
          <w:bCs/>
          <w:sz w:val="20"/>
          <w:szCs w:val="20"/>
        </w:rPr>
      </w:pPr>
      <w:r w:rsidRPr="003565D4">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13</w:t>
      </w:r>
      <w:r w:rsidR="00EF1691">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7C10D0">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7C10D0">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7C10D0">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7C10D0">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2DD44201" w:rsidR="008E22C4" w:rsidRDefault="00594FA6" w:rsidP="00594FA6">
      <w:pPr>
        <w:jc w:val="center"/>
        <w:rPr>
          <w:b/>
          <w:bCs/>
          <w:sz w:val="20"/>
          <w:szCs w:val="20"/>
        </w:rPr>
      </w:pPr>
      <w:r w:rsidRPr="00594FA6">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14</w:t>
      </w:r>
      <w:r w:rsidR="00EF1691">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7C10D0">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7C10D0">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7C10D0">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3054FF3C" w:rsidR="00C06E23" w:rsidRDefault="007D3C2A" w:rsidP="007D3C2A">
      <w:pPr>
        <w:jc w:val="center"/>
        <w:rPr>
          <w:b/>
          <w:bCs/>
          <w:sz w:val="20"/>
          <w:szCs w:val="20"/>
        </w:rPr>
      </w:pPr>
      <w:r w:rsidRPr="007D3C2A">
        <w:rPr>
          <w:b/>
          <w:bCs/>
          <w:sz w:val="20"/>
          <w:szCs w:val="20"/>
        </w:rPr>
        <w:t xml:space="preserve">Figure </w:t>
      </w:r>
      <w:r w:rsidR="00EF1691">
        <w:rPr>
          <w:b/>
          <w:bCs/>
          <w:sz w:val="20"/>
          <w:szCs w:val="20"/>
        </w:rPr>
        <w:fldChar w:fldCharType="begin"/>
      </w:r>
      <w:r w:rsidR="00EF1691">
        <w:rPr>
          <w:b/>
          <w:bCs/>
          <w:sz w:val="20"/>
          <w:szCs w:val="20"/>
        </w:rPr>
        <w:instrText xml:space="preserve"> STYLEREF 1 \s </w:instrText>
      </w:r>
      <w:r w:rsidR="00EF1691">
        <w:rPr>
          <w:b/>
          <w:bCs/>
          <w:sz w:val="20"/>
          <w:szCs w:val="20"/>
        </w:rPr>
        <w:fldChar w:fldCharType="separate"/>
      </w:r>
      <w:r w:rsidR="00EF1691">
        <w:rPr>
          <w:b/>
          <w:bCs/>
          <w:noProof/>
          <w:sz w:val="20"/>
          <w:szCs w:val="20"/>
        </w:rPr>
        <w:t>10</w:t>
      </w:r>
      <w:r w:rsidR="00EF1691">
        <w:rPr>
          <w:b/>
          <w:bCs/>
          <w:sz w:val="20"/>
          <w:szCs w:val="20"/>
        </w:rPr>
        <w:fldChar w:fldCharType="end"/>
      </w:r>
      <w:r w:rsidR="00EF1691">
        <w:rPr>
          <w:b/>
          <w:bCs/>
          <w:sz w:val="20"/>
          <w:szCs w:val="20"/>
        </w:rPr>
        <w:t>.</w:t>
      </w:r>
      <w:r w:rsidR="00EF1691">
        <w:rPr>
          <w:b/>
          <w:bCs/>
          <w:sz w:val="20"/>
          <w:szCs w:val="20"/>
        </w:rPr>
        <w:fldChar w:fldCharType="begin"/>
      </w:r>
      <w:r w:rsidR="00EF1691">
        <w:rPr>
          <w:b/>
          <w:bCs/>
          <w:sz w:val="20"/>
          <w:szCs w:val="20"/>
        </w:rPr>
        <w:instrText xml:space="preserve"> SEQ Figure \* ARABIC \s 1 </w:instrText>
      </w:r>
      <w:r w:rsidR="00EF1691">
        <w:rPr>
          <w:b/>
          <w:bCs/>
          <w:sz w:val="20"/>
          <w:szCs w:val="20"/>
        </w:rPr>
        <w:fldChar w:fldCharType="separate"/>
      </w:r>
      <w:r w:rsidR="00EF1691">
        <w:rPr>
          <w:b/>
          <w:bCs/>
          <w:noProof/>
          <w:sz w:val="20"/>
          <w:szCs w:val="20"/>
        </w:rPr>
        <w:t>15</w:t>
      </w:r>
      <w:r w:rsidR="00EF1691">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7C10D0">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7C10D0">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7C10D0">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7C10D0">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76479007" w:rsidR="0041703C" w:rsidRDefault="00EF1691" w:rsidP="00EF1691">
      <w:pPr>
        <w:jc w:val="center"/>
        <w:rPr>
          <w:b/>
          <w:bCs/>
          <w:sz w:val="20"/>
          <w:szCs w:val="20"/>
        </w:rPr>
      </w:pPr>
      <w:r w:rsidRPr="00EF1691">
        <w:rPr>
          <w:b/>
          <w:bCs/>
          <w:sz w:val="20"/>
          <w:szCs w:val="20"/>
        </w:rPr>
        <w:t xml:space="preserve">Figure </w:t>
      </w:r>
      <w:r w:rsidRPr="00EF1691">
        <w:rPr>
          <w:b/>
          <w:bCs/>
          <w:sz w:val="20"/>
          <w:szCs w:val="20"/>
        </w:rPr>
        <w:fldChar w:fldCharType="begin"/>
      </w:r>
      <w:r w:rsidRPr="00EF1691">
        <w:rPr>
          <w:b/>
          <w:bCs/>
          <w:sz w:val="20"/>
          <w:szCs w:val="20"/>
        </w:rPr>
        <w:instrText xml:space="preserve"> STYLEREF 1 \s </w:instrText>
      </w:r>
      <w:r w:rsidRPr="00EF1691">
        <w:rPr>
          <w:b/>
          <w:bCs/>
          <w:sz w:val="20"/>
          <w:szCs w:val="20"/>
        </w:rPr>
        <w:fldChar w:fldCharType="separate"/>
      </w:r>
      <w:r w:rsidRPr="00EF1691">
        <w:rPr>
          <w:b/>
          <w:bCs/>
          <w:sz w:val="20"/>
          <w:szCs w:val="20"/>
        </w:rPr>
        <w:t>10</w:t>
      </w:r>
      <w:r w:rsidRPr="00EF1691">
        <w:rPr>
          <w:b/>
          <w:bCs/>
          <w:sz w:val="20"/>
          <w:szCs w:val="20"/>
        </w:rPr>
        <w:fldChar w:fldCharType="end"/>
      </w:r>
      <w:r w:rsidRPr="00EF1691">
        <w:rPr>
          <w:b/>
          <w:bCs/>
          <w:sz w:val="20"/>
          <w:szCs w:val="20"/>
        </w:rPr>
        <w:t>.</w:t>
      </w:r>
      <w:r w:rsidRPr="00EF1691">
        <w:rPr>
          <w:b/>
          <w:bCs/>
          <w:sz w:val="20"/>
          <w:szCs w:val="20"/>
        </w:rPr>
        <w:fldChar w:fldCharType="begin"/>
      </w:r>
      <w:r w:rsidRPr="00EF1691">
        <w:rPr>
          <w:b/>
          <w:bCs/>
          <w:sz w:val="20"/>
          <w:szCs w:val="20"/>
        </w:rPr>
        <w:instrText xml:space="preserve"> SEQ Figure \* ARABIC \s 1 </w:instrText>
      </w:r>
      <w:r w:rsidRPr="00EF1691">
        <w:rPr>
          <w:b/>
          <w:bCs/>
          <w:sz w:val="20"/>
          <w:szCs w:val="20"/>
        </w:rPr>
        <w:fldChar w:fldCharType="separate"/>
      </w:r>
      <w:r w:rsidRPr="00EF1691">
        <w:rPr>
          <w:b/>
          <w:bCs/>
          <w:sz w:val="20"/>
          <w:szCs w:val="20"/>
        </w:rPr>
        <w:t>16</w:t>
      </w:r>
      <w:r w:rsidRPr="00EF1691">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7C10D0">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r>
              <w:rPr>
                <w:b/>
                <w:sz w:val="20"/>
                <w:szCs w:val="20"/>
              </w:rPr>
              <w:t>.</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7C10D0">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7C10D0">
            <w:pPr>
              <w:widowControl w:val="0"/>
              <w:spacing w:line="240" w:lineRule="auto"/>
              <w:rPr>
                <w:sz w:val="20"/>
                <w:szCs w:val="20"/>
              </w:rPr>
            </w:pPr>
            <w:r>
              <w:rPr>
                <w:sz w:val="20"/>
                <w:szCs w:val="20"/>
              </w:rPr>
              <w:t>The following entries SHALL be provided:</w:t>
            </w:r>
          </w:p>
          <w:p w14:paraId="5FC9D905" w14:textId="5D97704D" w:rsid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5" w:name="_Toc52399740"/>
      <w:r w:rsidRPr="00920189">
        <w:t>Conceptual Sample schema</w:t>
      </w:r>
      <w:bookmarkEnd w:id="145"/>
    </w:p>
    <w:p w14:paraId="09C16629" w14:textId="77777777" w:rsidR="00CE109A" w:rsidRPr="00CE109A" w:rsidRDefault="00CE109A" w:rsidP="00CE109A">
      <w:pPr>
        <w:rPr>
          <w:lang w:eastAsia="ja-JP"/>
        </w:rPr>
      </w:pPr>
    </w:p>
    <w:p w14:paraId="5EF37EBA" w14:textId="5B78E864" w:rsidR="00920189" w:rsidRDefault="00920189" w:rsidP="00920189">
      <w:pPr>
        <w:pStyle w:val="Heading1"/>
      </w:pPr>
      <w:bookmarkStart w:id="146" w:name="_Toc52399741"/>
      <w:r w:rsidRPr="00920189">
        <w:t>Abstract Sample Core</w:t>
      </w:r>
      <w:bookmarkEnd w:id="146"/>
    </w:p>
    <w:p w14:paraId="487838B1" w14:textId="77777777" w:rsidR="00CE109A" w:rsidRPr="00CE109A" w:rsidRDefault="00CE109A" w:rsidP="00CE109A">
      <w:pPr>
        <w:rPr>
          <w:lang w:eastAsia="ja-JP"/>
        </w:rPr>
      </w:pPr>
    </w:p>
    <w:p w14:paraId="7D3F7D84" w14:textId="3DBE5531" w:rsidR="00920189" w:rsidRDefault="00920189" w:rsidP="00920189">
      <w:pPr>
        <w:pStyle w:val="Heading1"/>
      </w:pPr>
      <w:bookmarkStart w:id="147" w:name="_Toc52399742"/>
      <w:r w:rsidRPr="00920189">
        <w:t>Basic Samples</w:t>
      </w:r>
      <w:bookmarkEnd w:id="147"/>
    </w:p>
    <w:p w14:paraId="49D70680" w14:textId="77777777" w:rsidR="00920189" w:rsidRPr="00920189" w:rsidRDefault="00920189" w:rsidP="00920189">
      <w:pPr>
        <w:rPr>
          <w:lang w:eastAsia="ja-JP"/>
        </w:rPr>
      </w:pPr>
    </w:p>
    <w:p w14:paraId="43293139" w14:textId="10DF2143" w:rsidR="001A33D0" w:rsidRPr="00F02BC7" w:rsidRDefault="001A33D0" w:rsidP="001A33D0">
      <w:pPr>
        <w:pStyle w:val="ANNEX"/>
        <w:numPr>
          <w:ilvl w:val="0"/>
          <w:numId w:val="7"/>
        </w:numPr>
      </w:pPr>
      <w:bookmarkStart w:id="148" w:name="_Toc450303222"/>
      <w:bookmarkStart w:id="149" w:name="_Toc9996972"/>
      <w:bookmarkStart w:id="150" w:name="_Toc438968655"/>
      <w:bookmarkStart w:id="151" w:name="_Toc443461103"/>
      <w:bookmarkStart w:id="152" w:name="_Toc353342675"/>
      <w:r w:rsidRPr="00F02BC7">
        <w:lastRenderedPageBreak/>
        <w:br/>
      </w:r>
      <w:bookmarkStart w:id="153" w:name="_Toc52399743"/>
      <w:r w:rsidRPr="00F02BC7">
        <w:rPr>
          <w:b w:val="0"/>
        </w:rPr>
        <w:t>(</w:t>
      </w:r>
      <w:r w:rsidR="00920189">
        <w:rPr>
          <w:b w:val="0"/>
        </w:rPr>
        <w:t>normative</w:t>
      </w:r>
      <w:r w:rsidRPr="00F02BC7">
        <w:rPr>
          <w:b w:val="0"/>
        </w:rPr>
        <w:t>)</w:t>
      </w:r>
      <w:bookmarkEnd w:id="148"/>
      <w:bookmarkEnd w:id="149"/>
      <w:bookmarkEnd w:id="150"/>
      <w:bookmarkEnd w:id="151"/>
      <w:bookmarkEnd w:id="152"/>
      <w:r w:rsidRPr="00F02BC7">
        <w:br/>
      </w:r>
      <w:r w:rsidRPr="00F02BC7">
        <w:br/>
      </w:r>
      <w:r w:rsidR="00920189">
        <w:t>Abstract test suite</w:t>
      </w:r>
      <w:bookmarkEnd w:id="153"/>
    </w:p>
    <w:p w14:paraId="1E5239F1" w14:textId="77777777" w:rsidR="001A33D0" w:rsidRPr="00F02BC7" w:rsidRDefault="001A33D0" w:rsidP="001A33D0">
      <w:pPr>
        <w:pStyle w:val="a2"/>
        <w:numPr>
          <w:ilvl w:val="1"/>
          <w:numId w:val="7"/>
        </w:numPr>
      </w:pPr>
      <w:bookmarkStart w:id="154" w:name="_Toc52399744"/>
      <w:r w:rsidRPr="00F02BC7">
        <w:t xml:space="preserve">Clause title </w:t>
      </w:r>
      <w:proofErr w:type="spellStart"/>
      <w:r w:rsidRPr="00F02BC7">
        <w:t>autonumber</w:t>
      </w:r>
      <w:bookmarkEnd w:id="154"/>
      <w:proofErr w:type="spellEnd"/>
    </w:p>
    <w:p w14:paraId="53858B0C" w14:textId="77777777" w:rsidR="001A33D0" w:rsidRPr="00F02BC7" w:rsidRDefault="001A33D0" w:rsidP="001A33D0">
      <w:pPr>
        <w:rPr>
          <w:i/>
          <w:color w:val="0070C0"/>
        </w:rPr>
      </w:pPr>
      <w:r w:rsidRPr="00F02BC7">
        <w:rPr>
          <w:i/>
          <w:color w:val="0070C0"/>
        </w:rPr>
        <w:t>Use subclauses if required e.g. A.1.1 or A.1.1.1. For example:</w:t>
      </w:r>
    </w:p>
    <w:p w14:paraId="4534238D" w14:textId="77777777" w:rsidR="001A33D0" w:rsidRPr="00F02BC7" w:rsidRDefault="001A33D0" w:rsidP="001A33D0">
      <w:pPr>
        <w:pStyle w:val="a3"/>
        <w:numPr>
          <w:ilvl w:val="2"/>
          <w:numId w:val="7"/>
        </w:numPr>
      </w:pPr>
      <w:bookmarkStart w:id="155" w:name="_Toc52399745"/>
      <w:r w:rsidRPr="00F02BC7">
        <w:t xml:space="preserve">Subclause </w:t>
      </w:r>
      <w:proofErr w:type="spellStart"/>
      <w:r w:rsidRPr="00F02BC7">
        <w:t>autonumber</w:t>
      </w:r>
      <w:bookmarkEnd w:id="155"/>
      <w:proofErr w:type="spellEnd"/>
    </w:p>
    <w:p w14:paraId="7C44AA0A" w14:textId="77777777" w:rsidR="001A33D0" w:rsidRPr="00F02BC7" w:rsidRDefault="001A33D0" w:rsidP="001A33D0">
      <w:pPr>
        <w:pStyle w:val="a4"/>
        <w:numPr>
          <w:ilvl w:val="3"/>
          <w:numId w:val="7"/>
        </w:numPr>
      </w:pPr>
      <w:bookmarkStart w:id="156" w:name="_Toc52399746"/>
      <w:r w:rsidRPr="00F02BC7">
        <w:t xml:space="preserve">Subclause </w:t>
      </w:r>
      <w:proofErr w:type="spellStart"/>
      <w:r w:rsidRPr="00F02BC7">
        <w:t>autonumber</w:t>
      </w:r>
      <w:bookmarkEnd w:id="156"/>
      <w:proofErr w:type="spellEnd"/>
    </w:p>
    <w:p w14:paraId="713C4F52" w14:textId="77777777" w:rsidR="001A33D0" w:rsidRPr="00F02BC7" w:rsidRDefault="001A33D0" w:rsidP="001A33D0">
      <w:r w:rsidRPr="00F02BC7">
        <w:t>Type text.</w:t>
      </w:r>
    </w:p>
    <w:p w14:paraId="31BBE936" w14:textId="77777777" w:rsidR="001A33D0" w:rsidRPr="00F02BC7" w:rsidRDefault="001A33D0" w:rsidP="001A33D0">
      <w:pPr>
        <w:keepNext/>
        <w:spacing w:before="120"/>
        <w:jc w:val="right"/>
        <w:rPr>
          <w:sz w:val="20"/>
        </w:rPr>
      </w:pPr>
      <w:r w:rsidRPr="00F02BC7">
        <w:rPr>
          <w:sz w:val="20"/>
        </w:rPr>
        <w:t>Dimensions in millimetres</w:t>
      </w:r>
    </w:p>
    <w:p w14:paraId="10EE902A" w14:textId="77777777" w:rsidR="001A33D0" w:rsidRPr="00F02BC7" w:rsidRDefault="00673172" w:rsidP="001A33D0">
      <w:pPr>
        <w:keepNext/>
        <w:jc w:val="center"/>
      </w:pPr>
      <w:r w:rsidRPr="00F02BC7">
        <w:drawing>
          <wp:inline distT="0" distB="0" distL="0" distR="0" wp14:anchorId="19A00934" wp14:editId="2B8DDE1E">
            <wp:extent cx="3188335" cy="2409190"/>
            <wp:effectExtent l="0" t="0" r="0" b="0"/>
            <wp:docPr id="2" name="Picture 2" descr="figure_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exemp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88335" cy="2409190"/>
                    </a:xfrm>
                    <a:prstGeom prst="rect">
                      <a:avLst/>
                    </a:prstGeom>
                    <a:noFill/>
                    <a:ln>
                      <a:noFill/>
                    </a:ln>
                  </pic:spPr>
                </pic:pic>
              </a:graphicData>
            </a:graphic>
          </wp:inline>
        </w:drawing>
      </w:r>
    </w:p>
    <w:p w14:paraId="2B1D630A" w14:textId="77777777" w:rsidR="001A33D0" w:rsidRPr="00F02BC7" w:rsidRDefault="001A33D0" w:rsidP="001A33D0">
      <w:pPr>
        <w:keepNext/>
        <w:spacing w:after="60"/>
        <w:jc w:val="left"/>
        <w:rPr>
          <w:b/>
          <w:sz w:val="20"/>
        </w:rPr>
      </w:pPr>
      <w:r w:rsidRPr="00F02BC7">
        <w:rPr>
          <w:b/>
          <w:sz w:val="20"/>
        </w:rPr>
        <w:t>Key</w:t>
      </w:r>
    </w:p>
    <w:tbl>
      <w:tblPr>
        <w:tblW w:w="0" w:type="auto"/>
        <w:tblLayout w:type="fixed"/>
        <w:tblCellMar>
          <w:left w:w="0" w:type="dxa"/>
          <w:right w:w="0" w:type="dxa"/>
        </w:tblCellMar>
        <w:tblLook w:val="04A0" w:firstRow="1" w:lastRow="0" w:firstColumn="1" w:lastColumn="0" w:noHBand="0" w:noVBand="1"/>
      </w:tblPr>
      <w:tblGrid>
        <w:gridCol w:w="397"/>
        <w:gridCol w:w="4479"/>
        <w:gridCol w:w="397"/>
        <w:gridCol w:w="4479"/>
      </w:tblGrid>
      <w:tr w:rsidR="001A33D0" w:rsidRPr="00F02BC7" w14:paraId="315B9C92" w14:textId="77777777" w:rsidTr="004421EF">
        <w:trPr>
          <w:cantSplit/>
        </w:trPr>
        <w:tc>
          <w:tcPr>
            <w:tcW w:w="397" w:type="dxa"/>
            <w:shd w:val="clear" w:color="auto" w:fill="auto"/>
          </w:tcPr>
          <w:p w14:paraId="216D50EC" w14:textId="77777777" w:rsidR="001A33D0" w:rsidRPr="00F02BC7" w:rsidRDefault="001A33D0" w:rsidP="004421EF">
            <w:pPr>
              <w:spacing w:after="60"/>
              <w:jc w:val="left"/>
              <w:rPr>
                <w:sz w:val="20"/>
              </w:rPr>
            </w:pPr>
            <w:r w:rsidRPr="00F02BC7">
              <w:rPr>
                <w:sz w:val="20"/>
              </w:rPr>
              <w:t>1</w:t>
            </w:r>
          </w:p>
        </w:tc>
        <w:tc>
          <w:tcPr>
            <w:tcW w:w="4479" w:type="dxa"/>
            <w:shd w:val="clear" w:color="auto" w:fill="auto"/>
          </w:tcPr>
          <w:p w14:paraId="79C642DA" w14:textId="77777777" w:rsidR="001A33D0" w:rsidRPr="00F02BC7" w:rsidRDefault="001A33D0" w:rsidP="004421EF">
            <w:pPr>
              <w:spacing w:after="60"/>
              <w:jc w:val="left"/>
              <w:rPr>
                <w:sz w:val="20"/>
              </w:rPr>
            </w:pPr>
            <w:r w:rsidRPr="00F02BC7">
              <w:rPr>
                <w:sz w:val="20"/>
              </w:rPr>
              <w:t>desiccant/aqueous saturated salt solution</w:t>
            </w:r>
          </w:p>
        </w:tc>
        <w:tc>
          <w:tcPr>
            <w:tcW w:w="397" w:type="dxa"/>
            <w:shd w:val="clear" w:color="auto" w:fill="auto"/>
          </w:tcPr>
          <w:p w14:paraId="45FF8C39" w14:textId="77777777" w:rsidR="001A33D0" w:rsidRPr="00F02BC7" w:rsidRDefault="001A33D0" w:rsidP="004421EF">
            <w:pPr>
              <w:spacing w:after="60"/>
              <w:jc w:val="left"/>
              <w:rPr>
                <w:sz w:val="20"/>
              </w:rPr>
            </w:pPr>
          </w:p>
        </w:tc>
        <w:tc>
          <w:tcPr>
            <w:tcW w:w="4479" w:type="dxa"/>
            <w:shd w:val="clear" w:color="auto" w:fill="auto"/>
          </w:tcPr>
          <w:p w14:paraId="77B33740" w14:textId="77777777" w:rsidR="001A33D0" w:rsidRPr="00F02BC7" w:rsidRDefault="001A33D0" w:rsidP="004421EF">
            <w:pPr>
              <w:spacing w:after="60"/>
              <w:jc w:val="left"/>
              <w:rPr>
                <w:sz w:val="20"/>
              </w:rPr>
            </w:pPr>
          </w:p>
        </w:tc>
      </w:tr>
      <w:tr w:rsidR="001A33D0" w:rsidRPr="00F02BC7" w14:paraId="08B6B182" w14:textId="77777777" w:rsidTr="004421EF">
        <w:trPr>
          <w:cantSplit/>
        </w:trPr>
        <w:tc>
          <w:tcPr>
            <w:tcW w:w="397" w:type="dxa"/>
            <w:shd w:val="clear" w:color="auto" w:fill="auto"/>
          </w:tcPr>
          <w:p w14:paraId="22924C81" w14:textId="77777777" w:rsidR="001A33D0" w:rsidRPr="00F02BC7" w:rsidRDefault="001A33D0" w:rsidP="004421EF">
            <w:pPr>
              <w:spacing w:after="60"/>
              <w:jc w:val="left"/>
              <w:rPr>
                <w:sz w:val="20"/>
              </w:rPr>
            </w:pPr>
            <w:r w:rsidRPr="00F02BC7">
              <w:rPr>
                <w:sz w:val="20"/>
              </w:rPr>
              <w:t>2</w:t>
            </w:r>
          </w:p>
        </w:tc>
        <w:tc>
          <w:tcPr>
            <w:tcW w:w="4479" w:type="dxa"/>
            <w:shd w:val="clear" w:color="auto" w:fill="auto"/>
          </w:tcPr>
          <w:p w14:paraId="618DC4EE" w14:textId="77777777" w:rsidR="001A33D0" w:rsidRPr="00F02BC7" w:rsidRDefault="001A33D0" w:rsidP="004421EF">
            <w:pPr>
              <w:spacing w:after="60"/>
              <w:jc w:val="left"/>
              <w:rPr>
                <w:sz w:val="20"/>
              </w:rPr>
            </w:pPr>
            <w:r w:rsidRPr="00F02BC7">
              <w:rPr>
                <w:sz w:val="20"/>
              </w:rPr>
              <w:t>test specimen</w:t>
            </w:r>
          </w:p>
        </w:tc>
        <w:tc>
          <w:tcPr>
            <w:tcW w:w="397" w:type="dxa"/>
            <w:shd w:val="clear" w:color="auto" w:fill="auto"/>
          </w:tcPr>
          <w:p w14:paraId="16C8D706" w14:textId="77777777" w:rsidR="001A33D0" w:rsidRPr="00F02BC7" w:rsidRDefault="001A33D0" w:rsidP="004421EF">
            <w:pPr>
              <w:spacing w:after="60"/>
              <w:jc w:val="left"/>
              <w:rPr>
                <w:sz w:val="20"/>
              </w:rPr>
            </w:pPr>
          </w:p>
        </w:tc>
        <w:tc>
          <w:tcPr>
            <w:tcW w:w="4479" w:type="dxa"/>
            <w:shd w:val="clear" w:color="auto" w:fill="auto"/>
          </w:tcPr>
          <w:p w14:paraId="31EDBE9F" w14:textId="77777777" w:rsidR="001A33D0" w:rsidRPr="00F02BC7" w:rsidRDefault="001A33D0" w:rsidP="004421EF">
            <w:pPr>
              <w:spacing w:after="60"/>
              <w:jc w:val="left"/>
              <w:rPr>
                <w:sz w:val="20"/>
              </w:rPr>
            </w:pPr>
          </w:p>
        </w:tc>
      </w:tr>
      <w:tr w:rsidR="001A33D0" w:rsidRPr="00F02BC7" w14:paraId="5BE21832" w14:textId="77777777" w:rsidTr="004421EF">
        <w:trPr>
          <w:cantSplit/>
        </w:trPr>
        <w:tc>
          <w:tcPr>
            <w:tcW w:w="397" w:type="dxa"/>
            <w:shd w:val="clear" w:color="auto" w:fill="auto"/>
          </w:tcPr>
          <w:p w14:paraId="63C4703D" w14:textId="77777777" w:rsidR="001A33D0" w:rsidRPr="00F02BC7" w:rsidRDefault="001A33D0" w:rsidP="004421EF">
            <w:pPr>
              <w:spacing w:after="60"/>
              <w:jc w:val="left"/>
              <w:rPr>
                <w:sz w:val="20"/>
              </w:rPr>
            </w:pPr>
            <w:r w:rsidRPr="00F02BC7">
              <w:rPr>
                <w:sz w:val="20"/>
              </w:rPr>
              <w:t>3</w:t>
            </w:r>
          </w:p>
        </w:tc>
        <w:tc>
          <w:tcPr>
            <w:tcW w:w="4479" w:type="dxa"/>
            <w:shd w:val="clear" w:color="auto" w:fill="auto"/>
          </w:tcPr>
          <w:p w14:paraId="0212ADDA" w14:textId="77777777" w:rsidR="001A33D0" w:rsidRPr="00F02BC7" w:rsidRDefault="001A33D0" w:rsidP="004421EF">
            <w:pPr>
              <w:spacing w:after="60"/>
              <w:jc w:val="left"/>
              <w:rPr>
                <w:sz w:val="20"/>
              </w:rPr>
            </w:pPr>
            <w:r w:rsidRPr="00F02BC7">
              <w:rPr>
                <w:sz w:val="20"/>
              </w:rPr>
              <w:t>sealant</w:t>
            </w:r>
          </w:p>
        </w:tc>
        <w:tc>
          <w:tcPr>
            <w:tcW w:w="397" w:type="dxa"/>
            <w:shd w:val="clear" w:color="auto" w:fill="auto"/>
          </w:tcPr>
          <w:p w14:paraId="21A447EF" w14:textId="77777777" w:rsidR="001A33D0" w:rsidRPr="00F02BC7" w:rsidRDefault="001A33D0" w:rsidP="004421EF">
            <w:pPr>
              <w:spacing w:after="60"/>
              <w:jc w:val="left"/>
              <w:rPr>
                <w:sz w:val="20"/>
              </w:rPr>
            </w:pPr>
          </w:p>
        </w:tc>
        <w:tc>
          <w:tcPr>
            <w:tcW w:w="4479" w:type="dxa"/>
            <w:shd w:val="clear" w:color="auto" w:fill="auto"/>
          </w:tcPr>
          <w:p w14:paraId="36685719" w14:textId="77777777" w:rsidR="001A33D0" w:rsidRPr="00F02BC7" w:rsidRDefault="001A33D0" w:rsidP="004421EF">
            <w:pPr>
              <w:spacing w:after="60"/>
              <w:jc w:val="left"/>
              <w:rPr>
                <w:sz w:val="20"/>
              </w:rPr>
            </w:pPr>
          </w:p>
        </w:tc>
      </w:tr>
      <w:tr w:rsidR="001A33D0" w:rsidRPr="00F02BC7" w14:paraId="1E8862ED" w14:textId="77777777" w:rsidTr="004421EF">
        <w:trPr>
          <w:cantSplit/>
        </w:trPr>
        <w:tc>
          <w:tcPr>
            <w:tcW w:w="397" w:type="dxa"/>
            <w:shd w:val="clear" w:color="auto" w:fill="auto"/>
          </w:tcPr>
          <w:p w14:paraId="0BC72643" w14:textId="77777777" w:rsidR="001A33D0" w:rsidRPr="00F02BC7" w:rsidRDefault="001A33D0" w:rsidP="004421EF">
            <w:pPr>
              <w:spacing w:after="60"/>
              <w:jc w:val="left"/>
              <w:rPr>
                <w:sz w:val="20"/>
              </w:rPr>
            </w:pPr>
            <w:r w:rsidRPr="00F02BC7">
              <w:rPr>
                <w:sz w:val="20"/>
              </w:rPr>
              <w:t>4</w:t>
            </w:r>
          </w:p>
        </w:tc>
        <w:tc>
          <w:tcPr>
            <w:tcW w:w="4479" w:type="dxa"/>
            <w:shd w:val="clear" w:color="auto" w:fill="auto"/>
          </w:tcPr>
          <w:p w14:paraId="7213819F" w14:textId="77777777" w:rsidR="001A33D0" w:rsidRPr="00F02BC7" w:rsidRDefault="001A33D0" w:rsidP="004421EF">
            <w:pPr>
              <w:spacing w:after="60"/>
              <w:jc w:val="left"/>
              <w:rPr>
                <w:sz w:val="20"/>
              </w:rPr>
            </w:pPr>
            <w:r w:rsidRPr="00F02BC7">
              <w:rPr>
                <w:sz w:val="20"/>
              </w:rPr>
              <w:t>template</w:t>
            </w:r>
          </w:p>
        </w:tc>
        <w:tc>
          <w:tcPr>
            <w:tcW w:w="397" w:type="dxa"/>
            <w:shd w:val="clear" w:color="auto" w:fill="auto"/>
          </w:tcPr>
          <w:p w14:paraId="7160B42F" w14:textId="77777777" w:rsidR="001A33D0" w:rsidRPr="00F02BC7" w:rsidRDefault="001A33D0" w:rsidP="004421EF">
            <w:pPr>
              <w:spacing w:after="60"/>
              <w:jc w:val="left"/>
              <w:rPr>
                <w:sz w:val="20"/>
              </w:rPr>
            </w:pPr>
          </w:p>
        </w:tc>
        <w:tc>
          <w:tcPr>
            <w:tcW w:w="4479" w:type="dxa"/>
            <w:shd w:val="clear" w:color="auto" w:fill="auto"/>
          </w:tcPr>
          <w:p w14:paraId="25ED5FFE" w14:textId="77777777" w:rsidR="001A33D0" w:rsidRPr="00F02BC7" w:rsidRDefault="001A33D0" w:rsidP="004421EF">
            <w:pPr>
              <w:spacing w:after="60"/>
              <w:jc w:val="left"/>
              <w:rPr>
                <w:sz w:val="20"/>
              </w:rPr>
            </w:pPr>
          </w:p>
        </w:tc>
      </w:tr>
    </w:tbl>
    <w:p w14:paraId="7147D4CB" w14:textId="77777777" w:rsidR="001A33D0" w:rsidRPr="00F02BC7" w:rsidRDefault="001A33D0" w:rsidP="008713ED">
      <w:pPr>
        <w:spacing w:after="60"/>
        <w:rPr>
          <w:sz w:val="20"/>
          <w:highlight w:val="yellow"/>
        </w:rPr>
      </w:pPr>
      <w:r w:rsidRPr="00F02BC7">
        <w:rPr>
          <w:sz w:val="20"/>
          <w:highlight w:val="yellow"/>
        </w:rPr>
        <w:t>NOTE</w:t>
      </w:r>
      <w:r w:rsidRPr="00F02BC7">
        <w:rPr>
          <w:sz w:val="20"/>
          <w:highlight w:val="yellow"/>
        </w:rPr>
        <w:tab/>
        <w:t>Figure note.</w:t>
      </w:r>
    </w:p>
    <w:tbl>
      <w:tblPr>
        <w:tblW w:w="0" w:type="auto"/>
        <w:tblLayout w:type="fixed"/>
        <w:tblCellMar>
          <w:left w:w="0" w:type="dxa"/>
          <w:right w:w="0" w:type="dxa"/>
        </w:tblCellMar>
        <w:tblLook w:val="04A0" w:firstRow="1" w:lastRow="0" w:firstColumn="1" w:lastColumn="0" w:noHBand="0" w:noVBand="1"/>
      </w:tblPr>
      <w:tblGrid>
        <w:gridCol w:w="397"/>
        <w:gridCol w:w="9355"/>
      </w:tblGrid>
      <w:tr w:rsidR="008713ED" w:rsidRPr="00F02BC7" w14:paraId="564C8422" w14:textId="77777777" w:rsidTr="00570EC2">
        <w:trPr>
          <w:cantSplit/>
        </w:trPr>
        <w:tc>
          <w:tcPr>
            <w:tcW w:w="397" w:type="dxa"/>
            <w:shd w:val="clear" w:color="auto" w:fill="auto"/>
          </w:tcPr>
          <w:p w14:paraId="6BBB6083" w14:textId="77777777" w:rsidR="008713ED" w:rsidRPr="00F02BC7" w:rsidRDefault="008713ED" w:rsidP="00570EC2">
            <w:pPr>
              <w:spacing w:after="60"/>
              <w:jc w:val="left"/>
              <w:rPr>
                <w:sz w:val="20"/>
                <w:highlight w:val="yellow"/>
                <w:vertAlign w:val="superscript"/>
              </w:rPr>
            </w:pPr>
            <w:r w:rsidRPr="00F02BC7">
              <w:rPr>
                <w:sz w:val="20"/>
                <w:highlight w:val="yellow"/>
                <w:vertAlign w:val="superscript"/>
              </w:rPr>
              <w:t>a</w:t>
            </w:r>
          </w:p>
        </w:tc>
        <w:tc>
          <w:tcPr>
            <w:tcW w:w="9355" w:type="dxa"/>
            <w:shd w:val="clear" w:color="auto" w:fill="auto"/>
          </w:tcPr>
          <w:p w14:paraId="0E7269AB" w14:textId="77777777" w:rsidR="008713ED" w:rsidRPr="00F02BC7" w:rsidRDefault="008713ED" w:rsidP="00570EC2">
            <w:pPr>
              <w:spacing w:after="60"/>
              <w:jc w:val="left"/>
              <w:rPr>
                <w:sz w:val="20"/>
                <w:highlight w:val="yellow"/>
              </w:rPr>
            </w:pPr>
            <w:r w:rsidRPr="00F02BC7">
              <w:rPr>
                <w:sz w:val="20"/>
                <w:highlight w:val="yellow"/>
              </w:rPr>
              <w:t>It is the upper exposed area.</w:t>
            </w:r>
          </w:p>
        </w:tc>
      </w:tr>
      <w:tr w:rsidR="008713ED" w:rsidRPr="00F02BC7" w14:paraId="51E65DD0" w14:textId="77777777" w:rsidTr="00570EC2">
        <w:trPr>
          <w:cantSplit/>
        </w:trPr>
        <w:tc>
          <w:tcPr>
            <w:tcW w:w="397" w:type="dxa"/>
            <w:shd w:val="clear" w:color="auto" w:fill="auto"/>
          </w:tcPr>
          <w:p w14:paraId="50760356" w14:textId="77777777" w:rsidR="008713ED" w:rsidRPr="00F02BC7" w:rsidRDefault="008713ED" w:rsidP="008713ED">
            <w:pPr>
              <w:jc w:val="left"/>
              <w:rPr>
                <w:sz w:val="20"/>
                <w:highlight w:val="yellow"/>
                <w:vertAlign w:val="superscript"/>
              </w:rPr>
            </w:pPr>
            <w:r w:rsidRPr="00F02BC7">
              <w:rPr>
                <w:sz w:val="20"/>
                <w:highlight w:val="yellow"/>
                <w:vertAlign w:val="superscript"/>
              </w:rPr>
              <w:t>b</w:t>
            </w:r>
          </w:p>
        </w:tc>
        <w:tc>
          <w:tcPr>
            <w:tcW w:w="9355" w:type="dxa"/>
            <w:shd w:val="clear" w:color="auto" w:fill="auto"/>
          </w:tcPr>
          <w:p w14:paraId="5A6AE52A" w14:textId="77777777" w:rsidR="008713ED" w:rsidRPr="00F02BC7" w:rsidRDefault="008713ED" w:rsidP="008713ED">
            <w:pPr>
              <w:jc w:val="left"/>
              <w:rPr>
                <w:sz w:val="20"/>
              </w:rPr>
            </w:pPr>
            <w:r w:rsidRPr="00F02BC7">
              <w:rPr>
                <w:sz w:val="20"/>
                <w:highlight w:val="yellow"/>
              </w:rPr>
              <w:t>It is the lower exposed area.</w:t>
            </w:r>
          </w:p>
        </w:tc>
      </w:tr>
    </w:tbl>
    <w:p w14:paraId="0DA9E170" w14:textId="77777777" w:rsidR="001A33D0" w:rsidRPr="00F02BC7" w:rsidRDefault="001A33D0" w:rsidP="001A33D0">
      <w:pPr>
        <w:jc w:val="center"/>
        <w:rPr>
          <w:b/>
        </w:rPr>
      </w:pPr>
      <w:r w:rsidRPr="00F02BC7">
        <w:rPr>
          <w:b/>
        </w:rPr>
        <w:t>Figure A.1 — Example</w:t>
      </w:r>
    </w:p>
    <w:p w14:paraId="493A363E" w14:textId="77777777" w:rsidR="001A33D0" w:rsidRPr="00F02BC7" w:rsidRDefault="001A33D0" w:rsidP="001A33D0">
      <w:pPr>
        <w:keepNext/>
        <w:pageBreakBefore/>
        <w:spacing w:after="120"/>
        <w:jc w:val="center"/>
        <w:rPr>
          <w:b/>
        </w:rPr>
      </w:pPr>
      <w:r w:rsidRPr="00F02BC7">
        <w:rPr>
          <w:b/>
        </w:rPr>
        <w:lastRenderedPageBreak/>
        <w:t>Table A.1 — Example</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1E0" w:firstRow="1" w:lastRow="1" w:firstColumn="1" w:lastColumn="1" w:noHBand="0" w:noVBand="0"/>
      </w:tblPr>
      <w:tblGrid>
        <w:gridCol w:w="1928"/>
        <w:gridCol w:w="1928"/>
        <w:gridCol w:w="1928"/>
        <w:gridCol w:w="1928"/>
        <w:gridCol w:w="1984"/>
      </w:tblGrid>
      <w:tr w:rsidR="001A33D0" w:rsidRPr="00F02BC7" w14:paraId="79E3E136" w14:textId="77777777" w:rsidTr="00526284">
        <w:trPr>
          <w:cantSplit/>
          <w:jc w:val="center"/>
        </w:trPr>
        <w:tc>
          <w:tcPr>
            <w:tcW w:w="1928" w:type="dxa"/>
            <w:vMerge w:val="restart"/>
            <w:tcBorders>
              <w:top w:val="single" w:sz="12" w:space="0" w:color="auto"/>
              <w:bottom w:val="single" w:sz="12" w:space="0" w:color="auto"/>
            </w:tcBorders>
            <w:shd w:val="clear" w:color="auto" w:fill="auto"/>
            <w:vAlign w:val="center"/>
          </w:tcPr>
          <w:p w14:paraId="593FB6F9" w14:textId="77777777" w:rsidR="001A33D0" w:rsidRPr="00F02BC7" w:rsidRDefault="001A33D0" w:rsidP="004421EF">
            <w:pPr>
              <w:spacing w:before="60" w:after="60"/>
              <w:jc w:val="center"/>
              <w:rPr>
                <w:sz w:val="20"/>
              </w:rPr>
            </w:pPr>
            <w:r w:rsidRPr="00F02BC7">
              <w:rPr>
                <w:b/>
                <w:sz w:val="20"/>
              </w:rPr>
              <w:t>Type</w:t>
            </w:r>
            <w:r w:rsidRPr="00F02BC7">
              <w:rPr>
                <w:sz w:val="20"/>
              </w:rPr>
              <w:t xml:space="preserve"> </w:t>
            </w:r>
            <w:r w:rsidRPr="00F02BC7">
              <w:rPr>
                <w:sz w:val="20"/>
                <w:vertAlign w:val="superscript"/>
              </w:rPr>
              <w:t>a</w:t>
            </w:r>
          </w:p>
        </w:tc>
        <w:tc>
          <w:tcPr>
            <w:tcW w:w="1928" w:type="dxa"/>
            <w:vMerge w:val="restart"/>
            <w:tcBorders>
              <w:top w:val="single" w:sz="12" w:space="0" w:color="auto"/>
              <w:bottom w:val="single" w:sz="12" w:space="0" w:color="auto"/>
            </w:tcBorders>
            <w:shd w:val="clear" w:color="auto" w:fill="auto"/>
            <w:vAlign w:val="center"/>
          </w:tcPr>
          <w:p w14:paraId="7C5B4F1C" w14:textId="77777777" w:rsidR="001A33D0" w:rsidRPr="00F02BC7" w:rsidRDefault="001A33D0" w:rsidP="004421EF">
            <w:pPr>
              <w:spacing w:before="60" w:after="60"/>
              <w:jc w:val="center"/>
              <w:rPr>
                <w:b/>
                <w:sz w:val="20"/>
              </w:rPr>
            </w:pPr>
            <w:r w:rsidRPr="00F02BC7">
              <w:rPr>
                <w:b/>
                <w:sz w:val="20"/>
              </w:rPr>
              <w:t>No. series</w:t>
            </w:r>
          </w:p>
        </w:tc>
        <w:tc>
          <w:tcPr>
            <w:tcW w:w="1928" w:type="dxa"/>
            <w:tcBorders>
              <w:top w:val="single" w:sz="12" w:space="0" w:color="auto"/>
              <w:bottom w:val="nil"/>
            </w:tcBorders>
            <w:shd w:val="clear" w:color="auto" w:fill="auto"/>
            <w:vAlign w:val="center"/>
          </w:tcPr>
          <w:p w14:paraId="55F6F183" w14:textId="77777777" w:rsidR="001A33D0" w:rsidRPr="00F02BC7" w:rsidRDefault="001A33D0" w:rsidP="004421EF">
            <w:pPr>
              <w:spacing w:before="60" w:after="60"/>
              <w:jc w:val="center"/>
              <w:rPr>
                <w:b/>
                <w:sz w:val="20"/>
              </w:rPr>
            </w:pPr>
            <w:r w:rsidRPr="00F02BC7">
              <w:rPr>
                <w:b/>
                <w:sz w:val="20"/>
              </w:rPr>
              <w:t>Pressure</w:t>
            </w:r>
          </w:p>
        </w:tc>
        <w:tc>
          <w:tcPr>
            <w:tcW w:w="1928" w:type="dxa"/>
            <w:tcBorders>
              <w:top w:val="single" w:sz="12" w:space="0" w:color="auto"/>
              <w:bottom w:val="nil"/>
            </w:tcBorders>
            <w:shd w:val="clear" w:color="auto" w:fill="auto"/>
            <w:vAlign w:val="center"/>
          </w:tcPr>
          <w:p w14:paraId="7D9C10AB" w14:textId="77777777" w:rsidR="001A33D0" w:rsidRPr="00F02BC7" w:rsidRDefault="001A33D0" w:rsidP="004421EF">
            <w:pPr>
              <w:spacing w:before="60" w:after="60"/>
              <w:jc w:val="center"/>
              <w:rPr>
                <w:b/>
                <w:sz w:val="20"/>
              </w:rPr>
            </w:pPr>
            <w:r w:rsidRPr="00F02BC7">
              <w:rPr>
                <w:b/>
                <w:sz w:val="20"/>
              </w:rPr>
              <w:t>Length</w:t>
            </w:r>
          </w:p>
        </w:tc>
        <w:tc>
          <w:tcPr>
            <w:tcW w:w="1984" w:type="dxa"/>
            <w:tcBorders>
              <w:top w:val="single" w:sz="12" w:space="0" w:color="auto"/>
              <w:bottom w:val="nil"/>
            </w:tcBorders>
            <w:shd w:val="clear" w:color="auto" w:fill="auto"/>
            <w:vAlign w:val="center"/>
          </w:tcPr>
          <w:p w14:paraId="67386768" w14:textId="77777777" w:rsidR="001A33D0" w:rsidRPr="00F02BC7" w:rsidRDefault="001A33D0" w:rsidP="004421EF">
            <w:pPr>
              <w:spacing w:before="60" w:after="60"/>
              <w:jc w:val="center"/>
              <w:rPr>
                <w:b/>
                <w:sz w:val="20"/>
              </w:rPr>
            </w:pPr>
            <w:r w:rsidRPr="00F02BC7">
              <w:rPr>
                <w:b/>
                <w:sz w:val="20"/>
              </w:rPr>
              <w:t>Temperature</w:t>
            </w:r>
          </w:p>
        </w:tc>
      </w:tr>
      <w:tr w:rsidR="001A33D0" w:rsidRPr="00F02BC7" w14:paraId="59B3652E"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3643CC0E"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61F7FD3D" w14:textId="77777777" w:rsidR="001A33D0" w:rsidRPr="00F02BC7" w:rsidRDefault="001A33D0" w:rsidP="004421EF">
            <w:pPr>
              <w:spacing w:before="60" w:after="60"/>
              <w:jc w:val="center"/>
              <w:rPr>
                <w:sz w:val="20"/>
              </w:rPr>
            </w:pPr>
          </w:p>
        </w:tc>
        <w:tc>
          <w:tcPr>
            <w:tcW w:w="1928" w:type="dxa"/>
            <w:tcBorders>
              <w:top w:val="nil"/>
              <w:bottom w:val="nil"/>
            </w:tcBorders>
            <w:shd w:val="clear" w:color="auto" w:fill="auto"/>
            <w:vAlign w:val="center"/>
          </w:tcPr>
          <w:p w14:paraId="01BB0A4B" w14:textId="77777777" w:rsidR="001A33D0" w:rsidRPr="00F02BC7" w:rsidRDefault="001A33D0" w:rsidP="004421EF">
            <w:pPr>
              <w:spacing w:before="60" w:after="60"/>
              <w:jc w:val="center"/>
              <w:rPr>
                <w:sz w:val="20"/>
              </w:rPr>
            </w:pPr>
            <w:r w:rsidRPr="00F02BC7">
              <w:rPr>
                <w:i/>
                <w:sz w:val="20"/>
              </w:rPr>
              <w:t>p</w:t>
            </w:r>
            <w:r w:rsidRPr="00F02BC7">
              <w:rPr>
                <w:sz w:val="20"/>
                <w:vertAlign w:val="subscript"/>
              </w:rPr>
              <w:t>1</w:t>
            </w:r>
          </w:p>
        </w:tc>
        <w:tc>
          <w:tcPr>
            <w:tcW w:w="1928" w:type="dxa"/>
            <w:tcBorders>
              <w:top w:val="nil"/>
              <w:bottom w:val="nil"/>
            </w:tcBorders>
            <w:shd w:val="clear" w:color="auto" w:fill="auto"/>
            <w:vAlign w:val="center"/>
          </w:tcPr>
          <w:p w14:paraId="7F869FC1" w14:textId="77777777" w:rsidR="001A33D0" w:rsidRPr="00F02BC7" w:rsidRDefault="001A33D0" w:rsidP="004421EF">
            <w:pPr>
              <w:spacing w:before="60" w:after="60"/>
              <w:jc w:val="center"/>
              <w:rPr>
                <w:sz w:val="20"/>
              </w:rPr>
            </w:pPr>
            <w:r w:rsidRPr="00F02BC7">
              <w:rPr>
                <w:i/>
                <w:sz w:val="20"/>
              </w:rPr>
              <w:t>l</w:t>
            </w:r>
            <w:r w:rsidRPr="00F02BC7">
              <w:rPr>
                <w:sz w:val="20"/>
                <w:vertAlign w:val="subscript"/>
              </w:rPr>
              <w:t>2</w:t>
            </w:r>
          </w:p>
        </w:tc>
        <w:tc>
          <w:tcPr>
            <w:tcW w:w="1984" w:type="dxa"/>
            <w:tcBorders>
              <w:top w:val="nil"/>
              <w:bottom w:val="nil"/>
            </w:tcBorders>
            <w:shd w:val="clear" w:color="auto" w:fill="auto"/>
            <w:vAlign w:val="center"/>
          </w:tcPr>
          <w:p w14:paraId="6AABBE60" w14:textId="77777777" w:rsidR="001A33D0" w:rsidRPr="00F02BC7" w:rsidRDefault="001A33D0" w:rsidP="004421EF">
            <w:pPr>
              <w:spacing w:before="60" w:after="60"/>
              <w:jc w:val="center"/>
              <w:rPr>
                <w:sz w:val="20"/>
              </w:rPr>
            </w:pPr>
            <w:r w:rsidRPr="00F02BC7">
              <w:rPr>
                <w:i/>
                <w:sz w:val="20"/>
              </w:rPr>
              <w:t>T</w:t>
            </w:r>
            <w:r w:rsidRPr="00F02BC7">
              <w:rPr>
                <w:sz w:val="20"/>
                <w:vertAlign w:val="subscript"/>
              </w:rPr>
              <w:t>1</w:t>
            </w:r>
          </w:p>
        </w:tc>
      </w:tr>
      <w:tr w:rsidR="001A33D0" w:rsidRPr="00F02BC7" w14:paraId="3AE5832B"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523D7CA9"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1BE44F44" w14:textId="77777777" w:rsidR="001A33D0" w:rsidRPr="00F02BC7" w:rsidRDefault="001A33D0" w:rsidP="004421EF">
            <w:pPr>
              <w:spacing w:before="60" w:after="60"/>
              <w:jc w:val="center"/>
              <w:rPr>
                <w:sz w:val="20"/>
              </w:rPr>
            </w:pPr>
          </w:p>
        </w:tc>
        <w:tc>
          <w:tcPr>
            <w:tcW w:w="1928" w:type="dxa"/>
            <w:tcBorders>
              <w:top w:val="nil"/>
              <w:bottom w:val="single" w:sz="12" w:space="0" w:color="auto"/>
            </w:tcBorders>
            <w:shd w:val="clear" w:color="auto" w:fill="auto"/>
            <w:vAlign w:val="center"/>
          </w:tcPr>
          <w:p w14:paraId="20C19E73" w14:textId="77777777" w:rsidR="001A33D0" w:rsidRPr="00F02BC7" w:rsidRDefault="001A33D0" w:rsidP="004421EF">
            <w:pPr>
              <w:spacing w:before="60" w:after="60"/>
              <w:jc w:val="center"/>
              <w:rPr>
                <w:sz w:val="20"/>
              </w:rPr>
            </w:pPr>
            <w:r w:rsidRPr="00F02BC7">
              <w:rPr>
                <w:sz w:val="20"/>
              </w:rPr>
              <w:t>MPa</w:t>
            </w:r>
          </w:p>
        </w:tc>
        <w:tc>
          <w:tcPr>
            <w:tcW w:w="1928" w:type="dxa"/>
            <w:tcBorders>
              <w:top w:val="nil"/>
              <w:bottom w:val="single" w:sz="12" w:space="0" w:color="auto"/>
            </w:tcBorders>
            <w:shd w:val="clear" w:color="auto" w:fill="auto"/>
            <w:vAlign w:val="center"/>
          </w:tcPr>
          <w:p w14:paraId="3EE864D7" w14:textId="77777777" w:rsidR="001A33D0" w:rsidRPr="00F02BC7" w:rsidRDefault="001A33D0" w:rsidP="004421EF">
            <w:pPr>
              <w:spacing w:before="60" w:after="60"/>
              <w:jc w:val="center"/>
              <w:rPr>
                <w:sz w:val="20"/>
              </w:rPr>
            </w:pPr>
            <w:r w:rsidRPr="00F02BC7">
              <w:rPr>
                <w:sz w:val="20"/>
              </w:rPr>
              <w:t>mm</w:t>
            </w:r>
          </w:p>
        </w:tc>
        <w:tc>
          <w:tcPr>
            <w:tcW w:w="1984" w:type="dxa"/>
            <w:tcBorders>
              <w:top w:val="nil"/>
              <w:bottom w:val="single" w:sz="12" w:space="0" w:color="auto"/>
            </w:tcBorders>
            <w:shd w:val="clear" w:color="auto" w:fill="auto"/>
            <w:vAlign w:val="center"/>
          </w:tcPr>
          <w:p w14:paraId="74715562" w14:textId="77777777" w:rsidR="001A33D0" w:rsidRPr="00F02BC7" w:rsidRDefault="001A33D0" w:rsidP="004421EF">
            <w:pPr>
              <w:spacing w:before="60" w:after="60"/>
              <w:jc w:val="center"/>
              <w:rPr>
                <w:sz w:val="20"/>
              </w:rPr>
            </w:pPr>
            <w:r w:rsidRPr="00F02BC7">
              <w:rPr>
                <w:sz w:val="20"/>
              </w:rPr>
              <w:t>°C</w:t>
            </w:r>
          </w:p>
        </w:tc>
      </w:tr>
      <w:tr w:rsidR="001A33D0" w:rsidRPr="00F02BC7" w14:paraId="1C96F2E7" w14:textId="77777777" w:rsidTr="00526284">
        <w:trPr>
          <w:cantSplit/>
          <w:jc w:val="center"/>
        </w:trPr>
        <w:tc>
          <w:tcPr>
            <w:tcW w:w="1928" w:type="dxa"/>
            <w:tcBorders>
              <w:top w:val="single" w:sz="12" w:space="0" w:color="auto"/>
            </w:tcBorders>
            <w:shd w:val="clear" w:color="auto" w:fill="auto"/>
            <w:vAlign w:val="center"/>
          </w:tcPr>
          <w:p w14:paraId="11E5D820" w14:textId="77777777" w:rsidR="001A33D0" w:rsidRPr="00F02BC7" w:rsidRDefault="001A33D0" w:rsidP="004421EF">
            <w:pPr>
              <w:spacing w:before="60" w:after="60"/>
              <w:jc w:val="center"/>
              <w:rPr>
                <w:sz w:val="20"/>
              </w:rPr>
            </w:pPr>
            <w:r w:rsidRPr="00F02BC7">
              <w:rPr>
                <w:sz w:val="20"/>
              </w:rPr>
              <w:t>A</w:t>
            </w:r>
          </w:p>
        </w:tc>
        <w:tc>
          <w:tcPr>
            <w:tcW w:w="1928" w:type="dxa"/>
            <w:tcBorders>
              <w:top w:val="single" w:sz="12" w:space="0" w:color="auto"/>
            </w:tcBorders>
            <w:shd w:val="clear" w:color="auto" w:fill="auto"/>
            <w:vAlign w:val="center"/>
          </w:tcPr>
          <w:p w14:paraId="39A0EC63" w14:textId="77777777" w:rsidR="001A33D0" w:rsidRPr="00F02BC7" w:rsidRDefault="001A33D0" w:rsidP="004421EF">
            <w:pPr>
              <w:spacing w:before="60" w:after="60"/>
              <w:jc w:val="center"/>
              <w:rPr>
                <w:i/>
                <w:sz w:val="20"/>
              </w:rPr>
            </w:pPr>
            <w:r w:rsidRPr="00F02BC7">
              <w:rPr>
                <w:sz w:val="20"/>
              </w:rPr>
              <w:t>248-i</w:t>
            </w:r>
          </w:p>
        </w:tc>
        <w:tc>
          <w:tcPr>
            <w:tcW w:w="1928" w:type="dxa"/>
            <w:tcBorders>
              <w:top w:val="single" w:sz="12" w:space="0" w:color="auto"/>
            </w:tcBorders>
            <w:shd w:val="clear" w:color="auto" w:fill="auto"/>
            <w:vAlign w:val="center"/>
          </w:tcPr>
          <w:p w14:paraId="6D99649C" w14:textId="77777777" w:rsidR="001A33D0" w:rsidRPr="00F02BC7" w:rsidRDefault="001A33D0" w:rsidP="004421EF">
            <w:pPr>
              <w:spacing w:before="60" w:after="60"/>
              <w:jc w:val="center"/>
              <w:rPr>
                <w:sz w:val="20"/>
              </w:rPr>
            </w:pPr>
            <w:r w:rsidRPr="00F02BC7">
              <w:rPr>
                <w:sz w:val="20"/>
              </w:rPr>
              <w:t>50</w:t>
            </w:r>
          </w:p>
        </w:tc>
        <w:tc>
          <w:tcPr>
            <w:tcW w:w="1928" w:type="dxa"/>
            <w:tcBorders>
              <w:top w:val="single" w:sz="12" w:space="0" w:color="auto"/>
            </w:tcBorders>
            <w:shd w:val="clear" w:color="auto" w:fill="auto"/>
            <w:vAlign w:val="center"/>
          </w:tcPr>
          <w:p w14:paraId="30B59BED" w14:textId="77777777" w:rsidR="001A33D0" w:rsidRPr="00F02BC7" w:rsidRDefault="001A33D0" w:rsidP="004421EF">
            <w:pPr>
              <w:spacing w:before="60" w:after="60"/>
              <w:jc w:val="center"/>
              <w:rPr>
                <w:sz w:val="20"/>
              </w:rPr>
            </w:pPr>
            <w:r w:rsidRPr="00F02BC7">
              <w:rPr>
                <w:sz w:val="20"/>
              </w:rPr>
              <w:t>216</w:t>
            </w:r>
          </w:p>
        </w:tc>
        <w:tc>
          <w:tcPr>
            <w:tcW w:w="1984" w:type="dxa"/>
            <w:tcBorders>
              <w:top w:val="single" w:sz="12" w:space="0" w:color="auto"/>
            </w:tcBorders>
            <w:shd w:val="clear" w:color="auto" w:fill="auto"/>
            <w:vAlign w:val="center"/>
          </w:tcPr>
          <w:p w14:paraId="422B9243" w14:textId="77777777" w:rsidR="001A33D0" w:rsidRPr="00F02BC7" w:rsidRDefault="001A33D0" w:rsidP="004421EF">
            <w:pPr>
              <w:spacing w:before="60" w:after="60"/>
              <w:jc w:val="center"/>
              <w:rPr>
                <w:sz w:val="20"/>
              </w:rPr>
            </w:pPr>
            <w:r w:rsidRPr="00F02BC7">
              <w:rPr>
                <w:sz w:val="20"/>
              </w:rPr>
              <w:t>50</w:t>
            </w:r>
          </w:p>
        </w:tc>
      </w:tr>
      <w:tr w:rsidR="001A33D0" w:rsidRPr="00F02BC7" w14:paraId="365D5E83" w14:textId="77777777" w:rsidTr="004421EF">
        <w:trPr>
          <w:cantSplit/>
          <w:jc w:val="center"/>
        </w:trPr>
        <w:tc>
          <w:tcPr>
            <w:tcW w:w="1928" w:type="dxa"/>
            <w:shd w:val="clear" w:color="auto" w:fill="auto"/>
            <w:vAlign w:val="center"/>
          </w:tcPr>
          <w:p w14:paraId="65F1443C" w14:textId="77777777" w:rsidR="001A33D0" w:rsidRPr="00F02BC7" w:rsidRDefault="001A33D0" w:rsidP="004421EF">
            <w:pPr>
              <w:spacing w:before="60" w:after="60"/>
              <w:jc w:val="center"/>
              <w:rPr>
                <w:sz w:val="20"/>
              </w:rPr>
            </w:pPr>
            <w:r w:rsidRPr="00F02BC7">
              <w:rPr>
                <w:sz w:val="20"/>
              </w:rPr>
              <w:t>B</w:t>
            </w:r>
          </w:p>
        </w:tc>
        <w:tc>
          <w:tcPr>
            <w:tcW w:w="1928" w:type="dxa"/>
            <w:shd w:val="clear" w:color="auto" w:fill="auto"/>
            <w:vAlign w:val="center"/>
          </w:tcPr>
          <w:p w14:paraId="73D3941A" w14:textId="77777777" w:rsidR="001A33D0" w:rsidRPr="00F02BC7" w:rsidRDefault="001A33D0" w:rsidP="004421EF">
            <w:pPr>
              <w:spacing w:before="60" w:after="60"/>
              <w:jc w:val="center"/>
              <w:rPr>
                <w:i/>
                <w:sz w:val="20"/>
              </w:rPr>
            </w:pPr>
            <w:r w:rsidRPr="00F02BC7">
              <w:rPr>
                <w:sz w:val="20"/>
              </w:rPr>
              <w:t>556-i</w:t>
            </w:r>
          </w:p>
        </w:tc>
        <w:tc>
          <w:tcPr>
            <w:tcW w:w="1928" w:type="dxa"/>
            <w:shd w:val="clear" w:color="auto" w:fill="auto"/>
            <w:vAlign w:val="center"/>
          </w:tcPr>
          <w:p w14:paraId="16E58F47" w14:textId="77777777" w:rsidR="001A33D0" w:rsidRPr="00F02BC7" w:rsidRDefault="001A33D0" w:rsidP="004421EF">
            <w:pPr>
              <w:spacing w:before="60" w:after="60"/>
              <w:jc w:val="center"/>
              <w:rPr>
                <w:sz w:val="20"/>
              </w:rPr>
            </w:pPr>
            <w:r w:rsidRPr="00F02BC7">
              <w:rPr>
                <w:sz w:val="20"/>
              </w:rPr>
              <w:t xml:space="preserve">100 </w:t>
            </w:r>
            <w:r w:rsidRPr="00F02BC7">
              <w:rPr>
                <w:sz w:val="20"/>
                <w:vertAlign w:val="superscript"/>
              </w:rPr>
              <w:t>b</w:t>
            </w:r>
          </w:p>
        </w:tc>
        <w:tc>
          <w:tcPr>
            <w:tcW w:w="1928" w:type="dxa"/>
            <w:shd w:val="clear" w:color="auto" w:fill="auto"/>
            <w:vAlign w:val="center"/>
          </w:tcPr>
          <w:p w14:paraId="7FB64492" w14:textId="77777777" w:rsidR="001A33D0" w:rsidRPr="00F02BC7" w:rsidRDefault="001A33D0" w:rsidP="004421EF">
            <w:pPr>
              <w:spacing w:before="60" w:after="60"/>
              <w:jc w:val="center"/>
              <w:rPr>
                <w:sz w:val="20"/>
              </w:rPr>
            </w:pPr>
            <w:r w:rsidRPr="00F02BC7">
              <w:rPr>
                <w:sz w:val="20"/>
              </w:rPr>
              <w:t>287</w:t>
            </w:r>
          </w:p>
        </w:tc>
        <w:tc>
          <w:tcPr>
            <w:tcW w:w="1984" w:type="dxa"/>
            <w:shd w:val="clear" w:color="auto" w:fill="auto"/>
            <w:vAlign w:val="center"/>
          </w:tcPr>
          <w:p w14:paraId="0E719492" w14:textId="77777777" w:rsidR="001A33D0" w:rsidRPr="00F02BC7" w:rsidRDefault="001A33D0" w:rsidP="004421EF">
            <w:pPr>
              <w:spacing w:before="60" w:after="60"/>
              <w:jc w:val="center"/>
              <w:rPr>
                <w:sz w:val="20"/>
              </w:rPr>
            </w:pPr>
            <w:r w:rsidRPr="00F02BC7">
              <w:rPr>
                <w:sz w:val="20"/>
              </w:rPr>
              <w:t>60,5</w:t>
            </w:r>
          </w:p>
        </w:tc>
      </w:tr>
      <w:tr w:rsidR="001A33D0" w:rsidRPr="00F02BC7" w14:paraId="75EED95C" w14:textId="77777777" w:rsidTr="004421EF">
        <w:trPr>
          <w:cantSplit/>
          <w:jc w:val="center"/>
        </w:trPr>
        <w:tc>
          <w:tcPr>
            <w:tcW w:w="1928" w:type="dxa"/>
            <w:tcBorders>
              <w:bottom w:val="single" w:sz="12" w:space="0" w:color="auto"/>
            </w:tcBorders>
            <w:shd w:val="clear" w:color="auto" w:fill="auto"/>
            <w:vAlign w:val="center"/>
          </w:tcPr>
          <w:p w14:paraId="36FF8748" w14:textId="77777777" w:rsidR="001A33D0" w:rsidRPr="00F02BC7" w:rsidRDefault="001A33D0" w:rsidP="004421EF">
            <w:pPr>
              <w:spacing w:before="60" w:after="60"/>
              <w:jc w:val="center"/>
              <w:rPr>
                <w:sz w:val="20"/>
              </w:rPr>
            </w:pPr>
            <w:r w:rsidRPr="00F02BC7">
              <w:rPr>
                <w:sz w:val="20"/>
              </w:rPr>
              <w:t>C</w:t>
            </w:r>
          </w:p>
        </w:tc>
        <w:tc>
          <w:tcPr>
            <w:tcW w:w="1928" w:type="dxa"/>
            <w:tcBorders>
              <w:bottom w:val="single" w:sz="12" w:space="0" w:color="auto"/>
            </w:tcBorders>
            <w:shd w:val="clear" w:color="auto" w:fill="auto"/>
            <w:vAlign w:val="center"/>
          </w:tcPr>
          <w:p w14:paraId="03F597C6" w14:textId="77777777" w:rsidR="001A33D0" w:rsidRPr="00F02BC7" w:rsidRDefault="001A33D0" w:rsidP="004421EF">
            <w:pPr>
              <w:spacing w:before="60" w:after="60"/>
              <w:jc w:val="center"/>
              <w:rPr>
                <w:sz w:val="20"/>
              </w:rPr>
            </w:pPr>
            <w:r w:rsidRPr="00F02BC7">
              <w:rPr>
                <w:sz w:val="20"/>
              </w:rPr>
              <w:t>43-ii</w:t>
            </w:r>
          </w:p>
        </w:tc>
        <w:tc>
          <w:tcPr>
            <w:tcW w:w="1928" w:type="dxa"/>
            <w:tcBorders>
              <w:bottom w:val="single" w:sz="12" w:space="0" w:color="auto"/>
            </w:tcBorders>
            <w:shd w:val="clear" w:color="auto" w:fill="auto"/>
            <w:vAlign w:val="center"/>
          </w:tcPr>
          <w:p w14:paraId="7FCC2665" w14:textId="77777777" w:rsidR="001A33D0" w:rsidRPr="00F02BC7" w:rsidRDefault="001A33D0" w:rsidP="004421EF">
            <w:pPr>
              <w:spacing w:before="60" w:after="60"/>
              <w:jc w:val="center"/>
              <w:rPr>
                <w:sz w:val="20"/>
              </w:rPr>
            </w:pPr>
            <w:r w:rsidRPr="00F02BC7">
              <w:rPr>
                <w:sz w:val="20"/>
              </w:rPr>
              <w:t>200</w:t>
            </w:r>
          </w:p>
        </w:tc>
        <w:tc>
          <w:tcPr>
            <w:tcW w:w="1928" w:type="dxa"/>
            <w:tcBorders>
              <w:bottom w:val="single" w:sz="12" w:space="0" w:color="auto"/>
            </w:tcBorders>
            <w:shd w:val="clear" w:color="auto" w:fill="auto"/>
            <w:vAlign w:val="center"/>
          </w:tcPr>
          <w:p w14:paraId="55E9FBFB" w14:textId="77777777" w:rsidR="001A33D0" w:rsidRPr="00F02BC7" w:rsidRDefault="001A33D0" w:rsidP="004421EF">
            <w:pPr>
              <w:spacing w:before="60" w:after="60"/>
              <w:jc w:val="center"/>
              <w:rPr>
                <w:sz w:val="20"/>
              </w:rPr>
            </w:pPr>
            <w:r w:rsidRPr="00F02BC7">
              <w:rPr>
                <w:sz w:val="20"/>
              </w:rPr>
              <w:t>300</w:t>
            </w:r>
          </w:p>
        </w:tc>
        <w:tc>
          <w:tcPr>
            <w:tcW w:w="1984" w:type="dxa"/>
            <w:tcBorders>
              <w:bottom w:val="single" w:sz="12" w:space="0" w:color="auto"/>
            </w:tcBorders>
            <w:shd w:val="clear" w:color="auto" w:fill="auto"/>
            <w:vAlign w:val="center"/>
          </w:tcPr>
          <w:p w14:paraId="0C74BFCD" w14:textId="77777777" w:rsidR="001A33D0" w:rsidRPr="00F02BC7" w:rsidRDefault="001A33D0" w:rsidP="004421EF">
            <w:pPr>
              <w:spacing w:before="60" w:after="60"/>
              <w:jc w:val="center"/>
              <w:rPr>
                <w:sz w:val="20"/>
              </w:rPr>
            </w:pPr>
            <w:r w:rsidRPr="00F02BC7">
              <w:rPr>
                <w:sz w:val="20"/>
              </w:rPr>
              <w:t>38</w:t>
            </w:r>
          </w:p>
        </w:tc>
      </w:tr>
      <w:tr w:rsidR="001A33D0" w:rsidRPr="00F02BC7" w14:paraId="250A6244" w14:textId="77777777" w:rsidTr="004421EF">
        <w:trPr>
          <w:cantSplit/>
          <w:jc w:val="center"/>
        </w:trPr>
        <w:tc>
          <w:tcPr>
            <w:tcW w:w="9696" w:type="dxa"/>
            <w:gridSpan w:val="5"/>
            <w:tcBorders>
              <w:top w:val="single" w:sz="12" w:space="0" w:color="auto"/>
            </w:tcBorders>
            <w:shd w:val="clear" w:color="auto" w:fill="auto"/>
          </w:tcPr>
          <w:p w14:paraId="67159FF9" w14:textId="77777777" w:rsidR="001A33D0" w:rsidRPr="00F02BC7" w:rsidRDefault="001A33D0" w:rsidP="004421EF">
            <w:pPr>
              <w:spacing w:before="60" w:after="60"/>
              <w:rPr>
                <w:rFonts w:eastAsia="Times New Roman"/>
                <w:sz w:val="18"/>
                <w:szCs w:val="18"/>
              </w:rPr>
            </w:pPr>
            <w:r w:rsidRPr="00F02BC7">
              <w:rPr>
                <w:rFonts w:eastAsia="Times New Roman"/>
                <w:sz w:val="18"/>
                <w:szCs w:val="18"/>
              </w:rPr>
              <w:t>NOTE   Table note.</w:t>
            </w:r>
          </w:p>
          <w:p w14:paraId="43A6EF8B"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a</w:t>
            </w:r>
            <w:r w:rsidRPr="00F02BC7">
              <w:rPr>
                <w:rFonts w:eastAsia="Times New Roman"/>
                <w:sz w:val="18"/>
                <w:szCs w:val="18"/>
              </w:rPr>
              <w:t>   Table footnote.</w:t>
            </w:r>
          </w:p>
          <w:p w14:paraId="76408A66"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b</w:t>
            </w:r>
            <w:r w:rsidRPr="00F02BC7">
              <w:rPr>
                <w:rFonts w:eastAsia="Times New Roman"/>
                <w:sz w:val="18"/>
                <w:szCs w:val="18"/>
              </w:rPr>
              <w:t>   Second table footnote.</w:t>
            </w:r>
          </w:p>
        </w:tc>
      </w:tr>
    </w:tbl>
    <w:p w14:paraId="1A68A43F" w14:textId="0ECA3C41" w:rsidR="00920189" w:rsidRDefault="00920189" w:rsidP="001A33D0"/>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157"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7"/>
    </w:p>
    <w:p w14:paraId="15C92B03" w14:textId="77777777" w:rsidR="00920189" w:rsidRPr="00F02BC7" w:rsidRDefault="00920189" w:rsidP="00920189">
      <w:pPr>
        <w:pStyle w:val="a2"/>
        <w:numPr>
          <w:ilvl w:val="1"/>
          <w:numId w:val="7"/>
        </w:numPr>
      </w:pPr>
      <w:bookmarkStart w:id="158" w:name="_Toc52399748"/>
      <w:r w:rsidRPr="00F02BC7">
        <w:t xml:space="preserve">Clause title </w:t>
      </w:r>
      <w:proofErr w:type="spellStart"/>
      <w:r w:rsidRPr="00F02BC7">
        <w:t>autonumber</w:t>
      </w:r>
      <w:bookmarkEnd w:id="158"/>
      <w:proofErr w:type="spellEnd"/>
    </w:p>
    <w:p w14:paraId="6183DAD8" w14:textId="77777777" w:rsidR="00920189" w:rsidRPr="00F02BC7" w:rsidRDefault="00920189" w:rsidP="00920189">
      <w:pPr>
        <w:rPr>
          <w:i/>
          <w:color w:val="0070C0"/>
        </w:rPr>
      </w:pPr>
      <w:r w:rsidRPr="00F02BC7">
        <w:rPr>
          <w:i/>
          <w:color w:val="0070C0"/>
        </w:rPr>
        <w:t>Use subclauses if required e.g. A.1.1 or A.1.1.1. For example:</w:t>
      </w:r>
    </w:p>
    <w:p w14:paraId="1A6F789F" w14:textId="77777777" w:rsidR="00920189" w:rsidRPr="00F02BC7" w:rsidRDefault="00920189" w:rsidP="00920189">
      <w:pPr>
        <w:pStyle w:val="a3"/>
        <w:numPr>
          <w:ilvl w:val="2"/>
          <w:numId w:val="7"/>
        </w:numPr>
      </w:pPr>
      <w:bookmarkStart w:id="159" w:name="_Toc52399749"/>
      <w:r w:rsidRPr="00F02BC7">
        <w:t xml:space="preserve">Subclause </w:t>
      </w:r>
      <w:proofErr w:type="spellStart"/>
      <w:r w:rsidRPr="00F02BC7">
        <w:t>autonumber</w:t>
      </w:r>
      <w:bookmarkEnd w:id="159"/>
      <w:proofErr w:type="spellEnd"/>
    </w:p>
    <w:p w14:paraId="417331AC" w14:textId="77777777" w:rsidR="00920189" w:rsidRPr="00F02BC7" w:rsidRDefault="00920189" w:rsidP="00920189">
      <w:pPr>
        <w:pStyle w:val="a4"/>
        <w:numPr>
          <w:ilvl w:val="3"/>
          <w:numId w:val="7"/>
        </w:numPr>
      </w:pPr>
      <w:bookmarkStart w:id="160" w:name="_Toc52399750"/>
      <w:r w:rsidRPr="00F02BC7">
        <w:t xml:space="preserve">Subclause </w:t>
      </w:r>
      <w:proofErr w:type="spellStart"/>
      <w:r w:rsidRPr="00F02BC7">
        <w:t>autonumber</w:t>
      </w:r>
      <w:bookmarkEnd w:id="160"/>
      <w:proofErr w:type="spellEnd"/>
    </w:p>
    <w:p w14:paraId="7B455904" w14:textId="77777777" w:rsidR="00920189" w:rsidRPr="00F02BC7" w:rsidRDefault="00920189" w:rsidP="00920189">
      <w:r w:rsidRPr="00F02BC7">
        <w:t>Type text.</w:t>
      </w:r>
    </w:p>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161" w:name="_Toc52399751"/>
      <w:r w:rsidRPr="00F02BC7">
        <w:rPr>
          <w:b w:val="0"/>
        </w:rPr>
        <w:t>(</w:t>
      </w:r>
      <w:r>
        <w:rPr>
          <w:b w:val="0"/>
        </w:rPr>
        <w:t>informative</w:t>
      </w:r>
      <w:r w:rsidRPr="00F02BC7">
        <w:rPr>
          <w:b w:val="0"/>
        </w:rPr>
        <w:t>)</w:t>
      </w:r>
      <w:r w:rsidRPr="00F02BC7">
        <w:br/>
      </w:r>
      <w:r w:rsidRPr="00F02BC7">
        <w:br/>
      </w:r>
      <w:r>
        <w:t>Alignment with ISO 19156:2011</w:t>
      </w:r>
      <w:bookmarkEnd w:id="161"/>
    </w:p>
    <w:p w14:paraId="582A623D" w14:textId="77777777" w:rsidR="00491C3C" w:rsidRPr="00F02BC7" w:rsidRDefault="00491C3C" w:rsidP="00491C3C">
      <w:pPr>
        <w:pStyle w:val="a2"/>
        <w:numPr>
          <w:ilvl w:val="1"/>
          <w:numId w:val="7"/>
        </w:numPr>
      </w:pPr>
      <w:bookmarkStart w:id="162" w:name="_Toc52399752"/>
      <w:r w:rsidRPr="00F02BC7">
        <w:t xml:space="preserve">Clause title </w:t>
      </w:r>
      <w:proofErr w:type="spellStart"/>
      <w:r w:rsidRPr="00F02BC7">
        <w:t>autonumber</w:t>
      </w:r>
      <w:bookmarkEnd w:id="162"/>
      <w:proofErr w:type="spellEnd"/>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163" w:name="_Toc52399753"/>
      <w:r w:rsidRPr="00F02BC7">
        <w:t xml:space="preserve">Subclause </w:t>
      </w:r>
      <w:proofErr w:type="spellStart"/>
      <w:r w:rsidRPr="00F02BC7">
        <w:t>autonumber</w:t>
      </w:r>
      <w:bookmarkEnd w:id="163"/>
      <w:proofErr w:type="spellEnd"/>
    </w:p>
    <w:p w14:paraId="77D0AD26" w14:textId="77777777" w:rsidR="00491C3C" w:rsidRPr="00F02BC7" w:rsidRDefault="00491C3C" w:rsidP="00491C3C">
      <w:pPr>
        <w:pStyle w:val="a4"/>
        <w:numPr>
          <w:ilvl w:val="3"/>
          <w:numId w:val="7"/>
        </w:numPr>
      </w:pPr>
      <w:bookmarkStart w:id="164" w:name="_Toc52399754"/>
      <w:r w:rsidRPr="00F02BC7">
        <w:t xml:space="preserve">Subclause </w:t>
      </w:r>
      <w:proofErr w:type="spellStart"/>
      <w:r w:rsidRPr="00F02BC7">
        <w:t>autonumber</w:t>
      </w:r>
      <w:bookmarkEnd w:id="164"/>
      <w:proofErr w:type="spellEnd"/>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165"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65"/>
    </w:p>
    <w:p w14:paraId="310591AF" w14:textId="77777777" w:rsidR="00491C3C" w:rsidRPr="00F02BC7" w:rsidRDefault="00491C3C" w:rsidP="00491C3C">
      <w:pPr>
        <w:pStyle w:val="a2"/>
        <w:numPr>
          <w:ilvl w:val="1"/>
          <w:numId w:val="7"/>
        </w:numPr>
      </w:pPr>
      <w:bookmarkStart w:id="166" w:name="_Toc52399756"/>
      <w:r w:rsidRPr="00F02BC7">
        <w:t xml:space="preserve">Clause title </w:t>
      </w:r>
      <w:proofErr w:type="spellStart"/>
      <w:r w:rsidRPr="00F02BC7">
        <w:t>autonumber</w:t>
      </w:r>
      <w:bookmarkEnd w:id="166"/>
      <w:proofErr w:type="spellEnd"/>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167" w:name="_Toc52399757"/>
      <w:r w:rsidRPr="00F02BC7">
        <w:t xml:space="preserve">Subclause </w:t>
      </w:r>
      <w:proofErr w:type="spellStart"/>
      <w:r w:rsidRPr="00F02BC7">
        <w:t>autonumber</w:t>
      </w:r>
      <w:bookmarkEnd w:id="167"/>
      <w:proofErr w:type="spellEnd"/>
    </w:p>
    <w:p w14:paraId="6625AB66" w14:textId="77777777" w:rsidR="00491C3C" w:rsidRPr="00F02BC7" w:rsidRDefault="00491C3C" w:rsidP="00491C3C">
      <w:pPr>
        <w:pStyle w:val="a4"/>
        <w:numPr>
          <w:ilvl w:val="3"/>
          <w:numId w:val="7"/>
        </w:numPr>
      </w:pPr>
      <w:bookmarkStart w:id="168" w:name="_Toc52399758"/>
      <w:r w:rsidRPr="00F02BC7">
        <w:t xml:space="preserve">Subclause </w:t>
      </w:r>
      <w:proofErr w:type="spellStart"/>
      <w:r w:rsidRPr="00F02BC7">
        <w:t>autonumber</w:t>
      </w:r>
      <w:bookmarkEnd w:id="168"/>
      <w:proofErr w:type="spellEnd"/>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9" w:name="_Toc443470372"/>
      <w:bookmarkStart w:id="170" w:name="_Toc450303224"/>
      <w:bookmarkStart w:id="171" w:name="_Toc9996979"/>
      <w:bookmarkStart w:id="172" w:name="_Toc353342679"/>
      <w:bookmarkStart w:id="173" w:name="_Toc52399759"/>
      <w:r w:rsidRPr="00F02BC7">
        <w:lastRenderedPageBreak/>
        <w:t>Bibliography</w:t>
      </w:r>
      <w:bookmarkEnd w:id="169"/>
      <w:bookmarkEnd w:id="170"/>
      <w:bookmarkEnd w:id="171"/>
      <w:bookmarkEnd w:id="172"/>
      <w:bookmarkEnd w:id="173"/>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C845B4">
      <w:footerReference w:type="even" r:id="rId111"/>
      <w:footerReference w:type="default" r:id="rId112"/>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C7C4DA" w14:textId="77777777" w:rsidR="0092383C" w:rsidRDefault="0092383C">
      <w:pPr>
        <w:spacing w:after="0" w:line="240" w:lineRule="auto"/>
      </w:pPr>
      <w:r>
        <w:separator/>
      </w:r>
    </w:p>
  </w:endnote>
  <w:endnote w:type="continuationSeparator" w:id="0">
    <w:p w14:paraId="746F0E17" w14:textId="77777777" w:rsidR="0092383C" w:rsidRDefault="00923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B7029" w:rsidRPr="00BA1CC8" w:rsidRDefault="007B702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B7029" w:rsidRDefault="007B702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B7029" w:rsidRPr="00BA1CC8" w:rsidRDefault="007B702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B7029" w:rsidRPr="00BA1CC8" w:rsidRDefault="007B702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B7029" w:rsidRPr="00BA1CC8" w:rsidRDefault="007B702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B7029" w:rsidRPr="00BA1CC8" w:rsidRDefault="007B702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148C30" w14:textId="77777777" w:rsidR="0092383C" w:rsidRDefault="0092383C">
      <w:pPr>
        <w:spacing w:after="0" w:line="240" w:lineRule="auto"/>
      </w:pPr>
      <w:r>
        <w:separator/>
      </w:r>
    </w:p>
  </w:footnote>
  <w:footnote w:type="continuationSeparator" w:id="0">
    <w:p w14:paraId="35E4D57D" w14:textId="77777777" w:rsidR="0092383C" w:rsidRDefault="0092383C">
      <w:pPr>
        <w:spacing w:after="0" w:line="240" w:lineRule="auto"/>
      </w:pPr>
      <w:r>
        <w:continuationSeparator/>
      </w:r>
    </w:p>
  </w:footnote>
  <w:footnote w:id="1">
    <w:p w14:paraId="2FCD3669" w14:textId="464738D1" w:rsidR="007B7029" w:rsidRPr="00F02BC7" w:rsidRDefault="007B7029">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B7029" w:rsidRPr="00151316" w:rsidRDefault="007B702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B7029" w:rsidRPr="004D16C0" w:rsidRDefault="007B702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B7029" w:rsidRPr="004D16C0" w:rsidRDefault="007B702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B7029" w:rsidRPr="004D16C0" w:rsidRDefault="007B702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5"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69268A"/>
    <w:multiLevelType w:val="hybridMultilevel"/>
    <w:tmpl w:val="77D249B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2"/>
  </w:num>
  <w:num w:numId="8">
    <w:abstractNumId w:val="2"/>
  </w:num>
  <w:num w:numId="9">
    <w:abstractNumId w:val="2"/>
  </w:num>
  <w:num w:numId="10">
    <w:abstractNumId w:val="2"/>
  </w:num>
  <w:num w:numId="11">
    <w:abstractNumId w:val="2"/>
  </w:num>
  <w:num w:numId="12">
    <w:abstractNumId w:val="2"/>
  </w:num>
  <w:num w:numId="13">
    <w:abstractNumId w:val="28"/>
  </w:num>
  <w:num w:numId="14">
    <w:abstractNumId w:val="3"/>
  </w:num>
  <w:num w:numId="15">
    <w:abstractNumId w:val="16"/>
  </w:num>
  <w:num w:numId="16">
    <w:abstractNumId w:val="11"/>
  </w:num>
  <w:num w:numId="17">
    <w:abstractNumId w:val="0"/>
  </w:num>
  <w:num w:numId="18">
    <w:abstractNumId w:val="17"/>
  </w:num>
  <w:num w:numId="19">
    <w:abstractNumId w:val="22"/>
  </w:num>
  <w:num w:numId="20">
    <w:abstractNumId w:val="19"/>
  </w:num>
  <w:num w:numId="21">
    <w:abstractNumId w:val="8"/>
  </w:num>
  <w:num w:numId="22">
    <w:abstractNumId w:val="26"/>
  </w:num>
  <w:num w:numId="23">
    <w:abstractNumId w:val="27"/>
  </w:num>
  <w:num w:numId="24">
    <w:abstractNumId w:val="6"/>
  </w:num>
  <w:num w:numId="25">
    <w:abstractNumId w:val="23"/>
  </w:num>
  <w:num w:numId="26">
    <w:abstractNumId w:val="15"/>
  </w:num>
  <w:num w:numId="27">
    <w:abstractNumId w:val="7"/>
  </w:num>
  <w:num w:numId="28">
    <w:abstractNumId w:val="18"/>
  </w:num>
  <w:num w:numId="29">
    <w:abstractNumId w:val="29"/>
  </w:num>
  <w:num w:numId="30">
    <w:abstractNumId w:val="9"/>
  </w:num>
  <w:num w:numId="31">
    <w:abstractNumId w:val="5"/>
  </w:num>
  <w:num w:numId="32">
    <w:abstractNumId w:val="10"/>
  </w:num>
  <w:num w:numId="33">
    <w:abstractNumId w:val="12"/>
  </w:num>
  <w:num w:numId="34">
    <w:abstractNumId w:val="4"/>
  </w:num>
  <w:num w:numId="35">
    <w:abstractNumId w:val="20"/>
  </w:num>
  <w:num w:numId="36">
    <w:abstractNumId w:val="1"/>
  </w:num>
  <w:num w:numId="37">
    <w:abstractNumId w:val="25"/>
  </w:num>
  <w:num w:numId="38">
    <w:abstractNumId w:val="13"/>
  </w:num>
  <w:num w:numId="39">
    <w:abstractNumId w:val="24"/>
  </w:num>
  <w:num w:numId="4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27B73"/>
    <w:rsid w:val="00031EDF"/>
    <w:rsid w:val="00037B3B"/>
    <w:rsid w:val="000416A8"/>
    <w:rsid w:val="00052262"/>
    <w:rsid w:val="00055455"/>
    <w:rsid w:val="00060093"/>
    <w:rsid w:val="00067877"/>
    <w:rsid w:val="000778C3"/>
    <w:rsid w:val="00086042"/>
    <w:rsid w:val="00096387"/>
    <w:rsid w:val="000A32FE"/>
    <w:rsid w:val="000B17DE"/>
    <w:rsid w:val="000B26B5"/>
    <w:rsid w:val="000B4F03"/>
    <w:rsid w:val="000C033F"/>
    <w:rsid w:val="000C435F"/>
    <w:rsid w:val="00114E5B"/>
    <w:rsid w:val="00134DF7"/>
    <w:rsid w:val="001501CE"/>
    <w:rsid w:val="0017013F"/>
    <w:rsid w:val="00181B85"/>
    <w:rsid w:val="00182C3E"/>
    <w:rsid w:val="001A0B0F"/>
    <w:rsid w:val="001A33D0"/>
    <w:rsid w:val="001A49FA"/>
    <w:rsid w:val="001B1E46"/>
    <w:rsid w:val="001B2AFB"/>
    <w:rsid w:val="001B51CD"/>
    <w:rsid w:val="001B7F53"/>
    <w:rsid w:val="001C6575"/>
    <w:rsid w:val="001E1837"/>
    <w:rsid w:val="001F19D9"/>
    <w:rsid w:val="00203CA4"/>
    <w:rsid w:val="00212EA1"/>
    <w:rsid w:val="00217BBC"/>
    <w:rsid w:val="00223E45"/>
    <w:rsid w:val="0024409E"/>
    <w:rsid w:val="00247DE8"/>
    <w:rsid w:val="00250A5E"/>
    <w:rsid w:val="0025166B"/>
    <w:rsid w:val="002623DA"/>
    <w:rsid w:val="00264095"/>
    <w:rsid w:val="00272D78"/>
    <w:rsid w:val="00273A96"/>
    <w:rsid w:val="002749EF"/>
    <w:rsid w:val="00287F52"/>
    <w:rsid w:val="00294FB0"/>
    <w:rsid w:val="002A2967"/>
    <w:rsid w:val="002B04B4"/>
    <w:rsid w:val="002B39BE"/>
    <w:rsid w:val="002B7CCD"/>
    <w:rsid w:val="002C1F08"/>
    <w:rsid w:val="002C3FBC"/>
    <w:rsid w:val="002C453D"/>
    <w:rsid w:val="002E0796"/>
    <w:rsid w:val="002E57C8"/>
    <w:rsid w:val="002E624A"/>
    <w:rsid w:val="002F5245"/>
    <w:rsid w:val="00300AFD"/>
    <w:rsid w:val="00301203"/>
    <w:rsid w:val="00314414"/>
    <w:rsid w:val="00333718"/>
    <w:rsid w:val="0033464A"/>
    <w:rsid w:val="00344888"/>
    <w:rsid w:val="00350089"/>
    <w:rsid w:val="00351E51"/>
    <w:rsid w:val="003565D4"/>
    <w:rsid w:val="0036145C"/>
    <w:rsid w:val="00381F0F"/>
    <w:rsid w:val="00383A92"/>
    <w:rsid w:val="003855C8"/>
    <w:rsid w:val="0039549A"/>
    <w:rsid w:val="00395E39"/>
    <w:rsid w:val="00397804"/>
    <w:rsid w:val="003A3ECC"/>
    <w:rsid w:val="003A54D1"/>
    <w:rsid w:val="003A5DDA"/>
    <w:rsid w:val="003B153F"/>
    <w:rsid w:val="003C293C"/>
    <w:rsid w:val="003C74B7"/>
    <w:rsid w:val="003D24BC"/>
    <w:rsid w:val="003D2AB6"/>
    <w:rsid w:val="00400F60"/>
    <w:rsid w:val="00404DBD"/>
    <w:rsid w:val="00412EB8"/>
    <w:rsid w:val="0041703C"/>
    <w:rsid w:val="00424D23"/>
    <w:rsid w:val="004277A3"/>
    <w:rsid w:val="00437D7C"/>
    <w:rsid w:val="004408E7"/>
    <w:rsid w:val="004421EF"/>
    <w:rsid w:val="00447B29"/>
    <w:rsid w:val="00452AE7"/>
    <w:rsid w:val="004563C2"/>
    <w:rsid w:val="00462F81"/>
    <w:rsid w:val="004652C7"/>
    <w:rsid w:val="00472422"/>
    <w:rsid w:val="00472D05"/>
    <w:rsid w:val="004762FB"/>
    <w:rsid w:val="00481387"/>
    <w:rsid w:val="00490CBC"/>
    <w:rsid w:val="00491C3C"/>
    <w:rsid w:val="004A0FB4"/>
    <w:rsid w:val="004A3007"/>
    <w:rsid w:val="004B3D3C"/>
    <w:rsid w:val="004B75DB"/>
    <w:rsid w:val="004C241D"/>
    <w:rsid w:val="004C2EE3"/>
    <w:rsid w:val="004C400E"/>
    <w:rsid w:val="004D16C0"/>
    <w:rsid w:val="004D5F28"/>
    <w:rsid w:val="004E6E8E"/>
    <w:rsid w:val="0051668D"/>
    <w:rsid w:val="005256EF"/>
    <w:rsid w:val="00526284"/>
    <w:rsid w:val="00530A1C"/>
    <w:rsid w:val="0054733A"/>
    <w:rsid w:val="00562CBB"/>
    <w:rsid w:val="0056682B"/>
    <w:rsid w:val="00570EC2"/>
    <w:rsid w:val="00572E6E"/>
    <w:rsid w:val="00594FA6"/>
    <w:rsid w:val="00596E93"/>
    <w:rsid w:val="005B3EC6"/>
    <w:rsid w:val="005B517D"/>
    <w:rsid w:val="005D6017"/>
    <w:rsid w:val="005E1AE5"/>
    <w:rsid w:val="006050F3"/>
    <w:rsid w:val="00610D56"/>
    <w:rsid w:val="00624A6C"/>
    <w:rsid w:val="00631F81"/>
    <w:rsid w:val="00632253"/>
    <w:rsid w:val="0064114F"/>
    <w:rsid w:val="0065246E"/>
    <w:rsid w:val="0065487C"/>
    <w:rsid w:val="0067019B"/>
    <w:rsid w:val="00672B45"/>
    <w:rsid w:val="00673172"/>
    <w:rsid w:val="0068101F"/>
    <w:rsid w:val="006857A8"/>
    <w:rsid w:val="006A5540"/>
    <w:rsid w:val="006D3D76"/>
    <w:rsid w:val="006F017A"/>
    <w:rsid w:val="006F529E"/>
    <w:rsid w:val="006F73DD"/>
    <w:rsid w:val="0070143C"/>
    <w:rsid w:val="00720FED"/>
    <w:rsid w:val="00721E6C"/>
    <w:rsid w:val="007245C5"/>
    <w:rsid w:val="00727EBF"/>
    <w:rsid w:val="00730D8D"/>
    <w:rsid w:val="00752CFD"/>
    <w:rsid w:val="00755923"/>
    <w:rsid w:val="00757E07"/>
    <w:rsid w:val="00762AED"/>
    <w:rsid w:val="007649EA"/>
    <w:rsid w:val="00767B2F"/>
    <w:rsid w:val="00774AF7"/>
    <w:rsid w:val="007812F0"/>
    <w:rsid w:val="00793258"/>
    <w:rsid w:val="007A1B4F"/>
    <w:rsid w:val="007B7029"/>
    <w:rsid w:val="007B7B6C"/>
    <w:rsid w:val="007C375E"/>
    <w:rsid w:val="007D3C2A"/>
    <w:rsid w:val="007F2003"/>
    <w:rsid w:val="007F3B91"/>
    <w:rsid w:val="007F7F35"/>
    <w:rsid w:val="008123FB"/>
    <w:rsid w:val="008130AF"/>
    <w:rsid w:val="00813584"/>
    <w:rsid w:val="00815246"/>
    <w:rsid w:val="0082560B"/>
    <w:rsid w:val="00835D52"/>
    <w:rsid w:val="00841E7A"/>
    <w:rsid w:val="008534CB"/>
    <w:rsid w:val="0086004D"/>
    <w:rsid w:val="00864D32"/>
    <w:rsid w:val="008713ED"/>
    <w:rsid w:val="00876998"/>
    <w:rsid w:val="008802D5"/>
    <w:rsid w:val="008814B2"/>
    <w:rsid w:val="00885E28"/>
    <w:rsid w:val="0089033E"/>
    <w:rsid w:val="00891766"/>
    <w:rsid w:val="00897961"/>
    <w:rsid w:val="008A3988"/>
    <w:rsid w:val="008A4056"/>
    <w:rsid w:val="008A6D64"/>
    <w:rsid w:val="008B1B45"/>
    <w:rsid w:val="008D48B0"/>
    <w:rsid w:val="008E22C4"/>
    <w:rsid w:val="008E2AAF"/>
    <w:rsid w:val="008F06DA"/>
    <w:rsid w:val="00905BA9"/>
    <w:rsid w:val="00914D4D"/>
    <w:rsid w:val="00916406"/>
    <w:rsid w:val="00920189"/>
    <w:rsid w:val="0092383C"/>
    <w:rsid w:val="00933112"/>
    <w:rsid w:val="00944710"/>
    <w:rsid w:val="00960F54"/>
    <w:rsid w:val="00971140"/>
    <w:rsid w:val="0097303B"/>
    <w:rsid w:val="0098400C"/>
    <w:rsid w:val="00992922"/>
    <w:rsid w:val="009A295C"/>
    <w:rsid w:val="009B0326"/>
    <w:rsid w:val="009C397F"/>
    <w:rsid w:val="009C4033"/>
    <w:rsid w:val="009D3677"/>
    <w:rsid w:val="009D5154"/>
    <w:rsid w:val="009E19B6"/>
    <w:rsid w:val="009E4931"/>
    <w:rsid w:val="009E7EE6"/>
    <w:rsid w:val="009F2BE1"/>
    <w:rsid w:val="009F640C"/>
    <w:rsid w:val="00A00624"/>
    <w:rsid w:val="00A02312"/>
    <w:rsid w:val="00A10C28"/>
    <w:rsid w:val="00A10F3F"/>
    <w:rsid w:val="00A22DE5"/>
    <w:rsid w:val="00A23375"/>
    <w:rsid w:val="00A411C8"/>
    <w:rsid w:val="00A41CB8"/>
    <w:rsid w:val="00A45AE0"/>
    <w:rsid w:val="00A45C2E"/>
    <w:rsid w:val="00A50D78"/>
    <w:rsid w:val="00A515A7"/>
    <w:rsid w:val="00A65307"/>
    <w:rsid w:val="00A674C0"/>
    <w:rsid w:val="00A75189"/>
    <w:rsid w:val="00A752AD"/>
    <w:rsid w:val="00A84654"/>
    <w:rsid w:val="00A85929"/>
    <w:rsid w:val="00A86F83"/>
    <w:rsid w:val="00AA2C68"/>
    <w:rsid w:val="00AA5AF1"/>
    <w:rsid w:val="00AB2043"/>
    <w:rsid w:val="00AC2754"/>
    <w:rsid w:val="00AC59F3"/>
    <w:rsid w:val="00AD0128"/>
    <w:rsid w:val="00AD7511"/>
    <w:rsid w:val="00AE2457"/>
    <w:rsid w:val="00AE29E2"/>
    <w:rsid w:val="00AE3296"/>
    <w:rsid w:val="00AE5D3D"/>
    <w:rsid w:val="00AF49AE"/>
    <w:rsid w:val="00B00BFD"/>
    <w:rsid w:val="00B125A5"/>
    <w:rsid w:val="00B22FAE"/>
    <w:rsid w:val="00B254B9"/>
    <w:rsid w:val="00B32DB8"/>
    <w:rsid w:val="00B42F45"/>
    <w:rsid w:val="00B46A74"/>
    <w:rsid w:val="00B52A66"/>
    <w:rsid w:val="00B56DED"/>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C394B"/>
    <w:rsid w:val="00BD2BCF"/>
    <w:rsid w:val="00BE0500"/>
    <w:rsid w:val="00BF7921"/>
    <w:rsid w:val="00C06E23"/>
    <w:rsid w:val="00C32E3D"/>
    <w:rsid w:val="00C33932"/>
    <w:rsid w:val="00C347D6"/>
    <w:rsid w:val="00C518EB"/>
    <w:rsid w:val="00C63000"/>
    <w:rsid w:val="00C73E4B"/>
    <w:rsid w:val="00C82685"/>
    <w:rsid w:val="00C83357"/>
    <w:rsid w:val="00C845B4"/>
    <w:rsid w:val="00CA1C0E"/>
    <w:rsid w:val="00CA4686"/>
    <w:rsid w:val="00CA49AB"/>
    <w:rsid w:val="00CB5EBE"/>
    <w:rsid w:val="00CC426C"/>
    <w:rsid w:val="00CD7575"/>
    <w:rsid w:val="00CE109A"/>
    <w:rsid w:val="00CE2290"/>
    <w:rsid w:val="00CF28F7"/>
    <w:rsid w:val="00CF4829"/>
    <w:rsid w:val="00D11914"/>
    <w:rsid w:val="00D31D1B"/>
    <w:rsid w:val="00D33289"/>
    <w:rsid w:val="00D40B05"/>
    <w:rsid w:val="00D469CD"/>
    <w:rsid w:val="00D50C12"/>
    <w:rsid w:val="00D528AC"/>
    <w:rsid w:val="00D813EB"/>
    <w:rsid w:val="00D904CA"/>
    <w:rsid w:val="00DA7447"/>
    <w:rsid w:val="00DB07B5"/>
    <w:rsid w:val="00DB4CC3"/>
    <w:rsid w:val="00DC71B0"/>
    <w:rsid w:val="00DD1BA4"/>
    <w:rsid w:val="00DD3CBC"/>
    <w:rsid w:val="00DE1F09"/>
    <w:rsid w:val="00DE4071"/>
    <w:rsid w:val="00DE4393"/>
    <w:rsid w:val="00DE5536"/>
    <w:rsid w:val="00DE7F9E"/>
    <w:rsid w:val="00DF121D"/>
    <w:rsid w:val="00E01BFE"/>
    <w:rsid w:val="00E12BD6"/>
    <w:rsid w:val="00E22147"/>
    <w:rsid w:val="00E22F4E"/>
    <w:rsid w:val="00E30262"/>
    <w:rsid w:val="00E45DE1"/>
    <w:rsid w:val="00E651B7"/>
    <w:rsid w:val="00E652EB"/>
    <w:rsid w:val="00E66E01"/>
    <w:rsid w:val="00EA07A9"/>
    <w:rsid w:val="00EA625A"/>
    <w:rsid w:val="00EA7BD6"/>
    <w:rsid w:val="00EB1E19"/>
    <w:rsid w:val="00EB5FF5"/>
    <w:rsid w:val="00EC0238"/>
    <w:rsid w:val="00EE3585"/>
    <w:rsid w:val="00EE6350"/>
    <w:rsid w:val="00EF1691"/>
    <w:rsid w:val="00F02BC7"/>
    <w:rsid w:val="00F102C2"/>
    <w:rsid w:val="00F10C1B"/>
    <w:rsid w:val="00F144BE"/>
    <w:rsid w:val="00F350CB"/>
    <w:rsid w:val="00F3713B"/>
    <w:rsid w:val="00F40BE9"/>
    <w:rsid w:val="00F41068"/>
    <w:rsid w:val="00F44352"/>
    <w:rsid w:val="00F448D2"/>
    <w:rsid w:val="00F461D6"/>
    <w:rsid w:val="00F62F5A"/>
    <w:rsid w:val="00F64967"/>
    <w:rsid w:val="00F77E4F"/>
    <w:rsid w:val="00F81ACE"/>
    <w:rsid w:val="00F828CA"/>
    <w:rsid w:val="00F83F62"/>
    <w:rsid w:val="00F85048"/>
    <w:rsid w:val="00FA0795"/>
    <w:rsid w:val="00FA1EFE"/>
    <w:rsid w:val="00FA3567"/>
    <w:rsid w:val="00FA791F"/>
    <w:rsid w:val="00FC1FDA"/>
    <w:rsid w:val="00FC480B"/>
    <w:rsid w:val="00FC5146"/>
    <w:rsid w:val="00FD36EC"/>
    <w:rsid w:val="00FE3432"/>
    <w:rsid w:val="00FE7E61"/>
    <w:rsid w:val="00FF2548"/>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8BEB2667-C943-1148-8A5A-B2AF893ED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lectropedia.org/" TargetMode="External"/><Relationship Id="rId21" Type="http://schemas.openxmlformats.org/officeDocument/2006/relationships/header" Target="header4.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svg"/><Relationship Id="rId84" Type="http://schemas.openxmlformats.org/officeDocument/2006/relationships/image" Target="media/image51.svg"/><Relationship Id="rId89" Type="http://schemas.openxmlformats.org/officeDocument/2006/relationships/image" Target="media/image56.svg"/><Relationship Id="rId112" Type="http://schemas.openxmlformats.org/officeDocument/2006/relationships/footer" Target="footer6.xml"/><Relationship Id="rId16" Type="http://schemas.openxmlformats.org/officeDocument/2006/relationships/hyperlink" Target="https://www.iso.org/iso-standards-and-patents.html" TargetMode="External"/><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3" Type="http://schemas.openxmlformats.org/officeDocument/2006/relationships/image" Target="media/image20.png"/><Relationship Id="rId58" Type="http://schemas.openxmlformats.org/officeDocument/2006/relationships/image" Target="media/image25.svg"/><Relationship Id="rId74" Type="http://schemas.openxmlformats.org/officeDocument/2006/relationships/image" Target="media/image41.svg"/><Relationship Id="rId79" Type="http://schemas.openxmlformats.org/officeDocument/2006/relationships/image" Target="media/image46.png"/><Relationship Id="rId102" Type="http://schemas.openxmlformats.org/officeDocument/2006/relationships/image" Target="media/image69.sv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footer" Target="footer3.xml"/><Relationship Id="rId27" Type="http://schemas.openxmlformats.org/officeDocument/2006/relationships/image" Target="media/image1.png"/><Relationship Id="rId43" Type="http://schemas.openxmlformats.org/officeDocument/2006/relationships/image" Target="media/image10.png"/><Relationship Id="rId48" Type="http://schemas.openxmlformats.org/officeDocument/2006/relationships/image" Target="media/image15.svg"/><Relationship Id="rId64" Type="http://schemas.openxmlformats.org/officeDocument/2006/relationships/image" Target="media/image31.svg"/><Relationship Id="rId69" Type="http://schemas.openxmlformats.org/officeDocument/2006/relationships/image" Target="media/image36.png"/><Relationship Id="rId113" Type="http://schemas.openxmlformats.org/officeDocument/2006/relationships/fontTable" Target="fontTable.xml"/><Relationship Id="rId80" Type="http://schemas.openxmlformats.org/officeDocument/2006/relationships/image" Target="media/image47.svg"/><Relationship Id="rId85" Type="http://schemas.openxmlformats.org/officeDocument/2006/relationships/image" Target="media/image52.png"/><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www.iso.org/directives-and-policies.html" TargetMode="External"/><Relationship Id="rId23" Type="http://schemas.openxmlformats.org/officeDocument/2006/relationships/footer" Target="footer4.xml"/><Relationship Id="rId28" Type="http://schemas.openxmlformats.org/officeDocument/2006/relationships/image" Target="media/image2.svg"/><Relationship Id="rId36" Type="http://schemas.openxmlformats.org/officeDocument/2006/relationships/hyperlink" Target="https://iddata.eaufrance.fr/id/WatercourseLinkSequence/A0080300" TargetMode="External"/><Relationship Id="rId49" Type="http://schemas.openxmlformats.org/officeDocument/2006/relationships/image" Target="media/image16.png"/><Relationship Id="rId57" Type="http://schemas.openxmlformats.org/officeDocument/2006/relationships/image" Target="media/image24.png"/><Relationship Id="rId106" Type="http://schemas.openxmlformats.org/officeDocument/2006/relationships/image" Target="media/image73.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image" Target="media/image11.png"/><Relationship Id="rId52" Type="http://schemas.openxmlformats.org/officeDocument/2006/relationships/image" Target="media/image19.svg"/><Relationship Id="rId60" Type="http://schemas.openxmlformats.org/officeDocument/2006/relationships/image" Target="media/image27.sv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sv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wmf"/><Relationship Id="rId61" Type="http://schemas.openxmlformats.org/officeDocument/2006/relationships/image" Target="media/image28.png"/><Relationship Id="rId82" Type="http://schemas.openxmlformats.org/officeDocument/2006/relationships/image" Target="media/image49.sv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388</TotalTime>
  <Pages>95</Pages>
  <Words>18875</Words>
  <Characters>107589</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126212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278</cp:revision>
  <cp:lastPrinted>2020-09-30T15:14:00Z</cp:lastPrinted>
  <dcterms:created xsi:type="dcterms:W3CDTF">2020-09-30T12:38:00Z</dcterms:created>
  <dcterms:modified xsi:type="dcterms:W3CDTF">2020-09-30T21:28:00Z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
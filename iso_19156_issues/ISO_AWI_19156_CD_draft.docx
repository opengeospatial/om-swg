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0D6CEB9F" w:rsidR="00F02BC7" w:rsidRDefault="00D43E04" w:rsidP="00F02BC7">
      <w:pPr>
        <w:pStyle w:val="TermNum"/>
      </w:pPr>
      <w:r>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p w14:paraId="5DEAA95C" w14:textId="060CED49" w:rsidR="000F4699" w:rsidRPr="000F4699" w:rsidRDefault="000F4699" w:rsidP="000F4699">
      <w:pPr>
        <w:jc w:val="center"/>
        <w:rPr>
          <w:b/>
          <w:bCs/>
          <w:sz w:val="20"/>
          <w:szCs w:val="20"/>
        </w:rPr>
      </w:pPr>
      <w:r w:rsidRPr="00B82ACF">
        <w:rPr>
          <w:b/>
          <w:bCs/>
          <w:sz w:val="20"/>
          <w:szCs w:val="20"/>
          <w:highlight w:val="yellow"/>
        </w:rPr>
        <w:t xml:space="preserve">Table </w:t>
      </w:r>
      <w:r w:rsidRPr="00B82ACF">
        <w:rPr>
          <w:b/>
          <w:bCs/>
          <w:sz w:val="20"/>
          <w:szCs w:val="20"/>
          <w:highlight w:val="yellow"/>
        </w:rPr>
        <w:fldChar w:fldCharType="begin"/>
      </w:r>
      <w:r w:rsidRPr="00B82ACF">
        <w:rPr>
          <w:b/>
          <w:bCs/>
          <w:sz w:val="20"/>
          <w:szCs w:val="20"/>
          <w:highlight w:val="yellow"/>
        </w:rPr>
        <w:instrText xml:space="preserve"> STYLEREF 1 \s </w:instrText>
      </w:r>
      <w:r w:rsidRPr="00B82ACF">
        <w:rPr>
          <w:b/>
          <w:bCs/>
          <w:sz w:val="20"/>
          <w:szCs w:val="20"/>
          <w:highlight w:val="yellow"/>
        </w:rPr>
        <w:fldChar w:fldCharType="separate"/>
      </w:r>
      <w:r w:rsidRPr="00B82ACF">
        <w:rPr>
          <w:b/>
          <w:bCs/>
          <w:sz w:val="20"/>
          <w:szCs w:val="20"/>
          <w:highlight w:val="yellow"/>
        </w:rPr>
        <w:t>4</w:t>
      </w:r>
      <w:r w:rsidRPr="00B82ACF">
        <w:rPr>
          <w:b/>
          <w:bCs/>
          <w:sz w:val="20"/>
          <w:szCs w:val="20"/>
          <w:highlight w:val="yellow"/>
        </w:rPr>
        <w:fldChar w:fldCharType="end"/>
      </w:r>
      <w:r w:rsidRPr="00B82ACF">
        <w:rPr>
          <w:b/>
          <w:bCs/>
          <w:sz w:val="20"/>
          <w:szCs w:val="20"/>
          <w:highlight w:val="yellow"/>
        </w:rPr>
        <w:t>.</w:t>
      </w:r>
      <w:r w:rsidRPr="00B82ACF">
        <w:rPr>
          <w:b/>
          <w:bCs/>
          <w:sz w:val="20"/>
          <w:szCs w:val="20"/>
          <w:highlight w:val="yellow"/>
        </w:rPr>
        <w:fldChar w:fldCharType="begin"/>
      </w:r>
      <w:r w:rsidRPr="00B82ACF">
        <w:rPr>
          <w:b/>
          <w:bCs/>
          <w:sz w:val="20"/>
          <w:szCs w:val="20"/>
          <w:highlight w:val="yellow"/>
        </w:rPr>
        <w:instrText xml:space="preserve"> SEQ Table \* ARABIC \s 1 </w:instrText>
      </w:r>
      <w:r w:rsidRPr="00B82ACF">
        <w:rPr>
          <w:b/>
          <w:bCs/>
          <w:sz w:val="20"/>
          <w:szCs w:val="20"/>
          <w:highlight w:val="yellow"/>
        </w:rPr>
        <w:fldChar w:fldCharType="separate"/>
      </w:r>
      <w:r w:rsidRPr="00B82ACF">
        <w:rPr>
          <w:b/>
          <w:bCs/>
          <w:sz w:val="20"/>
          <w:szCs w:val="20"/>
          <w:highlight w:val="yellow"/>
        </w:rPr>
        <w:t>1</w:t>
      </w:r>
      <w:r w:rsidRPr="00B82ACF">
        <w:rPr>
          <w:b/>
          <w:bCs/>
          <w:sz w:val="20"/>
          <w:szCs w:val="20"/>
          <w:highlight w:val="yellow"/>
        </w:rPr>
        <w:fldChar w:fldCharType="end"/>
      </w:r>
      <w:r w:rsidRPr="00B82ACF">
        <w:rPr>
          <w:b/>
          <w:bCs/>
          <w:sz w:val="20"/>
          <w:szCs w:val="20"/>
          <w:highlight w:val="yellow"/>
        </w:rPr>
        <w:t xml:space="preserve"> — Observations and measurements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lastRenderedPageBreak/>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DA701E">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DA701E">
      <w:pPr>
        <w:pStyle w:val="ListParagraph"/>
        <w:numPr>
          <w:ilvl w:val="0"/>
          <w:numId w:val="6"/>
        </w:numPr>
      </w:pPr>
      <w:r w:rsidRPr="00FF42B7">
        <w:rPr>
          <w:b/>
          <w:bCs/>
        </w:rPr>
        <w:lastRenderedPageBreak/>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DA701E">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DA701E">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DA701E">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DA701E">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lastRenderedPageBreak/>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lastRenderedPageBreak/>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3F9A51A"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[24]</w:t>
      </w:r>
      <w:r>
        <w:rPr>
          <w:lang w:eastAsia="ja-JP"/>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DA701E">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DA701E">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DA701E">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w:t>
      </w:r>
      <w:r>
        <w:rPr>
          <w:lang w:eastAsia="ja-JP"/>
        </w:rPr>
        <w:lastRenderedPageBreak/>
        <w:t xml:space="preserve">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02B8F378"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3BBCB68E"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091D3666"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DA701E">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DA701E">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DA701E">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95573C9"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D43E04" w:rsidRPr="00C63000">
        <w:rPr>
          <w:b/>
          <w:bCs/>
          <w:sz w:val="20"/>
          <w:szCs w:val="20"/>
        </w:rPr>
        <w:t xml:space="preserve">Table </w:t>
      </w:r>
      <w:r w:rsidR="00D43E04">
        <w:rPr>
          <w:b/>
          <w:bCs/>
          <w:noProof/>
          <w:sz w:val="20"/>
          <w:szCs w:val="20"/>
        </w:rPr>
        <w:t>6</w:t>
      </w:r>
      <w:r w:rsidR="00D43E04">
        <w:rPr>
          <w:b/>
          <w:bCs/>
          <w:sz w:val="20"/>
          <w:szCs w:val="20"/>
        </w:rPr>
        <w:t>.</w:t>
      </w:r>
      <w:r w:rsidR="00D43E04">
        <w:rPr>
          <w:b/>
          <w:bCs/>
          <w:noProof/>
          <w:sz w:val="20"/>
          <w:szCs w:val="20"/>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16CCE7BA" w:rsidR="00767B2F" w:rsidRPr="00C63000" w:rsidRDefault="00767B2F" w:rsidP="00767B2F">
      <w:pPr>
        <w:jc w:val="center"/>
        <w:rPr>
          <w:b/>
          <w:bCs/>
          <w:sz w:val="20"/>
          <w:szCs w:val="20"/>
        </w:rPr>
      </w:pPr>
      <w:bookmarkStart w:id="30" w:name="_Ref52381566"/>
      <w:r w:rsidRPr="00C63000">
        <w:rPr>
          <w:b/>
          <w:bCs/>
          <w:sz w:val="20"/>
          <w:szCs w:val="20"/>
        </w:rPr>
        <w:t xml:space="preserve">Table </w:t>
      </w:r>
      <w:r w:rsidR="000F4699">
        <w:rPr>
          <w:b/>
          <w:bCs/>
          <w:sz w:val="20"/>
          <w:szCs w:val="20"/>
        </w:rPr>
        <w:fldChar w:fldCharType="begin"/>
      </w:r>
      <w:r w:rsidR="000F4699">
        <w:rPr>
          <w:b/>
          <w:bCs/>
          <w:sz w:val="20"/>
          <w:szCs w:val="20"/>
        </w:rPr>
        <w:instrText xml:space="preserve"> STYLEREF 1 \s </w:instrText>
      </w:r>
      <w:r w:rsidR="000F4699">
        <w:rPr>
          <w:b/>
          <w:bCs/>
          <w:sz w:val="20"/>
          <w:szCs w:val="20"/>
        </w:rPr>
        <w:fldChar w:fldCharType="separate"/>
      </w:r>
      <w:r w:rsidR="000F4699">
        <w:rPr>
          <w:b/>
          <w:bCs/>
          <w:noProof/>
          <w:sz w:val="20"/>
          <w:szCs w:val="20"/>
        </w:rPr>
        <w:t>6</w:t>
      </w:r>
      <w:r w:rsidR="000F4699">
        <w:rPr>
          <w:b/>
          <w:bCs/>
          <w:sz w:val="20"/>
          <w:szCs w:val="20"/>
        </w:rPr>
        <w:fldChar w:fldCharType="end"/>
      </w:r>
      <w:r w:rsidR="000F4699">
        <w:rPr>
          <w:b/>
          <w:bCs/>
          <w:sz w:val="20"/>
          <w:szCs w:val="20"/>
        </w:rPr>
        <w:t>.</w:t>
      </w:r>
      <w:r w:rsidR="000F4699">
        <w:rPr>
          <w:b/>
          <w:bCs/>
          <w:sz w:val="20"/>
          <w:szCs w:val="20"/>
        </w:rPr>
        <w:fldChar w:fldCharType="begin"/>
      </w:r>
      <w:r w:rsidR="000F4699">
        <w:rPr>
          <w:b/>
          <w:bCs/>
          <w:sz w:val="20"/>
          <w:szCs w:val="20"/>
        </w:rPr>
        <w:instrText xml:space="preserve"> SEQ Table \* ARABIC \s 1 </w:instrText>
      </w:r>
      <w:r w:rsidR="000F4699">
        <w:rPr>
          <w:b/>
          <w:bCs/>
          <w:sz w:val="20"/>
          <w:szCs w:val="20"/>
        </w:rPr>
        <w:fldChar w:fldCharType="separate"/>
      </w:r>
      <w:r w:rsidR="000F4699">
        <w:rPr>
          <w:b/>
          <w:bCs/>
          <w:noProof/>
          <w:sz w:val="20"/>
          <w:szCs w:val="20"/>
        </w:rPr>
        <w:t>1</w:t>
      </w:r>
      <w:r w:rsidR="000F4699">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76E05468"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DA701E">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DA701E">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DA701E">
      <w:pPr>
        <w:pStyle w:val="ListParagraph"/>
        <w:numPr>
          <w:ilvl w:val="0"/>
          <w:numId w:val="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DA701E">
      <w:pPr>
        <w:pStyle w:val="ListParagraph"/>
        <w:numPr>
          <w:ilvl w:val="0"/>
          <w:numId w:val="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DA701E">
      <w:pPr>
        <w:pStyle w:val="ListParagraph"/>
        <w:numPr>
          <w:ilvl w:val="0"/>
          <w:numId w:val="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DA701E">
      <w:pPr>
        <w:pStyle w:val="ListParagraph"/>
        <w:numPr>
          <w:ilvl w:val="0"/>
          <w:numId w:val="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DA701E">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DA701E">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DA701E">
      <w:pPr>
        <w:pStyle w:val="ListParagraph"/>
        <w:numPr>
          <w:ilvl w:val="0"/>
          <w:numId w:val="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DA701E">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DA701E">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DA701E">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DA701E">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DA701E">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DA701E">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6" w:name="_Ref52423377"/>
      <w:r w:rsidRPr="00114E5B">
        <w:t>Proximate feature-of-interest embodies a sample design</w:t>
      </w:r>
      <w:bookmarkEnd w:id="4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7" w:name="_Toc52399648"/>
      <w:r w:rsidRPr="00114E5B">
        <w:t>Role of Sample</w:t>
      </w:r>
      <w:bookmarkEnd w:id="47"/>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8" w:name="_Toc52399649"/>
      <w:r w:rsidRPr="00114E5B">
        <w:t xml:space="preserve">Sampling </w:t>
      </w:r>
      <w:r>
        <w:t>p</w:t>
      </w:r>
      <w:r w:rsidRPr="00114E5B">
        <w:t>rocess</w:t>
      </w:r>
      <w:bookmarkEnd w:id="48"/>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9" w:name="_Toc52399650"/>
      <w:r w:rsidRPr="00114E5B">
        <w:lastRenderedPageBreak/>
        <w:t>Classification of samples</w:t>
      </w:r>
      <w:bookmarkEnd w:id="49"/>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50"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50"/>
    </w:p>
    <w:p w14:paraId="29A35C7C" w14:textId="4E56F15C" w:rsidR="00114E5B" w:rsidRDefault="00114E5B" w:rsidP="00114E5B">
      <w:pPr>
        <w:pStyle w:val="Heading3"/>
      </w:pPr>
      <w:bookmarkStart w:id="51" w:name="_Toc52399652"/>
      <w:r w:rsidRPr="00114E5B">
        <w:t xml:space="preserve">Model </w:t>
      </w:r>
      <w:r>
        <w:t>c</w:t>
      </w:r>
      <w:r w:rsidRPr="00114E5B">
        <w:t>onsistency</w:t>
      </w:r>
      <w:bookmarkEnd w:id="51"/>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0773C907" w:rsidR="00FA0795" w:rsidRPr="00C63000" w:rsidRDefault="00FA0795" w:rsidP="00FA0795">
      <w:pPr>
        <w:jc w:val="center"/>
        <w:rPr>
          <w:b/>
          <w:bCs/>
          <w:sz w:val="20"/>
          <w:szCs w:val="20"/>
        </w:rPr>
      </w:pPr>
      <w:bookmarkStart w:id="52" w:name="_Ref5238633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5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061A9637" w:rsidR="00FA0795" w:rsidRPr="00C63000" w:rsidRDefault="001501CE" w:rsidP="001501CE">
      <w:pPr>
        <w:jc w:val="center"/>
        <w:rPr>
          <w:b/>
          <w:bCs/>
          <w:sz w:val="20"/>
          <w:szCs w:val="20"/>
        </w:rPr>
      </w:pPr>
      <w:bookmarkStart w:id="53" w:name="_Ref5238698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53"/>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4" w:name="_Toc52399653"/>
      <w:r w:rsidRPr="00114E5B">
        <w:lastRenderedPageBreak/>
        <w:t xml:space="preserve">Relationship between Sample and </w:t>
      </w:r>
      <w:r>
        <w:t>d</w:t>
      </w:r>
      <w:r w:rsidRPr="00114E5B">
        <w:t xml:space="preserve">omain </w:t>
      </w:r>
      <w:r>
        <w:t>f</w:t>
      </w:r>
      <w:r w:rsidRPr="00114E5B">
        <w:t>eatures</w:t>
      </w:r>
      <w:bookmarkEnd w:id="54"/>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0A059FD5" w:rsidR="00E22F4E" w:rsidRPr="00C63000" w:rsidRDefault="00E22F4E" w:rsidP="00E22F4E">
      <w:pPr>
        <w:jc w:val="center"/>
        <w:rPr>
          <w:b/>
          <w:bCs/>
          <w:sz w:val="20"/>
          <w:szCs w:val="20"/>
        </w:rPr>
      </w:pPr>
      <w:bookmarkStart w:id="55" w:name="_Ref5238755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55"/>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DA701E">
      <w:pPr>
        <w:pStyle w:val="ListParagraph"/>
        <w:numPr>
          <w:ilvl w:val="0"/>
          <w:numId w:val="12"/>
        </w:numPr>
      </w:pPr>
      <w:r>
        <w:t>The Well also conforms to the Sample requirements</w:t>
      </w:r>
    </w:p>
    <w:p w14:paraId="586D306F" w14:textId="2967445D" w:rsidR="00DE5536" w:rsidRDefault="00DE5536" w:rsidP="00DA701E">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4A3D3131" w:rsidR="00350089" w:rsidRPr="00C63000" w:rsidRDefault="00350089" w:rsidP="00350089">
      <w:pPr>
        <w:jc w:val="center"/>
        <w:rPr>
          <w:b/>
          <w:bCs/>
          <w:sz w:val="20"/>
          <w:szCs w:val="20"/>
        </w:rPr>
      </w:pPr>
      <w:bookmarkStart w:id="56" w:name="_Ref52387705"/>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bookmarkEnd w:id="56"/>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2CB9F30B" w:rsidR="00624A6C" w:rsidRPr="00C63000" w:rsidRDefault="00624A6C" w:rsidP="00CF28F7">
      <w:pPr>
        <w:jc w:val="center"/>
        <w:rPr>
          <w:b/>
          <w:bCs/>
          <w:sz w:val="20"/>
          <w:szCs w:val="20"/>
        </w:rPr>
      </w:pPr>
      <w:bookmarkStart w:id="57" w:name="_Ref52387856"/>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bookmarkEnd w:id="5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8" w:name="_Toc52399654"/>
      <w:r w:rsidRPr="00920189">
        <w:t>Conceptual Observation schema</w:t>
      </w:r>
      <w:bookmarkEnd w:id="58"/>
    </w:p>
    <w:p w14:paraId="393A6024" w14:textId="3277BA06" w:rsidR="00CE109A" w:rsidRDefault="00AC59F3" w:rsidP="00AC59F3">
      <w:pPr>
        <w:pStyle w:val="Heading2"/>
      </w:pPr>
      <w:bookmarkStart w:id="59" w:name="_Toc52399655"/>
      <w:r>
        <w:t>General</w:t>
      </w:r>
      <w:bookmarkEnd w:id="59"/>
    </w:p>
    <w:p w14:paraId="3628450F" w14:textId="355E81B9" w:rsidR="00AC59F3" w:rsidRDefault="00AC59F3" w:rsidP="00AC59F3">
      <w:pPr>
        <w:pStyle w:val="Heading3"/>
      </w:pPr>
      <w:bookmarkStart w:id="60" w:name="_Toc52399656"/>
      <w:r w:rsidRPr="00AC59F3">
        <w:t>Conceptual Observation model</w:t>
      </w:r>
      <w:bookmarkEnd w:id="60"/>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3D6059AB" w:rsidR="00AC59F3" w:rsidRPr="00C63000" w:rsidRDefault="00AC59F3" w:rsidP="00AC59F3">
      <w:pPr>
        <w:jc w:val="center"/>
        <w:rPr>
          <w:b/>
          <w:bCs/>
          <w:sz w:val="20"/>
          <w:szCs w:val="20"/>
        </w:rPr>
      </w:pPr>
      <w:bookmarkStart w:id="61" w:name="_Ref5238863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61"/>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2" w:name="_Ref52388743"/>
      <w:bookmarkStart w:id="63" w:name="_Toc52399657"/>
      <w:r w:rsidRPr="00AC59F3">
        <w:t>Conceptual Observation schema package Requirements Class</w:t>
      </w:r>
      <w:bookmarkEnd w:id="62"/>
      <w:bookmarkEnd w:id="6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2CA5917E" w:rsidR="00EE6350" w:rsidRPr="00C63000" w:rsidRDefault="00EE6350" w:rsidP="00EE6350">
      <w:pPr>
        <w:jc w:val="center"/>
        <w:rPr>
          <w:b/>
          <w:bCs/>
          <w:sz w:val="20"/>
          <w:szCs w:val="20"/>
        </w:rPr>
      </w:pPr>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4" w:name="_Toc52399658"/>
      <w:r w:rsidRPr="00AC59F3">
        <w:t xml:space="preserve">Association </w:t>
      </w:r>
      <w:proofErr w:type="spellStart"/>
      <w:r w:rsidRPr="00AC59F3">
        <w:t>relatedObservation</w:t>
      </w:r>
      <w:bookmarkEnd w:id="6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5" w:name="_Toc52399659"/>
      <w:r w:rsidRPr="00F64967">
        <w:t>Observation</w:t>
      </w:r>
      <w:bookmarkEnd w:id="65"/>
    </w:p>
    <w:p w14:paraId="111DE131" w14:textId="48725C89" w:rsidR="00F64967" w:rsidRDefault="00F64967" w:rsidP="00F64967">
      <w:pPr>
        <w:pStyle w:val="Heading3"/>
      </w:pPr>
      <w:bookmarkStart w:id="66" w:name="_Toc52399660"/>
      <w:r w:rsidRPr="00F64967">
        <w:t>Observation Requirements Class</w:t>
      </w:r>
      <w:bookmarkEnd w:id="66"/>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4275985D" w:rsidR="000B17DE" w:rsidRDefault="000B17DE" w:rsidP="000B17DE">
      <w:pPr>
        <w:jc w:val="center"/>
        <w:rPr>
          <w:b/>
          <w:bCs/>
          <w:sz w:val="20"/>
          <w:szCs w:val="20"/>
        </w:rPr>
      </w:pPr>
      <w:r w:rsidRPr="000B17D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7" w:name="_Toc52399661"/>
      <w:r w:rsidRPr="00D904CA">
        <w:lastRenderedPageBreak/>
        <w:t>Interface Observation</w:t>
      </w:r>
      <w:bookmarkEnd w:id="6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8" w:name="_Toc52399662"/>
      <w:r w:rsidRPr="00452AE7">
        <w:t xml:space="preserve">Attribute </w:t>
      </w:r>
      <w:proofErr w:type="spellStart"/>
      <w:r w:rsidRPr="00452AE7">
        <w:t>phenomenonTime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9" w:name="_Toc52399663"/>
      <w:r w:rsidRPr="00DA7447">
        <w:t xml:space="preserve">Attribute </w:t>
      </w:r>
      <w:proofErr w:type="spellStart"/>
      <w:r w:rsidRPr="00DA7447">
        <w:t>resultTime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70" w:name="_Toc52399664"/>
      <w:r w:rsidRPr="00632253">
        <w:t xml:space="preserve">Attribute </w:t>
      </w:r>
      <w:proofErr w:type="spellStart"/>
      <w:r w:rsidRPr="00632253">
        <w:t>validTime</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1" w:name="_Toc52399665"/>
      <w:r w:rsidRPr="00462F81">
        <w:t xml:space="preserve">Association </w:t>
      </w:r>
      <w:proofErr w:type="spellStart"/>
      <w:r w:rsidRPr="00462F81">
        <w:t>featureOfInterest</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2" w:name="_Toc52399666"/>
      <w:r w:rsidRPr="00B00BFD">
        <w:t xml:space="preserve">Association </w:t>
      </w:r>
      <w:proofErr w:type="spellStart"/>
      <w:r w:rsidRPr="00B00BFD">
        <w:t>observedProperty</w:t>
      </w:r>
      <w:bookmarkEnd w:id="7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3" w:name="_Toc52399667"/>
      <w:r w:rsidRPr="00001DFA">
        <w:t>Association result</w:t>
      </w:r>
      <w:bookmarkEnd w:id="7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4" w:name="_Toc52399668"/>
      <w:r w:rsidRPr="00217BBC">
        <w:lastRenderedPageBreak/>
        <w:t>Association procedure</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5" w:name="_Toc52399669"/>
      <w:r w:rsidRPr="003855C8">
        <w:t>Association observer</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6" w:name="_Toc52399670"/>
      <w:r w:rsidRPr="003855C8">
        <w:t>Association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7" w:name="_Toc52399671"/>
      <w:r w:rsidRPr="001A49FA">
        <w:t>Constraint Observer or Host</w:t>
      </w:r>
      <w:bookmarkEnd w:id="77"/>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8"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8"/>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9" w:name="_Toc52399673"/>
      <w:r w:rsidRPr="00BB0E5D">
        <w:lastRenderedPageBreak/>
        <w:t xml:space="preserve">Constraint suitable </w:t>
      </w:r>
      <w:proofErr w:type="spellStart"/>
      <w:r w:rsidRPr="00BB0E5D">
        <w:t>ObservableProperty</w:t>
      </w:r>
      <w:bookmarkEnd w:id="79"/>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80" w:name="_Toc52399674"/>
      <w:r w:rsidRPr="00933112">
        <w:t>Constraint suitable result type</w:t>
      </w:r>
      <w:bookmarkEnd w:id="80"/>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1" w:name="_Toc52399675"/>
      <w:proofErr w:type="spellStart"/>
      <w:r w:rsidRPr="000C435F">
        <w:t>ObservableProperty</w:t>
      </w:r>
      <w:bookmarkEnd w:id="81"/>
      <w:proofErr w:type="spellEnd"/>
    </w:p>
    <w:p w14:paraId="7E170345" w14:textId="4D52FCA1" w:rsidR="000C435F" w:rsidRDefault="000C435F" w:rsidP="000C435F">
      <w:pPr>
        <w:pStyle w:val="Heading3"/>
      </w:pPr>
      <w:bookmarkStart w:id="82" w:name="_Toc52399676"/>
      <w:proofErr w:type="spellStart"/>
      <w:r w:rsidRPr="000C435F">
        <w:t>ObservableProperty</w:t>
      </w:r>
      <w:proofErr w:type="spellEnd"/>
      <w:r w:rsidRPr="000C435F">
        <w:t xml:space="preserve"> Requirements Class</w:t>
      </w:r>
      <w:bookmarkEnd w:id="82"/>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4952FA3C" w:rsidR="000C435F" w:rsidRDefault="007B7029" w:rsidP="007B7029">
      <w:pPr>
        <w:jc w:val="center"/>
        <w:rPr>
          <w:b/>
          <w:bCs/>
          <w:sz w:val="20"/>
          <w:szCs w:val="20"/>
        </w:rPr>
      </w:pPr>
      <w:r w:rsidRPr="007B70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3" w:name="_Toc52399677"/>
      <w:r w:rsidRPr="00DE7F9E">
        <w:lastRenderedPageBreak/>
        <w:t xml:space="preserve">Interface </w:t>
      </w:r>
      <w:proofErr w:type="spellStart"/>
      <w:r w:rsidRPr="00DE7F9E">
        <w:t>ObservableProperty</w:t>
      </w:r>
      <w:bookmarkEnd w:id="8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DA701E">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DA701E">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DA701E">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DA701E">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4" w:name="_Toc52399678"/>
      <w:r w:rsidRPr="00F461D6">
        <w:t>Association observer</w:t>
      </w:r>
      <w:bookmarkEnd w:id="8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5" w:name="_Toc52399679"/>
      <w:r w:rsidRPr="00A02312">
        <w:t>Procedure</w:t>
      </w:r>
      <w:bookmarkEnd w:id="85"/>
    </w:p>
    <w:p w14:paraId="52220D8F" w14:textId="2740A812" w:rsidR="00A02312" w:rsidRDefault="00A02312" w:rsidP="00A02312">
      <w:pPr>
        <w:pStyle w:val="Heading3"/>
      </w:pPr>
      <w:bookmarkStart w:id="86" w:name="_Toc52399680"/>
      <w:r w:rsidRPr="00A02312">
        <w:t>Procedure Requirements Class</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100444EB" w:rsidR="00D11914" w:rsidRDefault="007C375E" w:rsidP="007C375E">
      <w:pPr>
        <w:jc w:val="center"/>
        <w:rPr>
          <w:b/>
          <w:bCs/>
          <w:sz w:val="20"/>
          <w:szCs w:val="20"/>
        </w:rPr>
      </w:pPr>
      <w:r w:rsidRPr="007C375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7" w:name="_Toc52399681"/>
      <w:r w:rsidRPr="001B7F53">
        <w:t>Interface Procedure</w:t>
      </w:r>
      <w:bookmarkEnd w:id="8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8" w:name="_Toc52399682"/>
      <w:proofErr w:type="spellStart"/>
      <w:r w:rsidRPr="00344888">
        <w:t>ObservingProcedure</w:t>
      </w:r>
      <w:bookmarkEnd w:id="88"/>
      <w:proofErr w:type="spellEnd"/>
    </w:p>
    <w:p w14:paraId="529F628C" w14:textId="50017E7E" w:rsidR="00344888" w:rsidRDefault="00344888" w:rsidP="00344888">
      <w:pPr>
        <w:pStyle w:val="Heading3"/>
      </w:pPr>
      <w:bookmarkStart w:id="89" w:name="_Toc52399683"/>
      <w:proofErr w:type="spellStart"/>
      <w:r w:rsidRPr="00344888">
        <w:t>ObservingProcedure</w:t>
      </w:r>
      <w:proofErr w:type="spellEnd"/>
      <w:r w:rsidRPr="00344888">
        <w:t xml:space="preserve"> Requirements Class</w:t>
      </w:r>
      <w:bookmarkEnd w:id="8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13E732E" w:rsidR="00344888" w:rsidRDefault="0039549A" w:rsidP="0039549A">
      <w:pPr>
        <w:jc w:val="center"/>
        <w:rPr>
          <w:b/>
          <w:bCs/>
          <w:sz w:val="20"/>
          <w:szCs w:val="20"/>
        </w:rPr>
      </w:pPr>
      <w:r w:rsidRPr="0039549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90" w:name="_Toc52399684"/>
      <w:r w:rsidRPr="004408E7">
        <w:t xml:space="preserve">Interface </w:t>
      </w:r>
      <w:proofErr w:type="spellStart"/>
      <w:r w:rsidRPr="004408E7">
        <w:t>ObservingProcedure</w:t>
      </w:r>
      <w:bookmarkEnd w:id="90"/>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DA701E">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DA701E">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DA701E">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DA701E">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DA701E">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DA701E">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1" w:name="_Toc52399685"/>
      <w:r w:rsidRPr="00C347D6">
        <w:t>Association observer</w:t>
      </w:r>
      <w:bookmarkEnd w:id="9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2" w:name="_Toc52399686"/>
      <w:r w:rsidRPr="00721E6C">
        <w:t>Observer</w:t>
      </w:r>
      <w:bookmarkEnd w:id="92"/>
    </w:p>
    <w:p w14:paraId="5CC85E30" w14:textId="256D98F7" w:rsidR="00721E6C" w:rsidRDefault="00721E6C" w:rsidP="00721E6C">
      <w:pPr>
        <w:pStyle w:val="Heading3"/>
      </w:pPr>
      <w:bookmarkStart w:id="93" w:name="_Toc52399687"/>
      <w:r w:rsidRPr="00721E6C">
        <w:t>Observer Requirements Class</w:t>
      </w:r>
      <w:bookmarkEnd w:id="9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0D4D07C" w:rsidR="004D5F28" w:rsidRDefault="003D2AB6" w:rsidP="003D2AB6">
      <w:pPr>
        <w:jc w:val="center"/>
        <w:rPr>
          <w:b/>
          <w:bCs/>
          <w:sz w:val="20"/>
          <w:szCs w:val="20"/>
        </w:rPr>
      </w:pPr>
      <w:r w:rsidRPr="003D2AB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4" w:name="_Toc52399688"/>
      <w:r w:rsidRPr="00250A5E">
        <w:lastRenderedPageBreak/>
        <w:t>Interface Observer</w:t>
      </w:r>
      <w:bookmarkEnd w:id="9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DA701E">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DA701E">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DA701E">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DA701E">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DA701E">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5" w:name="_Toc52399689"/>
      <w:r w:rsidRPr="00437D7C">
        <w:t xml:space="preserve">Association </w:t>
      </w:r>
      <w:proofErr w:type="spellStart"/>
      <w:r w:rsidRPr="00437D7C">
        <w:t>observableProperty</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6" w:name="_Toc52399690"/>
      <w:r w:rsidRPr="005E1AE5">
        <w:t xml:space="preserve">Association </w:t>
      </w:r>
      <w:proofErr w:type="spellStart"/>
      <w:r w:rsidRPr="005E1AE5">
        <w:t>observingProcedure</w:t>
      </w:r>
      <w:bookmarkEnd w:id="96"/>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7" w:name="_Toc52399691"/>
      <w:r w:rsidRPr="00B90971">
        <w:t>Association deployment</w:t>
      </w:r>
      <w:bookmarkEnd w:id="9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8" w:name="_Toc52399692"/>
      <w:r w:rsidRPr="009C397F">
        <w:t>Host</w:t>
      </w:r>
      <w:bookmarkEnd w:id="98"/>
    </w:p>
    <w:p w14:paraId="1B8D6C9F" w14:textId="606955E1" w:rsidR="009C397F" w:rsidRDefault="009C397F" w:rsidP="009C397F">
      <w:pPr>
        <w:pStyle w:val="Heading3"/>
      </w:pPr>
      <w:bookmarkStart w:id="99" w:name="_Toc52399693"/>
      <w:r w:rsidRPr="009C397F">
        <w:t>Host Requirements Class</w:t>
      </w:r>
      <w:bookmarkEnd w:id="9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6829C408" w:rsidR="009C397F" w:rsidRDefault="004B75DB" w:rsidP="004B75DB">
      <w:pPr>
        <w:jc w:val="center"/>
        <w:rPr>
          <w:b/>
          <w:bCs/>
          <w:sz w:val="20"/>
          <w:szCs w:val="20"/>
        </w:rPr>
      </w:pPr>
      <w:r w:rsidRPr="004B75D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100" w:name="_Toc52399694"/>
      <w:r w:rsidRPr="00A674C0">
        <w:t>Interface Host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DA701E">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DA701E">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DA701E">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1" w:name="_Toc52399695"/>
      <w:r w:rsidRPr="00AC2754">
        <w:t>Association deployment</w:t>
      </w:r>
      <w:bookmarkEnd w:id="10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2" w:name="_Toc52399696"/>
      <w:r w:rsidRPr="00383A92">
        <w:t xml:space="preserve">Association </w:t>
      </w:r>
      <w:proofErr w:type="spellStart"/>
      <w:r w:rsidRPr="00383A92">
        <w:t>relatedHost</w:t>
      </w:r>
      <w:bookmarkEnd w:id="10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3" w:name="_Toc52399697"/>
      <w:r w:rsidRPr="008534CB">
        <w:t>Deployment</w:t>
      </w:r>
      <w:bookmarkEnd w:id="103"/>
    </w:p>
    <w:p w14:paraId="4EACAA5E" w14:textId="227FFF27" w:rsidR="008534CB" w:rsidRDefault="00F144BE" w:rsidP="00F144BE">
      <w:pPr>
        <w:pStyle w:val="Heading3"/>
      </w:pPr>
      <w:bookmarkStart w:id="104" w:name="_Toc52399698"/>
      <w:r w:rsidRPr="00F144BE">
        <w:t>Deployment Requirements Class</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0ED9E8A2" w:rsidR="00F144BE" w:rsidRDefault="009D5154" w:rsidP="009D5154">
      <w:pPr>
        <w:jc w:val="center"/>
        <w:rPr>
          <w:b/>
          <w:bCs/>
          <w:sz w:val="20"/>
          <w:szCs w:val="20"/>
        </w:rPr>
      </w:pPr>
      <w:r w:rsidRPr="009D515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5" w:name="_Toc52399699"/>
      <w:r w:rsidRPr="004277A3">
        <w:t>Interface Deployment</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DA701E">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DA701E">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DA701E">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DA701E">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6" w:name="_Toc52399700"/>
      <w:r w:rsidRPr="00530A1C">
        <w:t>Association observer</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7" w:name="_Toc52399701"/>
      <w:r w:rsidRPr="002B7CCD">
        <w:t>Association host</w:t>
      </w:r>
      <w:bookmarkEnd w:id="1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8" w:name="_Toc52399702"/>
      <w:r w:rsidRPr="00920189">
        <w:lastRenderedPageBreak/>
        <w:t>Abstract Observation Core</w:t>
      </w:r>
      <w:bookmarkEnd w:id="108"/>
    </w:p>
    <w:p w14:paraId="4C3BA03E" w14:textId="556C1697" w:rsidR="00CE109A" w:rsidRDefault="002C1F08" w:rsidP="002C1F08">
      <w:pPr>
        <w:pStyle w:val="Heading2"/>
      </w:pPr>
      <w:bookmarkStart w:id="109" w:name="_Toc52399703"/>
      <w:r w:rsidRPr="002C1F08">
        <w:t>General</w:t>
      </w:r>
      <w:bookmarkEnd w:id="109"/>
    </w:p>
    <w:p w14:paraId="2EAB8668" w14:textId="0AF5BCF1" w:rsidR="002C1F08" w:rsidRDefault="002C1F08" w:rsidP="002C1F08">
      <w:pPr>
        <w:pStyle w:val="Heading3"/>
      </w:pPr>
      <w:bookmarkStart w:id="110" w:name="_Toc52399704"/>
      <w:r w:rsidRPr="002C1F08">
        <w:t>Abstract Observation Core Package Requirements Class</w:t>
      </w:r>
      <w:bookmarkEnd w:id="11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203E35E" w:rsidR="00002F8F" w:rsidRDefault="00CA4686" w:rsidP="00CA4686">
      <w:pPr>
        <w:jc w:val="center"/>
        <w:rPr>
          <w:b/>
          <w:bCs/>
          <w:sz w:val="20"/>
          <w:szCs w:val="20"/>
        </w:rPr>
      </w:pPr>
      <w:r w:rsidRPr="00CA468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1" w:name="_Toc52399705"/>
      <w:r w:rsidRPr="00AE5D3D">
        <w:t>Association metadata</w:t>
      </w:r>
      <w:bookmarkEnd w:id="11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2" w:name="_Toc52399706"/>
      <w:proofErr w:type="spellStart"/>
      <w:r w:rsidRPr="00F102C2">
        <w:lastRenderedPageBreak/>
        <w:t>AbstractObservationCharacteristics</w:t>
      </w:r>
      <w:bookmarkEnd w:id="112"/>
      <w:proofErr w:type="spellEnd"/>
    </w:p>
    <w:p w14:paraId="7F16398F" w14:textId="588DB625" w:rsidR="00F102C2" w:rsidRDefault="009E4931" w:rsidP="009E4931">
      <w:pPr>
        <w:pStyle w:val="Heading3"/>
      </w:pPr>
      <w:bookmarkStart w:id="113" w:name="_Toc52399707"/>
      <w:proofErr w:type="spellStart"/>
      <w:r w:rsidRPr="009E4931">
        <w:t>AbstractObservationCharacteristics</w:t>
      </w:r>
      <w:proofErr w:type="spellEnd"/>
      <w:r w:rsidRPr="009E4931">
        <w:t xml:space="preserve"> Requirements Class</w:t>
      </w:r>
      <w:bookmarkEnd w:id="11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51F8D890" w:rsidR="00992922" w:rsidRDefault="00B22FAE" w:rsidP="00B22FAE">
      <w:pPr>
        <w:jc w:val="center"/>
        <w:rPr>
          <w:b/>
          <w:bCs/>
          <w:sz w:val="20"/>
          <w:szCs w:val="20"/>
        </w:rPr>
      </w:pPr>
      <w:r w:rsidRPr="00B22FA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4" w:name="_Toc52399708"/>
      <w:r w:rsidRPr="00AD7511">
        <w:lastRenderedPageBreak/>
        <w:t xml:space="preserve">Feature type </w:t>
      </w:r>
      <w:proofErr w:type="spellStart"/>
      <w:r w:rsidRPr="00AD7511">
        <w:t>AbstractObservationCharacteristics</w:t>
      </w:r>
      <w:bookmarkEnd w:id="11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5" w:name="_Toc52399709"/>
      <w:r w:rsidRPr="007649EA">
        <w:t xml:space="preserve">Attribute </w:t>
      </w:r>
      <w:proofErr w:type="spellStart"/>
      <w:r w:rsidRPr="007649EA">
        <w:t>observationType</w:t>
      </w:r>
      <w:bookmarkEnd w:id="115"/>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6" w:name="_Toc52399710"/>
      <w:r w:rsidRPr="002E624A">
        <w:t>Attribute parameter</w:t>
      </w:r>
      <w:bookmarkEnd w:id="116"/>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7" w:name="_Toc52399711"/>
      <w:r w:rsidRPr="00B83FE3">
        <w:t xml:space="preserve">Attribute </w:t>
      </w:r>
      <w:proofErr w:type="spellStart"/>
      <w:r w:rsidRPr="00B83FE3">
        <w:t>resultQuality</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8" w:name="_Toc52399712"/>
      <w:r w:rsidRPr="00A84654">
        <w:t xml:space="preserve">Association </w:t>
      </w:r>
      <w:proofErr w:type="spellStart"/>
      <w:r w:rsidRPr="00A84654">
        <w:t>proximateFeatureOfInterest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9" w:name="_Toc52399713"/>
      <w:r w:rsidRPr="00B46A74">
        <w:t xml:space="preserve">Association </w:t>
      </w:r>
      <w:proofErr w:type="spellStart"/>
      <w:r w:rsidRPr="00B46A74">
        <w:t>ultimateFeatureOfInterest</w:t>
      </w:r>
      <w:bookmarkEnd w:id="11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20" w:name="_Toc52399714"/>
      <w:proofErr w:type="spellStart"/>
      <w:r w:rsidRPr="001E1837">
        <w:t>AbstractObservation</w:t>
      </w:r>
      <w:bookmarkEnd w:id="120"/>
      <w:proofErr w:type="spellEnd"/>
    </w:p>
    <w:p w14:paraId="6D478A5B" w14:textId="7E675168" w:rsidR="001E1837" w:rsidRDefault="00067877" w:rsidP="00067877">
      <w:pPr>
        <w:pStyle w:val="Heading3"/>
      </w:pPr>
      <w:bookmarkStart w:id="121" w:name="_Toc52399715"/>
      <w:proofErr w:type="spellStart"/>
      <w:r w:rsidRPr="00067877">
        <w:t>AbstractObservation</w:t>
      </w:r>
      <w:proofErr w:type="spellEnd"/>
      <w:r w:rsidRPr="00067877">
        <w:t xml:space="preserve"> Requirements Class</w:t>
      </w:r>
      <w:bookmarkEnd w:id="12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70FC791A" w:rsidR="00067877" w:rsidRDefault="004762FB" w:rsidP="004762FB">
      <w:pPr>
        <w:jc w:val="center"/>
        <w:rPr>
          <w:b/>
          <w:bCs/>
          <w:sz w:val="20"/>
          <w:szCs w:val="20"/>
        </w:rPr>
      </w:pPr>
      <w:r w:rsidRPr="004762F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2" w:name="_Toc52399716"/>
      <w:r w:rsidRPr="00FC480B">
        <w:t xml:space="preserve">Constraint </w:t>
      </w:r>
      <w:proofErr w:type="spellStart"/>
      <w:r w:rsidRPr="00FC480B">
        <w:t>resultTime</w:t>
      </w:r>
      <w:proofErr w:type="spellEnd"/>
      <w:r w:rsidRPr="00FC480B">
        <w:t xml:space="preserve"> instant</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3" w:name="_Toc52399717"/>
      <w:r w:rsidRPr="008E2AAF">
        <w:t xml:space="preserve">Constraint </w:t>
      </w:r>
      <w:proofErr w:type="spellStart"/>
      <w:r w:rsidRPr="008E2AAF">
        <w:t>validTime</w:t>
      </w:r>
      <w:proofErr w:type="spellEnd"/>
      <w:r w:rsidRPr="008E2AAF">
        <w:t xml:space="preserve"> period</w:t>
      </w:r>
      <w:bookmarkEnd w:id="12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4" w:name="_Toc52399718"/>
      <w:r w:rsidRPr="008E2AAF">
        <w:t>Constraint parameter unique name</w:t>
      </w:r>
      <w:bookmarkEnd w:id="124"/>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5" w:name="_Toc52399719"/>
      <w:r w:rsidRPr="00447B29">
        <w:lastRenderedPageBreak/>
        <w:t xml:space="preserve">Constraint proximate or ultimate </w:t>
      </w:r>
      <w:proofErr w:type="spellStart"/>
      <w:r w:rsidRPr="00447B29">
        <w:t>featureOfInterest</w:t>
      </w:r>
      <w:bookmarkEnd w:id="12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6" w:name="_Toc52399720"/>
      <w:proofErr w:type="spellStart"/>
      <w:r w:rsidRPr="00A86F83">
        <w:t>AbstractObservableProperty</w:t>
      </w:r>
      <w:bookmarkEnd w:id="126"/>
      <w:proofErr w:type="spellEnd"/>
    </w:p>
    <w:p w14:paraId="22A5AA83" w14:textId="5B21F028" w:rsidR="00A86F83" w:rsidRDefault="00E30262" w:rsidP="00E30262">
      <w:pPr>
        <w:pStyle w:val="Heading3"/>
      </w:pPr>
      <w:bookmarkStart w:id="127" w:name="_Toc52399721"/>
      <w:proofErr w:type="spellStart"/>
      <w:r w:rsidRPr="00E30262">
        <w:t>AbstractObservableProperty</w:t>
      </w:r>
      <w:proofErr w:type="spellEnd"/>
      <w:r w:rsidRPr="00E30262">
        <w:t xml:space="preserve"> Requirements Class</w:t>
      </w:r>
      <w:bookmarkEnd w:id="12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398261F9" w:rsidR="00381F0F" w:rsidRDefault="009D3677" w:rsidP="009D3677">
      <w:pPr>
        <w:jc w:val="center"/>
        <w:rPr>
          <w:b/>
          <w:bCs/>
          <w:sz w:val="20"/>
          <w:szCs w:val="20"/>
        </w:rPr>
      </w:pPr>
      <w:r w:rsidRPr="009D367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0C42CD73" w:rsidR="009D3677" w:rsidRDefault="00E01BFE" w:rsidP="00E01BFE">
      <w:pPr>
        <w:jc w:val="center"/>
        <w:rPr>
          <w:b/>
          <w:bCs/>
          <w:sz w:val="20"/>
          <w:szCs w:val="20"/>
        </w:rPr>
      </w:pPr>
      <w:r w:rsidRPr="00E01BF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8" w:name="_Toc52399722"/>
      <w:proofErr w:type="spellStart"/>
      <w:r w:rsidRPr="008123FB">
        <w:t>AbstractObservingProcedure</w:t>
      </w:r>
      <w:bookmarkEnd w:id="128"/>
      <w:proofErr w:type="spellEnd"/>
    </w:p>
    <w:p w14:paraId="2C03DEDA" w14:textId="5557FC01" w:rsidR="008123FB" w:rsidRDefault="00F62F5A" w:rsidP="00F62F5A">
      <w:pPr>
        <w:pStyle w:val="Heading3"/>
      </w:pPr>
      <w:bookmarkStart w:id="129" w:name="_Toc52399723"/>
      <w:proofErr w:type="spellStart"/>
      <w:r w:rsidRPr="00F62F5A">
        <w:t>AbstractObservingProcedure</w:t>
      </w:r>
      <w:proofErr w:type="spellEnd"/>
      <w:r w:rsidRPr="00F62F5A">
        <w:t xml:space="preserve"> Requirements Class</w:t>
      </w:r>
      <w:bookmarkEnd w:id="12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0362C8EA" w:rsidR="00DE1F09" w:rsidRDefault="00B52A66" w:rsidP="00B52A66">
      <w:pPr>
        <w:jc w:val="center"/>
        <w:rPr>
          <w:b/>
          <w:bCs/>
          <w:sz w:val="20"/>
          <w:szCs w:val="20"/>
        </w:rPr>
      </w:pPr>
      <w:r w:rsidRPr="00B52A6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135632C" w:rsidR="0086004D" w:rsidRDefault="00A45C2E" w:rsidP="00A45C2E">
      <w:pPr>
        <w:jc w:val="center"/>
        <w:rPr>
          <w:b/>
          <w:bCs/>
          <w:sz w:val="20"/>
          <w:szCs w:val="20"/>
        </w:rPr>
      </w:pPr>
      <w:r w:rsidRPr="00A45C2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30" w:name="_Toc52399724"/>
      <w:proofErr w:type="spellStart"/>
      <w:r w:rsidRPr="00B95291">
        <w:t>AbstractObserver</w:t>
      </w:r>
      <w:bookmarkEnd w:id="130"/>
      <w:proofErr w:type="spellEnd"/>
    </w:p>
    <w:p w14:paraId="537FAAC0" w14:textId="1C8268E7" w:rsidR="00B95291" w:rsidRDefault="00B95291" w:rsidP="00B95291">
      <w:pPr>
        <w:pStyle w:val="Heading3"/>
      </w:pPr>
      <w:bookmarkStart w:id="131" w:name="_Toc52399725"/>
      <w:proofErr w:type="spellStart"/>
      <w:r w:rsidRPr="00B95291">
        <w:t>AbstractObserver</w:t>
      </w:r>
      <w:proofErr w:type="spellEnd"/>
      <w:r w:rsidRPr="00B95291">
        <w:t xml:space="preserve"> Requirements Class</w:t>
      </w:r>
      <w:bookmarkEnd w:id="1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01B2BC2F" w:rsidR="00CE2290" w:rsidRDefault="00631F81" w:rsidP="00631F81">
      <w:pPr>
        <w:jc w:val="center"/>
        <w:rPr>
          <w:b/>
          <w:bCs/>
          <w:sz w:val="20"/>
          <w:szCs w:val="20"/>
        </w:rPr>
      </w:pPr>
      <w:r w:rsidRPr="00631F8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E991E3F" w:rsidR="00631F81" w:rsidRDefault="00B42F45" w:rsidP="00B42F45">
      <w:pPr>
        <w:jc w:val="center"/>
        <w:rPr>
          <w:b/>
          <w:bCs/>
          <w:sz w:val="20"/>
          <w:szCs w:val="20"/>
        </w:rPr>
      </w:pPr>
      <w:r w:rsidRPr="00B42F4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2" w:name="_Toc52399726"/>
      <w:proofErr w:type="spellStart"/>
      <w:r w:rsidRPr="006050F3">
        <w:t>AbstractHost</w:t>
      </w:r>
      <w:bookmarkEnd w:id="132"/>
      <w:proofErr w:type="spellEnd"/>
    </w:p>
    <w:p w14:paraId="7858CE2A" w14:textId="1A426AAF" w:rsidR="006050F3" w:rsidRDefault="00AB2043" w:rsidP="00AB2043">
      <w:pPr>
        <w:pStyle w:val="Heading3"/>
      </w:pPr>
      <w:bookmarkStart w:id="133" w:name="_Toc52399727"/>
      <w:proofErr w:type="spellStart"/>
      <w:r w:rsidRPr="00AB2043">
        <w:t>AbstractHost</w:t>
      </w:r>
      <w:proofErr w:type="spellEnd"/>
      <w:r w:rsidRPr="00AB2043">
        <w:t xml:space="preserve"> Requirements Class</w:t>
      </w:r>
      <w:bookmarkEnd w:id="13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3FBE791" w:rsidR="00FE3432" w:rsidRDefault="0064114F" w:rsidP="0064114F">
      <w:pPr>
        <w:jc w:val="center"/>
        <w:rPr>
          <w:b/>
          <w:bCs/>
          <w:sz w:val="20"/>
          <w:szCs w:val="20"/>
        </w:rPr>
      </w:pPr>
      <w:r w:rsidRPr="0064114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5C0B7D6B" w:rsidR="0064114F" w:rsidRDefault="00424D23" w:rsidP="00424D23">
      <w:pPr>
        <w:jc w:val="center"/>
        <w:rPr>
          <w:b/>
          <w:bCs/>
          <w:sz w:val="20"/>
          <w:szCs w:val="20"/>
        </w:rPr>
      </w:pPr>
      <w:r w:rsidRPr="00424D2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4" w:name="_Toc52399728"/>
      <w:proofErr w:type="spellStart"/>
      <w:r w:rsidRPr="00E12BD6">
        <w:t>AbstractDeployment</w:t>
      </w:r>
      <w:bookmarkEnd w:id="134"/>
      <w:proofErr w:type="spellEnd"/>
    </w:p>
    <w:p w14:paraId="424D218A" w14:textId="600FA30F" w:rsidR="00E12BD6" w:rsidRDefault="00E12BD6" w:rsidP="00E12BD6">
      <w:pPr>
        <w:pStyle w:val="Heading3"/>
      </w:pPr>
      <w:bookmarkStart w:id="135" w:name="_Toc52399729"/>
      <w:proofErr w:type="spellStart"/>
      <w:r w:rsidRPr="00E12BD6">
        <w:t>AbstractDeployment</w:t>
      </w:r>
      <w:proofErr w:type="spellEnd"/>
      <w:r w:rsidRPr="00E12BD6">
        <w:t xml:space="preserve"> Requirements Class</w:t>
      </w:r>
      <w:bookmarkEnd w:id="13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186769" w:rsidR="00E12BD6" w:rsidRDefault="00AE29E2" w:rsidP="00AE29E2">
      <w:pPr>
        <w:jc w:val="center"/>
        <w:rPr>
          <w:b/>
          <w:bCs/>
          <w:sz w:val="20"/>
          <w:szCs w:val="20"/>
        </w:rPr>
      </w:pPr>
      <w:r w:rsidRPr="00AE29E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6" w:name="_Toc52399730"/>
      <w:r w:rsidRPr="00287F52">
        <w:t xml:space="preserve">Attribute </w:t>
      </w:r>
      <w:proofErr w:type="spellStart"/>
      <w:r w:rsidRPr="00287F52">
        <w:t>deploymentReason</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DA701E">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DA701E">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DA701E">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7" w:name="_Toc52399731"/>
      <w:r w:rsidRPr="000B4F03">
        <w:lastRenderedPageBreak/>
        <w:t xml:space="preserve">Attribute </w:t>
      </w:r>
      <w:proofErr w:type="spellStart"/>
      <w:r w:rsidRPr="000B4F03">
        <w:t>deploymentTime</w:t>
      </w:r>
      <w:bookmarkEnd w:id="13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DA701E">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DA701E">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8" w:name="_Toc52399732"/>
      <w:proofErr w:type="spellStart"/>
      <w:r w:rsidRPr="00F448D2">
        <w:t>NamedValue</w:t>
      </w:r>
      <w:bookmarkEnd w:id="138"/>
      <w:proofErr w:type="spellEnd"/>
    </w:p>
    <w:p w14:paraId="3A9A125A" w14:textId="2070C456" w:rsidR="00F448D2" w:rsidRDefault="00F448D2" w:rsidP="00F448D2">
      <w:pPr>
        <w:pStyle w:val="Heading3"/>
      </w:pPr>
      <w:bookmarkStart w:id="139" w:name="_Toc52399733"/>
      <w:proofErr w:type="spellStart"/>
      <w:r w:rsidRPr="00F448D2">
        <w:t>NamedValue</w:t>
      </w:r>
      <w:proofErr w:type="spellEnd"/>
      <w:r w:rsidRPr="00F448D2">
        <w:t xml:space="preserve"> Requirements Class</w:t>
      </w:r>
      <w:bookmarkEnd w:id="13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06685A6D" w:rsidR="00F448D2" w:rsidRDefault="00757E07" w:rsidP="00757E07">
      <w:pPr>
        <w:jc w:val="center"/>
        <w:rPr>
          <w:b/>
          <w:bCs/>
          <w:sz w:val="20"/>
          <w:szCs w:val="20"/>
        </w:rPr>
      </w:pPr>
      <w:r w:rsidRPr="00757E0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40" w:name="_Toc52399734"/>
      <w:r w:rsidRPr="000A32FE">
        <w:t xml:space="preserve">Data type </w:t>
      </w:r>
      <w:proofErr w:type="spellStart"/>
      <w:r w:rsidRPr="000A32FE">
        <w:t>NamedValue</w:t>
      </w:r>
      <w:bookmarkEnd w:id="14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1" w:name="_Toc52399735"/>
      <w:r w:rsidRPr="004B3D3C">
        <w:t>Attribute name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2" w:name="_Toc52399736"/>
      <w:r w:rsidRPr="007A1B4F">
        <w:t>Attribute value</w:t>
      </w:r>
      <w:bookmarkEnd w:id="14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3" w:name="_Toc52399737"/>
      <w:r w:rsidRPr="00920189">
        <w:t>Basic Observations</w:t>
      </w:r>
      <w:bookmarkEnd w:id="143"/>
    </w:p>
    <w:p w14:paraId="7D03C338" w14:textId="4F7FA4C7" w:rsidR="00CE109A" w:rsidRDefault="00037B3B" w:rsidP="00037B3B">
      <w:pPr>
        <w:pStyle w:val="Heading2"/>
      </w:pPr>
      <w:bookmarkStart w:id="144" w:name="_Toc52399738"/>
      <w:r w:rsidRPr="00037B3B">
        <w:t>General</w:t>
      </w:r>
      <w:bookmarkEnd w:id="144"/>
    </w:p>
    <w:p w14:paraId="6EE152DD" w14:textId="01CA8422" w:rsidR="00037B3B" w:rsidRDefault="00037B3B" w:rsidP="00037B3B">
      <w:pPr>
        <w:pStyle w:val="Heading3"/>
      </w:pPr>
      <w:bookmarkStart w:id="145" w:name="_Toc52399739"/>
      <w:r w:rsidRPr="00037B3B">
        <w:t>Basic Observations Package Requirements Class</w:t>
      </w:r>
      <w:bookmarkEnd w:id="14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39F31A00" w:rsidR="00960F54" w:rsidRDefault="006A5540" w:rsidP="006A5540">
      <w:pPr>
        <w:jc w:val="center"/>
        <w:rPr>
          <w:b/>
          <w:bCs/>
          <w:sz w:val="20"/>
          <w:szCs w:val="20"/>
        </w:rPr>
      </w:pPr>
      <w:r w:rsidRPr="006A554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982B95A" w:rsidR="0089033E" w:rsidRDefault="002F5245" w:rsidP="0082560B">
      <w:pPr>
        <w:jc w:val="center"/>
        <w:rPr>
          <w:b/>
          <w:bCs/>
          <w:sz w:val="20"/>
          <w:szCs w:val="20"/>
        </w:rPr>
      </w:pPr>
      <w:r w:rsidRPr="0082560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BCD8933" w:rsidR="0082560B" w:rsidRDefault="002749EF" w:rsidP="002749EF">
      <w:pPr>
        <w:jc w:val="center"/>
        <w:rPr>
          <w:b/>
          <w:bCs/>
        </w:rPr>
      </w:pPr>
      <w:r w:rsidRPr="002749EF">
        <w:rPr>
          <w:b/>
          <w:bCs/>
        </w:rPr>
        <w:t xml:space="preserve">Figure </w:t>
      </w:r>
      <w:r w:rsidR="00366758">
        <w:rPr>
          <w:b/>
          <w:bCs/>
        </w:rPr>
        <w:fldChar w:fldCharType="begin"/>
      </w:r>
      <w:r w:rsidR="00366758">
        <w:rPr>
          <w:b/>
          <w:bCs/>
        </w:rPr>
        <w:instrText xml:space="preserve"> STYLEREF 1 \s </w:instrText>
      </w:r>
      <w:r w:rsidR="00366758">
        <w:rPr>
          <w:b/>
          <w:bCs/>
        </w:rPr>
        <w:fldChar w:fldCharType="separate"/>
      </w:r>
      <w:r w:rsidR="00366758">
        <w:rPr>
          <w:b/>
          <w:bCs/>
          <w:noProof/>
        </w:rPr>
        <w:t>10</w:t>
      </w:r>
      <w:r w:rsidR="00366758">
        <w:rPr>
          <w:b/>
          <w:bCs/>
        </w:rPr>
        <w:fldChar w:fldCharType="end"/>
      </w:r>
      <w:r w:rsidR="00366758">
        <w:rPr>
          <w:b/>
          <w:bCs/>
        </w:rPr>
        <w:t>.</w:t>
      </w:r>
      <w:r w:rsidR="00366758">
        <w:rPr>
          <w:b/>
          <w:bCs/>
        </w:rPr>
        <w:fldChar w:fldCharType="begin"/>
      </w:r>
      <w:r w:rsidR="00366758">
        <w:rPr>
          <w:b/>
          <w:bCs/>
        </w:rPr>
        <w:instrText xml:space="preserve"> SEQ Figure \* ARABIC \s 1 </w:instrText>
      </w:r>
      <w:r w:rsidR="00366758">
        <w:rPr>
          <w:b/>
          <w:bCs/>
        </w:rPr>
        <w:fldChar w:fldCharType="separate"/>
      </w:r>
      <w:r w:rsidR="00366758">
        <w:rPr>
          <w:b/>
          <w:bCs/>
          <w:noProof/>
        </w:rPr>
        <w:t>3</w:t>
      </w:r>
      <w:r w:rsidR="00366758">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4F431967" w:rsidR="002B39BE" w:rsidRDefault="007245C5" w:rsidP="007245C5">
      <w:pPr>
        <w:jc w:val="center"/>
        <w:rPr>
          <w:b/>
          <w:bCs/>
          <w:sz w:val="20"/>
          <w:szCs w:val="20"/>
        </w:rPr>
      </w:pPr>
      <w:r w:rsidRPr="007245C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18DAFFA0" w:rsidR="003C293C" w:rsidRDefault="006F529E" w:rsidP="006F529E">
      <w:pPr>
        <w:jc w:val="center"/>
        <w:rPr>
          <w:b/>
          <w:bCs/>
          <w:sz w:val="20"/>
          <w:szCs w:val="20"/>
        </w:rPr>
      </w:pPr>
      <w:r w:rsidRPr="006F529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DA701E">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DA701E">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DA701E">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DA701E">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DA701E">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DA701E">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DA701E">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DA701E">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DA701E">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DA701E">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DA701E">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DA701E">
      <w:pPr>
        <w:pStyle w:val="ListParagraph"/>
        <w:numPr>
          <w:ilvl w:val="1"/>
          <w:numId w:val="18"/>
        </w:numPr>
        <w:rPr>
          <w:lang w:eastAsia="ja-JP"/>
        </w:rPr>
      </w:pPr>
      <w:r>
        <w:rPr>
          <w:lang w:eastAsia="ja-JP"/>
        </w:rPr>
        <w:t>2020-01-05T00:00:00+05:00</w:t>
      </w:r>
    </w:p>
    <w:p w14:paraId="58CA00B6" w14:textId="664C2058" w:rsidR="00134DF7" w:rsidRDefault="00134DF7" w:rsidP="00DA701E">
      <w:pPr>
        <w:pStyle w:val="ListParagraph"/>
        <w:numPr>
          <w:ilvl w:val="1"/>
          <w:numId w:val="18"/>
        </w:numPr>
        <w:rPr>
          <w:lang w:eastAsia="ja-JP"/>
        </w:rPr>
      </w:pPr>
      <w:r>
        <w:rPr>
          <w:lang w:eastAsia="ja-JP"/>
        </w:rPr>
        <w:t>2020-01-05T10:00:00Z/2020-01-05T11:00:00Z</w:t>
      </w:r>
    </w:p>
    <w:p w14:paraId="588A2F2A" w14:textId="3A642D72" w:rsidR="00134DF7" w:rsidRDefault="00134DF7" w:rsidP="00DA701E">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DA701E">
      <w:pPr>
        <w:pStyle w:val="ListParagraph"/>
        <w:numPr>
          <w:ilvl w:val="0"/>
          <w:numId w:val="19"/>
        </w:numPr>
        <w:rPr>
          <w:lang w:eastAsia="ja-JP"/>
        </w:rPr>
      </w:pPr>
      <w:r>
        <w:rPr>
          <w:lang w:eastAsia="ja-JP"/>
        </w:rPr>
        <w:t>1</w:t>
      </w:r>
    </w:p>
    <w:p w14:paraId="2E9EC0A0" w14:textId="03279F19" w:rsidR="00134DF7" w:rsidRDefault="00134DF7" w:rsidP="00DA701E">
      <w:pPr>
        <w:pStyle w:val="ListParagraph"/>
        <w:numPr>
          <w:ilvl w:val="0"/>
          <w:numId w:val="19"/>
        </w:numPr>
        <w:rPr>
          <w:lang w:eastAsia="ja-JP"/>
        </w:rPr>
      </w:pPr>
      <w:r>
        <w:rPr>
          <w:lang w:eastAsia="ja-JP"/>
        </w:rPr>
        <w:t>9</w:t>
      </w:r>
    </w:p>
    <w:p w14:paraId="1B5084D5" w14:textId="3EB42789" w:rsidR="00134DF7" w:rsidRDefault="00134DF7" w:rsidP="00DA701E">
      <w:pPr>
        <w:pStyle w:val="ListParagraph"/>
        <w:numPr>
          <w:ilvl w:val="0"/>
          <w:numId w:val="19"/>
        </w:numPr>
        <w:rPr>
          <w:lang w:eastAsia="ja-JP"/>
        </w:rPr>
      </w:pPr>
      <w:r>
        <w:rPr>
          <w:lang w:eastAsia="ja-JP"/>
        </w:rPr>
        <w:t>2, 5 (a set with the two values)</w:t>
      </w:r>
    </w:p>
    <w:p w14:paraId="7B049686" w14:textId="3E753F07" w:rsidR="00134DF7" w:rsidRDefault="00134DF7" w:rsidP="00DA701E">
      <w:pPr>
        <w:pStyle w:val="ListParagraph"/>
        <w:numPr>
          <w:ilvl w:val="0"/>
          <w:numId w:val="19"/>
        </w:numPr>
        <w:rPr>
          <w:lang w:eastAsia="ja-JP"/>
        </w:rPr>
      </w:pPr>
      <w:r>
        <w:rPr>
          <w:lang w:eastAsia="ja-JP"/>
        </w:rPr>
        <w:t>[8.1 - 9.2] (a range of 8.1 to 9.2)</w:t>
      </w:r>
    </w:p>
    <w:p w14:paraId="7A0F86E4" w14:textId="18FA707E" w:rsidR="00134DF7" w:rsidRDefault="00134DF7" w:rsidP="00DA701E">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DA701E">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DA701E">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DA701E">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DA701E">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DA701E">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DA701E">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DA701E">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6524C223" w:rsidR="009A295C" w:rsidRDefault="00027B73" w:rsidP="00027B73">
      <w:pPr>
        <w:jc w:val="center"/>
        <w:rPr>
          <w:b/>
          <w:bCs/>
          <w:sz w:val="20"/>
          <w:szCs w:val="20"/>
        </w:rPr>
      </w:pPr>
      <w:r w:rsidRPr="00027B7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7DC3A8CB" w:rsidR="00027B73" w:rsidRDefault="00DB07B5" w:rsidP="00DB07B5">
      <w:pPr>
        <w:jc w:val="center"/>
        <w:rPr>
          <w:b/>
          <w:bCs/>
          <w:sz w:val="20"/>
          <w:szCs w:val="20"/>
        </w:rPr>
      </w:pPr>
      <w:r w:rsidRPr="00DB07B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DA701E">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DA701E">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DA701E">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DA701E">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DA701E">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16E50B8E" w:rsidR="00FE7E61" w:rsidRDefault="00FE7E61" w:rsidP="00FE7E61">
      <w:pPr>
        <w:jc w:val="center"/>
        <w:rPr>
          <w:b/>
          <w:bCs/>
          <w:sz w:val="20"/>
          <w:szCs w:val="20"/>
        </w:rPr>
      </w:pPr>
      <w:r w:rsidRPr="00FE7E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304C3784" w:rsidR="00FE7E61" w:rsidRDefault="00472422" w:rsidP="00472422">
      <w:pPr>
        <w:jc w:val="center"/>
        <w:rPr>
          <w:b/>
          <w:bCs/>
          <w:sz w:val="20"/>
          <w:szCs w:val="20"/>
        </w:rPr>
      </w:pPr>
      <w:r w:rsidRPr="0047242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09A7E237" w:rsidR="00A10F3F" w:rsidRDefault="0056682B" w:rsidP="0056682B">
      <w:pPr>
        <w:jc w:val="center"/>
        <w:rPr>
          <w:b/>
          <w:bCs/>
          <w:sz w:val="20"/>
          <w:szCs w:val="20"/>
        </w:rPr>
      </w:pPr>
      <w:r w:rsidRPr="0056682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210D0447" w:rsidR="0056682B" w:rsidRDefault="00793258" w:rsidP="00793258">
      <w:pPr>
        <w:jc w:val="center"/>
        <w:rPr>
          <w:b/>
          <w:bCs/>
          <w:sz w:val="20"/>
          <w:szCs w:val="20"/>
        </w:rPr>
      </w:pPr>
      <w:r w:rsidRPr="0079325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42E81F21" w:rsidR="008A3988" w:rsidRDefault="00A23375" w:rsidP="00A23375">
      <w:pPr>
        <w:jc w:val="center"/>
        <w:rPr>
          <w:b/>
          <w:bCs/>
          <w:sz w:val="20"/>
          <w:szCs w:val="20"/>
        </w:rPr>
      </w:pPr>
      <w:r w:rsidRPr="00A2337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1EEF25B3" w:rsidR="00A23375" w:rsidRDefault="003565D4" w:rsidP="003565D4">
      <w:pPr>
        <w:jc w:val="center"/>
        <w:rPr>
          <w:b/>
          <w:bCs/>
          <w:sz w:val="20"/>
          <w:szCs w:val="20"/>
        </w:rPr>
      </w:pPr>
      <w:r w:rsidRPr="003565D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654A0096" w:rsidR="008E22C4" w:rsidRDefault="00594FA6" w:rsidP="00594FA6">
      <w:pPr>
        <w:jc w:val="center"/>
        <w:rPr>
          <w:b/>
          <w:bCs/>
          <w:sz w:val="20"/>
          <w:szCs w:val="20"/>
        </w:rPr>
      </w:pPr>
      <w:r w:rsidRPr="00594FA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66EB48BD" w:rsidR="00C06E23" w:rsidRDefault="007D3C2A" w:rsidP="007D3C2A">
      <w:pPr>
        <w:jc w:val="center"/>
        <w:rPr>
          <w:b/>
          <w:bCs/>
          <w:sz w:val="20"/>
          <w:szCs w:val="20"/>
        </w:rPr>
      </w:pPr>
      <w:r w:rsidRPr="007D3C2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2D646F1D" w:rsidR="0041703C" w:rsidRDefault="00EF1691" w:rsidP="00EF1691">
      <w:pPr>
        <w:jc w:val="center"/>
        <w:rPr>
          <w:b/>
          <w:bCs/>
          <w:sz w:val="20"/>
          <w:szCs w:val="20"/>
        </w:rPr>
      </w:pPr>
      <w:r w:rsidRPr="00EF169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16</w:t>
      </w:r>
      <w:r w:rsidR="00366758">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DA701E">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DA701E">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6" w:name="_Toc52399740"/>
      <w:r w:rsidRPr="00920189">
        <w:t>Conceptual Sample schema</w:t>
      </w:r>
      <w:bookmarkEnd w:id="146"/>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63114CDB" w:rsidR="00786563" w:rsidRDefault="00A62918" w:rsidP="00A62918">
      <w:pPr>
        <w:jc w:val="center"/>
        <w:rPr>
          <w:b/>
          <w:bCs/>
          <w:sz w:val="20"/>
          <w:szCs w:val="20"/>
        </w:rPr>
      </w:pPr>
      <w:r w:rsidRPr="00A6291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7A498BC2" w:rsidR="00CF52E2" w:rsidRPr="00B56755" w:rsidRDefault="00B56755" w:rsidP="00B56755">
      <w:pPr>
        <w:jc w:val="center"/>
        <w:rPr>
          <w:b/>
          <w:bCs/>
          <w:sz w:val="20"/>
          <w:szCs w:val="20"/>
        </w:rPr>
      </w:pPr>
      <w:r w:rsidRPr="00B5675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DA701E">
      <w:pPr>
        <w:pStyle w:val="ListParagraph"/>
        <w:numPr>
          <w:ilvl w:val="0"/>
          <w:numId w:val="21"/>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DA701E">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DA701E">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6AA9B065" w:rsidR="001B6287" w:rsidRDefault="009A5300" w:rsidP="009A5300">
      <w:pPr>
        <w:jc w:val="center"/>
        <w:rPr>
          <w:b/>
          <w:bCs/>
          <w:sz w:val="20"/>
          <w:szCs w:val="20"/>
        </w:rPr>
      </w:pPr>
      <w:r w:rsidRPr="009A53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DA701E">
      <w:pPr>
        <w:pStyle w:val="ListParagraph"/>
        <w:numPr>
          <w:ilvl w:val="0"/>
          <w:numId w:val="21"/>
        </w:numPr>
        <w:rPr>
          <w:lang w:eastAsia="ja-JP"/>
        </w:rPr>
      </w:pPr>
      <w:r>
        <w:rPr>
          <w:lang w:eastAsia="ja-JP"/>
        </w:rPr>
        <w:t>Crushing a rock sample in a ball mill,</w:t>
      </w:r>
    </w:p>
    <w:p w14:paraId="5E3C6483" w14:textId="2A32CB2F" w:rsidR="00164FC9" w:rsidRDefault="00164FC9" w:rsidP="00DA701E">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DA701E">
      <w:pPr>
        <w:pStyle w:val="ListParagraph"/>
        <w:numPr>
          <w:ilvl w:val="0"/>
          <w:numId w:val="21"/>
        </w:numPr>
        <w:rPr>
          <w:lang w:eastAsia="ja-JP"/>
        </w:rPr>
      </w:pPr>
      <w:r>
        <w:rPr>
          <w:lang w:eastAsia="ja-JP"/>
        </w:rPr>
        <w:t>Dividing a field site into quadrants,</w:t>
      </w:r>
    </w:p>
    <w:p w14:paraId="7BA35001" w14:textId="1EF05424" w:rsidR="00164FC9" w:rsidRDefault="00164FC9" w:rsidP="00DA701E">
      <w:pPr>
        <w:pStyle w:val="ListParagraph"/>
        <w:numPr>
          <w:ilvl w:val="0"/>
          <w:numId w:val="21"/>
        </w:numPr>
        <w:rPr>
          <w:lang w:eastAsia="ja-JP"/>
        </w:rPr>
      </w:pPr>
      <w:r>
        <w:rPr>
          <w:lang w:eastAsia="ja-JP"/>
        </w:rPr>
        <w:t>Drawing blood from a patient,</w:t>
      </w:r>
    </w:p>
    <w:p w14:paraId="43412721" w14:textId="0912FC7A" w:rsidR="00164FC9" w:rsidRDefault="00164FC9" w:rsidP="00DA701E">
      <w:pPr>
        <w:pStyle w:val="ListParagraph"/>
        <w:numPr>
          <w:ilvl w:val="0"/>
          <w:numId w:val="21"/>
        </w:numPr>
        <w:rPr>
          <w:lang w:eastAsia="ja-JP"/>
        </w:rPr>
      </w:pPr>
      <w:r>
        <w:rPr>
          <w:lang w:eastAsia="ja-JP"/>
        </w:rPr>
        <w:t>Extracting water from an observation well,</w:t>
      </w:r>
    </w:p>
    <w:p w14:paraId="35870511" w14:textId="451DB79B" w:rsidR="00164FC9" w:rsidRDefault="00164FC9" w:rsidP="00DA701E">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DA701E">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DA701E">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DA701E">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DA701E">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DA701E">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586DBBF" w:rsidR="002B6928" w:rsidRDefault="00311112" w:rsidP="00311112">
      <w:pPr>
        <w:jc w:val="center"/>
        <w:rPr>
          <w:b/>
          <w:bCs/>
          <w:sz w:val="20"/>
          <w:szCs w:val="20"/>
        </w:rPr>
      </w:pPr>
      <w:r w:rsidRPr="0031111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DA701E">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DA701E">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DA701E">
      <w:pPr>
        <w:pStyle w:val="ListParagraph"/>
        <w:numPr>
          <w:ilvl w:val="0"/>
          <w:numId w:val="21"/>
        </w:numPr>
        <w:rPr>
          <w:lang w:eastAsia="ja-JP"/>
        </w:rPr>
      </w:pPr>
      <w:r>
        <w:rPr>
          <w:lang w:eastAsia="ja-JP"/>
        </w:rPr>
        <w:t>image sensor, a soil auger,</w:t>
      </w:r>
    </w:p>
    <w:p w14:paraId="11BD6865" w14:textId="69B51931" w:rsidR="00E01F9E" w:rsidRDefault="00E01F9E" w:rsidP="00DA701E">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5CE2F033" w:rsidR="000A140B" w:rsidRDefault="0018668C" w:rsidP="0018668C">
      <w:pPr>
        <w:jc w:val="center"/>
        <w:rPr>
          <w:b/>
          <w:bCs/>
          <w:sz w:val="20"/>
          <w:szCs w:val="20"/>
        </w:rPr>
      </w:pPr>
      <w:r w:rsidRPr="0018668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0038318" w:rsidR="00A84954" w:rsidRDefault="0057786D" w:rsidP="0057786D">
      <w:pPr>
        <w:jc w:val="center"/>
        <w:rPr>
          <w:b/>
          <w:bCs/>
          <w:sz w:val="20"/>
          <w:szCs w:val="20"/>
        </w:rPr>
      </w:pPr>
      <w:r w:rsidRPr="0057786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3CD4E3C7" w:rsidR="00904CF1" w:rsidRDefault="007C2205" w:rsidP="007C2205">
      <w:pPr>
        <w:jc w:val="center"/>
        <w:rPr>
          <w:b/>
          <w:bCs/>
          <w:sz w:val="20"/>
          <w:szCs w:val="20"/>
        </w:rPr>
      </w:pPr>
      <w:r w:rsidRPr="007C220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7" w:name="_Toc52399741"/>
      <w:r w:rsidRPr="00920189">
        <w:t>Abstract Sample Core</w:t>
      </w:r>
      <w:bookmarkEnd w:id="147"/>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7593C0D" w:rsidR="001B0D6E" w:rsidRDefault="00F77288" w:rsidP="00F77288">
      <w:pPr>
        <w:jc w:val="center"/>
        <w:rPr>
          <w:b/>
          <w:bCs/>
          <w:sz w:val="20"/>
          <w:szCs w:val="20"/>
        </w:rPr>
      </w:pPr>
      <w:r w:rsidRPr="00F7728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C5E1A15" w:rsidR="00C356AB" w:rsidRDefault="00540061" w:rsidP="00540061">
      <w:pPr>
        <w:jc w:val="center"/>
        <w:rPr>
          <w:b/>
          <w:bCs/>
          <w:sz w:val="20"/>
          <w:szCs w:val="20"/>
        </w:rPr>
      </w:pPr>
      <w:r w:rsidRPr="005400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3F103C3D" w:rsidR="004224E8" w:rsidRDefault="00105813" w:rsidP="00105813">
      <w:pPr>
        <w:jc w:val="center"/>
        <w:rPr>
          <w:b/>
          <w:bCs/>
          <w:sz w:val="20"/>
          <w:szCs w:val="20"/>
        </w:rPr>
      </w:pPr>
      <w:r w:rsidRPr="0010581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0F6889A2" w:rsidR="00C13D3B" w:rsidRDefault="0055112F" w:rsidP="0055112F">
      <w:pPr>
        <w:jc w:val="center"/>
        <w:rPr>
          <w:b/>
          <w:bCs/>
          <w:sz w:val="20"/>
          <w:szCs w:val="20"/>
        </w:rPr>
      </w:pPr>
      <w:r w:rsidRPr="0055112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DA701E">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DA701E">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DA701E">
      <w:pPr>
        <w:pStyle w:val="ListParagraph"/>
        <w:numPr>
          <w:ilvl w:val="0"/>
          <w:numId w:val="21"/>
        </w:numPr>
        <w:rPr>
          <w:lang w:eastAsia="ja-JP"/>
        </w:rPr>
      </w:pPr>
      <w:r>
        <w:rPr>
          <w:lang w:eastAsia="ja-JP"/>
        </w:rPr>
        <w:t>image sensor, a soil auger,</w:t>
      </w:r>
    </w:p>
    <w:p w14:paraId="0624400B" w14:textId="32AB5146" w:rsidR="002C026F" w:rsidRDefault="004404E3" w:rsidP="00DA701E">
      <w:pPr>
        <w:pStyle w:val="ListParagraph"/>
        <w:numPr>
          <w:ilvl w:val="0"/>
          <w:numId w:val="21"/>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53882F0D" w:rsidR="00B204DF" w:rsidRDefault="00CD6F39" w:rsidP="00CD6F39">
      <w:pPr>
        <w:jc w:val="center"/>
        <w:rPr>
          <w:b/>
          <w:bCs/>
          <w:sz w:val="20"/>
          <w:szCs w:val="20"/>
        </w:rPr>
      </w:pPr>
      <w:r w:rsidRPr="00CD6F3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5AB53C36" w:rsidR="008B01FD" w:rsidRDefault="000C70DD" w:rsidP="000C70DD">
      <w:pPr>
        <w:jc w:val="center"/>
        <w:rPr>
          <w:b/>
          <w:bCs/>
          <w:sz w:val="20"/>
          <w:szCs w:val="20"/>
        </w:rPr>
      </w:pPr>
      <w:r w:rsidRPr="000C70D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50507449" w:rsidR="007A5CB7" w:rsidRDefault="00EF6C7F" w:rsidP="00EF6C7F">
      <w:pPr>
        <w:jc w:val="center"/>
        <w:rPr>
          <w:b/>
          <w:bCs/>
          <w:sz w:val="20"/>
          <w:szCs w:val="20"/>
        </w:rPr>
      </w:pPr>
      <w:r w:rsidRPr="00EF6C7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8" w:name="_Toc52399742"/>
      <w:r w:rsidRPr="00920189">
        <w:t>Basic Samples</w:t>
      </w:r>
      <w:bookmarkEnd w:id="148"/>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566CB957">
            <wp:extent cx="6191885" cy="3115310"/>
            <wp:effectExtent l="0" t="0" r="571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6191885" cy="3115310"/>
                    </a:xfrm>
                    <a:prstGeom prst="rect">
                      <a:avLst/>
                    </a:prstGeom>
                  </pic:spPr>
                </pic:pic>
              </a:graphicData>
            </a:graphic>
          </wp:inline>
        </w:drawing>
      </w:r>
    </w:p>
    <w:p w14:paraId="65B85BC2" w14:textId="5312A111" w:rsidR="00CA3726" w:rsidRDefault="00F34853" w:rsidP="00F34853">
      <w:pPr>
        <w:jc w:val="center"/>
        <w:rPr>
          <w:b/>
          <w:bCs/>
          <w:sz w:val="20"/>
          <w:szCs w:val="20"/>
        </w:rPr>
      </w:pPr>
      <w:r w:rsidRPr="00F3485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r w:rsidR="0005379D">
        <w:rPr>
          <w:sz w:val="20"/>
          <w:szCs w:val="20"/>
        </w:rPr>
        <w:t xml:space="preserve"> from </w:t>
      </w:r>
      <w:proofErr w:type="spellStart"/>
      <w:r w:rsidR="0005379D">
        <w:rPr>
          <w:sz w:val="20"/>
          <w:szCs w:val="20"/>
        </w:rPr>
        <w:t>SampleCollection</w:t>
      </w:r>
      <w:proofErr w:type="spellEnd"/>
      <w:r w:rsidR="00B30A28">
        <w:rPr>
          <w:sz w:val="20"/>
          <w:szCs w:val="20"/>
        </w:rPr>
        <w:t>]</w:t>
      </w:r>
      <w:r w:rsidRPr="00F34853">
        <w:rPr>
          <w:b/>
          <w:bCs/>
          <w:sz w:val="20"/>
          <w:szCs w:val="20"/>
        </w:rPr>
        <w:t>.</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5AFCC80A" w:rsidR="00EE582C" w:rsidRDefault="00430BBE" w:rsidP="00430BBE">
      <w:pPr>
        <w:jc w:val="center"/>
        <w:rPr>
          <w:b/>
          <w:bCs/>
          <w:sz w:val="20"/>
          <w:szCs w:val="20"/>
        </w:rPr>
      </w:pPr>
      <w:r w:rsidRPr="00430BB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5C2DE150" w:rsidR="00A804AD" w:rsidRPr="00A804AD" w:rsidRDefault="00A804AD" w:rsidP="00A804AD">
      <w:pPr>
        <w:jc w:val="center"/>
        <w:rPr>
          <w:b/>
          <w:bCs/>
          <w:sz w:val="20"/>
          <w:szCs w:val="20"/>
        </w:rPr>
      </w:pPr>
      <w:r w:rsidRPr="00A804A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724A860B" w:rsidR="004B13B4" w:rsidRDefault="00650B87" w:rsidP="00650B87">
      <w:pPr>
        <w:jc w:val="center"/>
        <w:rPr>
          <w:b/>
          <w:bCs/>
          <w:sz w:val="20"/>
          <w:szCs w:val="20"/>
        </w:rPr>
      </w:pPr>
      <w:r w:rsidRPr="00650B8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DA701E">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DA701E">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5ABB5254" w:rsidR="007157C4" w:rsidRDefault="001C372C" w:rsidP="001C372C">
      <w:pPr>
        <w:jc w:val="center"/>
        <w:rPr>
          <w:b/>
          <w:bCs/>
          <w:sz w:val="20"/>
          <w:szCs w:val="20"/>
        </w:rPr>
      </w:pPr>
      <w:r w:rsidRPr="001C372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78914279" w:rsidR="00FB34BB" w:rsidRDefault="00E76D6F" w:rsidP="00E76D6F">
      <w:pPr>
        <w:jc w:val="center"/>
        <w:rPr>
          <w:b/>
          <w:bCs/>
          <w:sz w:val="20"/>
          <w:szCs w:val="20"/>
        </w:rPr>
      </w:pPr>
      <w:r w:rsidRPr="00E76D6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2E7E148B" w:rsidR="00A26465" w:rsidRDefault="00AC0861" w:rsidP="00AC0861">
      <w:pPr>
        <w:jc w:val="center"/>
        <w:rPr>
          <w:b/>
          <w:bCs/>
          <w:sz w:val="20"/>
          <w:szCs w:val="20"/>
        </w:rPr>
      </w:pPr>
      <w:r w:rsidRPr="00AC08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BBD9EC2" w:rsidR="00AC0861" w:rsidRDefault="00BC4B72" w:rsidP="00BC4B72">
      <w:pPr>
        <w:jc w:val="center"/>
        <w:rPr>
          <w:b/>
          <w:bCs/>
          <w:sz w:val="20"/>
          <w:szCs w:val="20"/>
        </w:rPr>
      </w:pPr>
      <w:r w:rsidRPr="00BC4B7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0DA7DC34" w:rsidR="00D07D75" w:rsidRDefault="0022406E" w:rsidP="0022406E">
      <w:pPr>
        <w:jc w:val="center"/>
        <w:rPr>
          <w:b/>
          <w:bCs/>
          <w:sz w:val="20"/>
          <w:szCs w:val="20"/>
        </w:rPr>
      </w:pPr>
      <w:r w:rsidRPr="0022406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400DDFAB" w:rsidR="0022406E" w:rsidRDefault="00CC5129" w:rsidP="00CC5129">
      <w:pPr>
        <w:jc w:val="center"/>
        <w:rPr>
          <w:b/>
          <w:bCs/>
          <w:sz w:val="20"/>
          <w:szCs w:val="20"/>
        </w:rPr>
      </w:pPr>
      <w:r w:rsidRPr="00CC51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1A1A960A">
            <wp:extent cx="4936210" cy="1057000"/>
            <wp:effectExtent l="0" t="0" r="4445" b="0"/>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4967893" cy="1063784"/>
                    </a:xfrm>
                    <a:prstGeom prst="rect">
                      <a:avLst/>
                    </a:prstGeom>
                  </pic:spPr>
                </pic:pic>
              </a:graphicData>
            </a:graphic>
          </wp:inline>
        </w:drawing>
      </w:r>
    </w:p>
    <w:p w14:paraId="2F1370B0" w14:textId="47E4BB24" w:rsidR="00711727" w:rsidRDefault="00337C34" w:rsidP="00337C34">
      <w:pPr>
        <w:jc w:val="center"/>
        <w:rPr>
          <w:b/>
          <w:bCs/>
          <w:sz w:val="20"/>
          <w:szCs w:val="20"/>
        </w:rPr>
      </w:pPr>
      <w:r w:rsidRPr="00337C3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B30A28">
        <w:rPr>
          <w:b/>
          <w:bCs/>
          <w:sz w:val="20"/>
          <w:szCs w:val="20"/>
        </w:rPr>
        <w:t xml:space="preserve"> </w:t>
      </w:r>
      <w:r w:rsidR="00B30A28" w:rsidRPr="00B30A28">
        <w:rPr>
          <w:sz w:val="20"/>
          <w:szCs w:val="20"/>
        </w:rPr>
        <w:t>[</w:t>
      </w:r>
      <w:r w:rsidR="00B30A28">
        <w:rPr>
          <w:sz w:val="20"/>
          <w:szCs w:val="20"/>
        </w:rPr>
        <w:t>/</w:t>
      </w:r>
      <w:proofErr w:type="spellStart"/>
      <w:r w:rsidR="00B30A28">
        <w:rPr>
          <w:sz w:val="20"/>
          <w:szCs w:val="20"/>
        </w:rPr>
        <w:t>req</w:t>
      </w:r>
      <w:proofErr w:type="spellEnd"/>
      <w:r w:rsidR="00B30A28">
        <w:rPr>
          <w:sz w:val="20"/>
          <w:szCs w:val="20"/>
        </w:rPr>
        <w:t>/</w:t>
      </w:r>
      <w:proofErr w:type="spellStart"/>
      <w:r w:rsidR="00B30A28">
        <w:rPr>
          <w:sz w:val="20"/>
          <w:szCs w:val="20"/>
        </w:rPr>
        <w:t>obs</w:t>
      </w:r>
      <w:proofErr w:type="spellEnd"/>
      <w:r w:rsidR="00B30A28">
        <w:rPr>
          <w:sz w:val="20"/>
          <w:szCs w:val="20"/>
        </w:rPr>
        <w:t>-core/gen/metadata-</w:t>
      </w:r>
      <w:proofErr w:type="spellStart"/>
      <w:r w:rsidR="00B30A28">
        <w:rPr>
          <w:sz w:val="20"/>
          <w:szCs w:val="20"/>
        </w:rPr>
        <w:t>sem</w:t>
      </w:r>
      <w:proofErr w:type="spellEnd"/>
      <w:r w:rsidR="00B30A28">
        <w:rPr>
          <w:sz w:val="20"/>
          <w:szCs w:val="20"/>
        </w:rPr>
        <w:t xml:space="preserve"> missing]</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EFB95C6" w:rsidR="00337C34" w:rsidRDefault="0062664D" w:rsidP="0062664D">
      <w:pPr>
        <w:jc w:val="center"/>
        <w:rPr>
          <w:b/>
          <w:bCs/>
          <w:sz w:val="20"/>
          <w:szCs w:val="20"/>
        </w:rPr>
      </w:pPr>
      <w:r w:rsidRPr="0062664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CCFA748" w:rsidR="001D410B" w:rsidRDefault="00565627" w:rsidP="00565627">
      <w:pPr>
        <w:jc w:val="center"/>
        <w:rPr>
          <w:b/>
          <w:bCs/>
          <w:sz w:val="20"/>
          <w:szCs w:val="20"/>
        </w:rPr>
      </w:pPr>
      <w:r w:rsidRPr="0056562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F6D6193" w:rsidR="00F53892" w:rsidRDefault="0019781D" w:rsidP="0019781D">
      <w:pPr>
        <w:jc w:val="center"/>
        <w:rPr>
          <w:b/>
          <w:bCs/>
          <w:sz w:val="20"/>
          <w:szCs w:val="20"/>
        </w:rPr>
      </w:pPr>
      <w:r w:rsidRPr="0019781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55616C6E" w:rsidR="004611AB" w:rsidRDefault="00753DA3" w:rsidP="00753DA3">
      <w:pPr>
        <w:jc w:val="center"/>
        <w:rPr>
          <w:b/>
          <w:bCs/>
          <w:sz w:val="20"/>
          <w:szCs w:val="20"/>
        </w:rPr>
      </w:pPr>
      <w:r w:rsidRPr="00753DA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DA701E">
      <w:pPr>
        <w:pStyle w:val="ListParagraph"/>
        <w:numPr>
          <w:ilvl w:val="0"/>
          <w:numId w:val="23"/>
        </w:numPr>
        <w:rPr>
          <w:lang w:eastAsia="ja-JP"/>
        </w:rPr>
      </w:pPr>
      <w:r>
        <w:rPr>
          <w:lang w:eastAsia="ja-JP"/>
        </w:rPr>
        <w:t>Age Brackets: [0-10], [10-20]</w:t>
      </w:r>
    </w:p>
    <w:p w14:paraId="33C025EC" w14:textId="060102E4" w:rsidR="00C246BE" w:rsidRDefault="00C246BE" w:rsidP="00DA701E">
      <w:pPr>
        <w:pStyle w:val="ListParagraph"/>
        <w:numPr>
          <w:ilvl w:val="0"/>
          <w:numId w:val="23"/>
        </w:numPr>
        <w:rPr>
          <w:lang w:eastAsia="ja-JP"/>
        </w:rPr>
      </w:pPr>
      <w:r>
        <w:rPr>
          <w:lang w:eastAsia="ja-JP"/>
        </w:rPr>
        <w:t>Genders: Male, Female, Other</w:t>
      </w:r>
    </w:p>
    <w:p w14:paraId="399FF998" w14:textId="62E79F0D" w:rsidR="005F3DF1" w:rsidRPr="005F3DF1" w:rsidRDefault="00C246BE" w:rsidP="00DA701E">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DA701E">
      <w:pPr>
        <w:pStyle w:val="ANNEX"/>
        <w:numPr>
          <w:ilvl w:val="0"/>
          <w:numId w:val="3"/>
        </w:numPr>
      </w:pPr>
      <w:bookmarkStart w:id="149" w:name="_Toc450303222"/>
      <w:bookmarkStart w:id="150" w:name="_Toc9996972"/>
      <w:bookmarkStart w:id="151" w:name="_Toc438968655"/>
      <w:bookmarkStart w:id="152" w:name="_Toc443461103"/>
      <w:bookmarkStart w:id="153" w:name="_Toc353342675"/>
      <w:r w:rsidRPr="00F02BC7">
        <w:lastRenderedPageBreak/>
        <w:br/>
      </w:r>
      <w:bookmarkStart w:id="154" w:name="_Toc52399743"/>
      <w:r w:rsidRPr="00F02BC7">
        <w:rPr>
          <w:b w:val="0"/>
        </w:rPr>
        <w:t>(</w:t>
      </w:r>
      <w:r w:rsidR="00920189">
        <w:rPr>
          <w:b w:val="0"/>
        </w:rPr>
        <w:t>normative</w:t>
      </w:r>
      <w:r w:rsidRPr="00F02BC7">
        <w:rPr>
          <w:b w:val="0"/>
        </w:rPr>
        <w:t>)</w:t>
      </w:r>
      <w:bookmarkEnd w:id="149"/>
      <w:bookmarkEnd w:id="150"/>
      <w:bookmarkEnd w:id="151"/>
      <w:bookmarkEnd w:id="152"/>
      <w:bookmarkEnd w:id="153"/>
      <w:r w:rsidRPr="00F02BC7">
        <w:br/>
      </w:r>
      <w:r w:rsidRPr="00F02BC7">
        <w:br/>
      </w:r>
      <w:r w:rsidR="00920189">
        <w:t xml:space="preserve">Abstract </w:t>
      </w:r>
      <w:r w:rsidR="001E635D">
        <w:t>T</w:t>
      </w:r>
      <w:r w:rsidR="00920189">
        <w:t xml:space="preserve">est </w:t>
      </w:r>
      <w:r w:rsidR="001E635D">
        <w:t>S</w:t>
      </w:r>
      <w:r w:rsidR="00920189">
        <w:t>uite</w:t>
      </w:r>
      <w:bookmarkEnd w:id="154"/>
    </w:p>
    <w:p w14:paraId="0BC1B11F" w14:textId="77777777"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DA701E">
      <w:pPr>
        <w:pStyle w:val="ANNEX"/>
        <w:numPr>
          <w:ilvl w:val="0"/>
          <w:numId w:val="3"/>
        </w:numPr>
      </w:pPr>
      <w:r w:rsidRPr="00F02BC7">
        <w:lastRenderedPageBreak/>
        <w:br/>
      </w:r>
      <w:bookmarkStart w:id="155"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5"/>
    </w:p>
    <w:p w14:paraId="15C92B03" w14:textId="4FDB9CCA"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DA701E">
      <w:pPr>
        <w:pStyle w:val="ANNEX"/>
        <w:numPr>
          <w:ilvl w:val="0"/>
          <w:numId w:val="3"/>
        </w:numPr>
      </w:pPr>
      <w:r w:rsidRPr="00F02BC7">
        <w:lastRenderedPageBreak/>
        <w:br/>
      </w:r>
      <w:bookmarkStart w:id="156" w:name="_Toc52399751"/>
      <w:r w:rsidRPr="00F02BC7">
        <w:rPr>
          <w:b w:val="0"/>
        </w:rPr>
        <w:t>(</w:t>
      </w:r>
      <w:r>
        <w:rPr>
          <w:b w:val="0"/>
        </w:rPr>
        <w:t>informative</w:t>
      </w:r>
      <w:r w:rsidRPr="00F02BC7">
        <w:rPr>
          <w:b w:val="0"/>
        </w:rPr>
        <w:t>)</w:t>
      </w:r>
      <w:r w:rsidRPr="00F02BC7">
        <w:br/>
      </w:r>
      <w:r w:rsidRPr="00F02BC7">
        <w:br/>
      </w:r>
      <w:r>
        <w:t>Alignment with ISO 19156:2011</w:t>
      </w:r>
      <w:bookmarkEnd w:id="156"/>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DA701E">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DA701E">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DA701E">
      <w:pPr>
        <w:pStyle w:val="ANNEX"/>
        <w:numPr>
          <w:ilvl w:val="0"/>
          <w:numId w:val="3"/>
        </w:numPr>
      </w:pPr>
      <w:r w:rsidRPr="00F02BC7">
        <w:lastRenderedPageBreak/>
        <w:br/>
      </w:r>
      <w:bookmarkStart w:id="157"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57"/>
    </w:p>
    <w:p w14:paraId="310591AF" w14:textId="19FDA2FF"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DA701E">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DA701E">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DA701E">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06495494">
            <wp:extent cx="4791075" cy="2324100"/>
            <wp:effectExtent l="0" t="0" r="0" b="0"/>
            <wp:docPr id="89"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Table&#10;&#10;Description automatically generated"/>
                    <pic:cNvPicPr preferRelativeResize="0"/>
                  </pic:nvPicPr>
                  <pic:blipFill>
                    <a:blip r:embed="rId164"/>
                    <a:srcRect/>
                    <a:stretch>
                      <a:fillRect/>
                    </a:stretch>
                  </pic:blipFill>
                  <pic:spPr>
                    <a:xfrm>
                      <a:off x="0" y="0"/>
                      <a:ext cx="4791075"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8" w:name="_l7a3n9" w:colFirst="0" w:colLast="0"/>
      <w:bookmarkEnd w:id="158"/>
    </w:p>
    <w:p w14:paraId="4BD06ECF" w14:textId="5C794931" w:rsidR="00295A39" w:rsidRDefault="00295A39" w:rsidP="00295A39">
      <w:pPr>
        <w:pStyle w:val="a2"/>
      </w:pPr>
      <w:r w:rsidRPr="00295A39">
        <w:lastRenderedPageBreak/>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DA701E">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DA701E">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DA701E">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DA701E">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7777777"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[16]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77777777" w:rsidR="0065218A" w:rsidRDefault="0065218A" w:rsidP="0065218A">
      <w:pPr>
        <w:rPr>
          <w:lang w:eastAsia="ja-JP"/>
        </w:rPr>
      </w:pPr>
      <w:r>
        <w:rPr>
          <w:lang w:eastAsia="ja-JP"/>
        </w:rPr>
        <w:t xml:space="preserve">Observation oriented APIs, be them from the previous generation (OGC SOS [17] ) or the current one (OGC </w:t>
      </w:r>
      <w:proofErr w:type="spellStart"/>
      <w:r>
        <w:rPr>
          <w:lang w:eastAsia="ja-JP"/>
        </w:rPr>
        <w:t>SensorThings</w:t>
      </w:r>
      <w:proofErr w:type="spellEnd"/>
      <w:r>
        <w:rPr>
          <w:lang w:eastAsia="ja-JP"/>
        </w:rPr>
        <w:t xml:space="preserve"> API[18])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DA701E">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7C30333" w:rsidR="0065218A" w:rsidRDefault="0065218A" w:rsidP="00DA701E">
      <w:pPr>
        <w:pStyle w:val="ListParagraph"/>
        <w:numPr>
          <w:ilvl w:val="0"/>
          <w:numId w:val="24"/>
        </w:numPr>
        <w:rPr>
          <w:lang w:eastAsia="ja-JP"/>
        </w:rPr>
      </w:pPr>
      <w:r>
        <w:rPr>
          <w:lang w:eastAsia="ja-JP"/>
        </w:rPr>
        <w:t xml:space="preserve">SOS [17],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701D381B" w:rsidR="0065218A" w:rsidRDefault="0065218A" w:rsidP="0065218A">
      <w:pPr>
        <w:rPr>
          <w:lang w:eastAsia="ja-JP"/>
        </w:rPr>
      </w:pPr>
      <w:r>
        <w:rPr>
          <w:lang w:eastAsia="ja-JP"/>
        </w:rPr>
        <w:t>In a serialized representation (e.g. JSON, XML following the GML pattern, etc…), they might appear inline, perhaps described using one of the models presented here, or they can be indicated by reference using a URI [4].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DA701E">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DA701E">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DA701E">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DA701E">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DA701E">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DA701E">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DA701E">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71E68341"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4E4666">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r w:rsidRPr="00295A39">
        <w:lastRenderedPageBreak/>
        <w:t>Observations and Coverages</w:t>
      </w:r>
    </w:p>
    <w:p w14:paraId="373E2D31" w14:textId="6DE22AEB"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(CIS))[25].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2978A561" w:rsidR="00F90683" w:rsidRDefault="00CA2376" w:rsidP="00383C9B">
      <w:pPr>
        <w:rPr>
          <w:lang w:eastAsia="ja-JP"/>
        </w:rPr>
      </w:pPr>
      <w:r>
        <w:rPr>
          <w:noProof/>
        </w:rPr>
        <w:drawing>
          <wp:anchor distT="114300" distB="114300" distL="114300" distR="114300" simplePos="0" relativeHeight="251663360" behindDoc="0" locked="0" layoutInCell="1" hidden="0" allowOverlap="1" wp14:anchorId="4BBA7BD5" wp14:editId="35E726B5">
            <wp:simplePos x="0" y="0"/>
            <wp:positionH relativeFrom="column">
              <wp:posOffset>4538</wp:posOffset>
            </wp:positionH>
            <wp:positionV relativeFrom="paragraph">
              <wp:posOffset>3618417</wp:posOffset>
            </wp:positionV>
            <wp:extent cx="4174726" cy="2967038"/>
            <wp:effectExtent l="0" t="0" r="0" b="0"/>
            <wp:wrapSquare wrapText="bothSides" distT="114300" distB="114300" distL="114300" distR="11430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referRelativeResize="0"/>
                  </pic:nvPicPr>
                  <pic:blipFill>
                    <a:blip r:embed="rId165"/>
                    <a:srcRect/>
                    <a:stretch>
                      <a:fillRect/>
                    </a:stretch>
                  </pic:blipFill>
                  <pic:spPr>
                    <a:xfrm>
                      <a:off x="0" y="0"/>
                      <a:ext cx="4174726" cy="29670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7B03039" wp14:editId="1B018C31">
            <wp:simplePos x="0" y="0"/>
            <wp:positionH relativeFrom="column">
              <wp:posOffset>2592198</wp:posOffset>
            </wp:positionH>
            <wp:positionV relativeFrom="paragraph">
              <wp:posOffset>2148339</wp:posOffset>
            </wp:positionV>
            <wp:extent cx="3601125" cy="1385888"/>
            <wp:effectExtent l="0" t="0" r="0" b="0"/>
            <wp:wrapSquare wrapText="bothSides" distT="114300" distB="114300" distL="114300" distR="11430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referRelativeResize="0"/>
                  </pic:nvPicPr>
                  <pic:blipFill>
                    <a:blip r:embed="rId166"/>
                    <a:srcRect/>
                    <a:stretch>
                      <a:fillRect/>
                    </a:stretch>
                  </pic:blipFill>
                  <pic:spPr>
                    <a:xfrm>
                      <a:off x="0" y="0"/>
                      <a:ext cx="3601125" cy="13858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EF6116" wp14:editId="1BD4A57C">
            <wp:simplePos x="0" y="0"/>
            <wp:positionH relativeFrom="column">
              <wp:posOffset>396</wp:posOffset>
            </wp:positionH>
            <wp:positionV relativeFrom="paragraph">
              <wp:posOffset>63826</wp:posOffset>
            </wp:positionV>
            <wp:extent cx="3507296" cy="1900238"/>
            <wp:effectExtent l="0" t="0" r="0" b="0"/>
            <wp:wrapSquare wrapText="bothSides" distT="114300" distB="114300" distL="114300" distR="11430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referRelativeResize="0"/>
                  </pic:nvPicPr>
                  <pic:blipFill>
                    <a:blip r:embed="rId167"/>
                    <a:srcRect/>
                    <a:stretch>
                      <a:fillRect/>
                    </a:stretch>
                  </pic:blipFill>
                  <pic:spPr>
                    <a:xfrm>
                      <a:off x="0" y="0"/>
                      <a:ext cx="3507296" cy="1900238"/>
                    </a:xfrm>
                    <a:prstGeom prst="rect">
                      <a:avLst/>
                    </a:prstGeom>
                    <a:ln/>
                  </pic:spPr>
                </pic:pic>
              </a:graphicData>
            </a:graphic>
          </wp:anchor>
        </w:drawing>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6F40F15E" w:rsidR="007309F0" w:rsidRDefault="007309F0" w:rsidP="00383C9B">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t>
      </w:r>
      <w:r w:rsidRPr="007309F0">
        <w:rPr>
          <w:lang w:eastAsia="ja-JP"/>
        </w:rPr>
        <w:lastRenderedPageBreak/>
        <w:t xml:space="preserve">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55494A62" w14:textId="57797373" w:rsidR="007309F0" w:rsidRPr="00383C9B" w:rsidRDefault="00CA2376" w:rsidP="00383C9B">
      <w:pPr>
        <w:rPr>
          <w:lang w:eastAsia="ja-JP"/>
        </w:rPr>
      </w:pPr>
      <w:r>
        <w:rPr>
          <w:noProof/>
        </w:rPr>
        <w:drawing>
          <wp:anchor distT="114300" distB="114300" distL="114300" distR="114300" simplePos="0" relativeHeight="251665408" behindDoc="0" locked="0" layoutInCell="1" hidden="0" allowOverlap="1" wp14:anchorId="694EDF63" wp14:editId="12FBCCE4">
            <wp:simplePos x="0" y="0"/>
            <wp:positionH relativeFrom="column">
              <wp:posOffset>2021746</wp:posOffset>
            </wp:positionH>
            <wp:positionV relativeFrom="paragraph">
              <wp:posOffset>71580</wp:posOffset>
            </wp:positionV>
            <wp:extent cx="4217988" cy="3014246"/>
            <wp:effectExtent l="0" t="0" r="0" b="0"/>
            <wp:wrapSquare wrapText="bothSides" distT="114300" distB="114300" distL="114300" distR="114300"/>
            <wp:docPr id="97"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referRelativeResize="0"/>
                  </pic:nvPicPr>
                  <pic:blipFill>
                    <a:blip r:embed="rId168"/>
                    <a:srcRect/>
                    <a:stretch>
                      <a:fillRect/>
                    </a:stretch>
                  </pic:blipFill>
                  <pic:spPr>
                    <a:xfrm>
                      <a:off x="0" y="0"/>
                      <a:ext cx="4217988" cy="3014246"/>
                    </a:xfrm>
                    <a:prstGeom prst="rect">
                      <a:avLst/>
                    </a:prstGeom>
                    <a:ln/>
                  </pic:spPr>
                </pic:pic>
              </a:graphicData>
            </a:graphic>
          </wp:anchor>
        </w:drawing>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9" w:name="_Toc443470372"/>
      <w:bookmarkStart w:id="160" w:name="_Toc450303224"/>
      <w:bookmarkStart w:id="161" w:name="_Toc9996979"/>
      <w:bookmarkStart w:id="162" w:name="_Toc353342679"/>
      <w:bookmarkStart w:id="163" w:name="_Toc52399759"/>
      <w:r w:rsidRPr="00F02BC7">
        <w:lastRenderedPageBreak/>
        <w:t>Bibliography</w:t>
      </w:r>
      <w:bookmarkEnd w:id="159"/>
      <w:bookmarkEnd w:id="160"/>
      <w:bookmarkEnd w:id="161"/>
      <w:bookmarkEnd w:id="162"/>
      <w:bookmarkEnd w:id="163"/>
    </w:p>
    <w:p w14:paraId="2D5EEB0F" w14:textId="77777777" w:rsidR="000E01BD" w:rsidRPr="000E01BD" w:rsidRDefault="000E01BD" w:rsidP="00DA701E">
      <w:pPr>
        <w:numPr>
          <w:ilvl w:val="0"/>
          <w:numId w:val="27"/>
        </w:numPr>
        <w:rPr>
          <w:lang w:val="de"/>
        </w:rPr>
      </w:pPr>
      <w:proofErr w:type="spellStart"/>
      <w:r w:rsidRPr="000E01BD">
        <w:rPr>
          <w:lang w:val="de"/>
        </w:rPr>
        <w:t>Chrisman</w:t>
      </w:r>
      <w:proofErr w:type="spellEnd"/>
      <w:r w:rsidRPr="000E01BD">
        <w:rPr>
          <w:lang w:val="de"/>
        </w:rPr>
        <w:t xml:space="preserve">, N.R. </w:t>
      </w:r>
      <w:proofErr w:type="spellStart"/>
      <w:r w:rsidRPr="000E01BD">
        <w:rPr>
          <w:i/>
          <w:lang w:val="de"/>
        </w:rPr>
        <w:t>Exploring</w:t>
      </w:r>
      <w:proofErr w:type="spellEnd"/>
      <w:r w:rsidRPr="000E01BD">
        <w:rPr>
          <w:i/>
          <w:lang w:val="de"/>
        </w:rPr>
        <w:t xml:space="preserve"> </w:t>
      </w:r>
      <w:proofErr w:type="spellStart"/>
      <w:r w:rsidRPr="000E01BD">
        <w:rPr>
          <w:i/>
          <w:lang w:val="de"/>
        </w:rPr>
        <w:t>Geographical</w:t>
      </w:r>
      <w:proofErr w:type="spellEnd"/>
      <w:r w:rsidRPr="000E01BD">
        <w:rPr>
          <w:i/>
          <w:lang w:val="de"/>
        </w:rPr>
        <w:t xml:space="preserve"> Information Systems</w:t>
      </w:r>
      <w:r w:rsidRPr="000E01BD">
        <w:rPr>
          <w:lang w:val="de"/>
        </w:rPr>
        <w:t xml:space="preserve">, 2nd Edition. </w:t>
      </w:r>
      <w:proofErr w:type="spellStart"/>
      <w:r w:rsidRPr="000E01BD">
        <w:rPr>
          <w:lang w:val="de"/>
        </w:rPr>
        <w:t>Wiley</w:t>
      </w:r>
      <w:proofErr w:type="spellEnd"/>
      <w:r w:rsidRPr="000E01BD">
        <w:rPr>
          <w:lang w:val="de"/>
        </w:rPr>
        <w:t>. 2001</w:t>
      </w:r>
    </w:p>
    <w:p w14:paraId="2D6C5F90" w14:textId="77777777" w:rsidR="000E01BD" w:rsidRPr="000E01BD" w:rsidRDefault="000E01BD" w:rsidP="00DA701E">
      <w:pPr>
        <w:numPr>
          <w:ilvl w:val="0"/>
          <w:numId w:val="27"/>
        </w:numPr>
        <w:rPr>
          <w:lang w:val="de"/>
        </w:rPr>
      </w:pPr>
      <w:r w:rsidRPr="000E01BD">
        <w:rPr>
          <w:lang w:val="de"/>
        </w:rPr>
        <w:t xml:space="preserve">Fowler, M. </w:t>
      </w:r>
      <w:r w:rsidRPr="000E01BD">
        <w:rPr>
          <w:i/>
          <w:lang w:val="de"/>
        </w:rPr>
        <w:t xml:space="preserve">Analysis Patterns: </w:t>
      </w:r>
      <w:proofErr w:type="spellStart"/>
      <w:r w:rsidRPr="000E01BD">
        <w:rPr>
          <w:i/>
          <w:lang w:val="de"/>
        </w:rPr>
        <w:t>reusable</w:t>
      </w:r>
      <w:proofErr w:type="spellEnd"/>
      <w:r w:rsidRPr="000E01BD">
        <w:rPr>
          <w:i/>
          <w:lang w:val="de"/>
        </w:rPr>
        <w:t xml:space="preserve"> </w:t>
      </w:r>
      <w:proofErr w:type="spellStart"/>
      <w:r w:rsidRPr="000E01BD">
        <w:rPr>
          <w:i/>
          <w:lang w:val="de"/>
        </w:rPr>
        <w:t>object</w:t>
      </w:r>
      <w:proofErr w:type="spellEnd"/>
      <w:r w:rsidRPr="000E01BD">
        <w:rPr>
          <w:i/>
          <w:lang w:val="de"/>
        </w:rPr>
        <w:t xml:space="preserve"> </w:t>
      </w:r>
      <w:proofErr w:type="spellStart"/>
      <w:r w:rsidRPr="000E01BD">
        <w:rPr>
          <w:i/>
          <w:lang w:val="de"/>
        </w:rPr>
        <w:t>models</w:t>
      </w:r>
      <w:proofErr w:type="spellEnd"/>
      <w:r w:rsidRPr="000E01BD">
        <w:rPr>
          <w:lang w:val="de"/>
        </w:rPr>
        <w:t>. Addison Wesley Longman, Menlo Park, CA. 1998</w:t>
      </w:r>
    </w:p>
    <w:p w14:paraId="319AEB3C" w14:textId="77777777" w:rsidR="000E01BD" w:rsidRPr="000E01BD" w:rsidRDefault="000E01BD" w:rsidP="00DA701E">
      <w:pPr>
        <w:numPr>
          <w:ilvl w:val="0"/>
          <w:numId w:val="27"/>
        </w:numPr>
        <w:rPr>
          <w:lang w:val="de"/>
        </w:rPr>
      </w:pPr>
      <w:r w:rsidRPr="000E01BD">
        <w:rPr>
          <w:i/>
          <w:lang w:val="de"/>
        </w:rPr>
        <w:t xml:space="preserve">GML Encoding </w:t>
      </w:r>
      <w:proofErr w:type="spellStart"/>
      <w:r w:rsidRPr="000E01BD">
        <w:rPr>
          <w:i/>
          <w:lang w:val="de"/>
        </w:rPr>
        <w:t>of</w:t>
      </w:r>
      <w:proofErr w:type="spellEnd"/>
      <w:r w:rsidRPr="000E01BD">
        <w:rPr>
          <w:i/>
          <w:lang w:val="de"/>
        </w:rPr>
        <w:t xml:space="preserve"> </w:t>
      </w:r>
      <w:proofErr w:type="spellStart"/>
      <w:r w:rsidRPr="000E01BD">
        <w:rPr>
          <w:i/>
          <w:lang w:val="de"/>
        </w:rPr>
        <w:t>Discrete</w:t>
      </w:r>
      <w:proofErr w:type="spellEnd"/>
      <w:r w:rsidRPr="000E01BD">
        <w:rPr>
          <w:i/>
          <w:lang w:val="de"/>
        </w:rPr>
        <w:t xml:space="preserve"> Coverages (</w:t>
      </w:r>
      <w:proofErr w:type="spellStart"/>
      <w:r w:rsidRPr="000E01BD">
        <w:rPr>
          <w:i/>
          <w:lang w:val="de"/>
        </w:rPr>
        <w:t>interleaved</w:t>
      </w:r>
      <w:proofErr w:type="spellEnd"/>
      <w:r w:rsidRPr="000E01BD">
        <w:rPr>
          <w:i/>
          <w:lang w:val="de"/>
        </w:rPr>
        <w:t xml:space="preserve"> </w:t>
      </w:r>
      <w:proofErr w:type="spellStart"/>
      <w:r w:rsidRPr="000E01BD">
        <w:rPr>
          <w:i/>
          <w:lang w:val="de"/>
        </w:rPr>
        <w:t>pattern</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Best Practice OGC </w:t>
      </w:r>
      <w:proofErr w:type="spellStart"/>
      <w:r w:rsidRPr="000E01BD">
        <w:rPr>
          <w:lang w:val="de"/>
        </w:rPr>
        <w:t>document</w:t>
      </w:r>
      <w:proofErr w:type="spellEnd"/>
      <w:r w:rsidRPr="000E01BD">
        <w:rPr>
          <w:lang w:val="de"/>
        </w:rPr>
        <w:t xml:space="preserve"> 06188r1</w:t>
      </w:r>
    </w:p>
    <w:p w14:paraId="1F3F210F" w14:textId="77777777" w:rsidR="000E01BD" w:rsidRPr="000E01BD" w:rsidRDefault="000E01BD" w:rsidP="00DA701E">
      <w:pPr>
        <w:numPr>
          <w:ilvl w:val="0"/>
          <w:numId w:val="27"/>
        </w:numPr>
        <w:rPr>
          <w:lang w:val="de"/>
        </w:rPr>
      </w:pPr>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p>
    <w:p w14:paraId="53E40222" w14:textId="77777777" w:rsidR="000E01BD" w:rsidRPr="000E01BD" w:rsidRDefault="000E01BD" w:rsidP="00DA701E">
      <w:pPr>
        <w:numPr>
          <w:ilvl w:val="0"/>
          <w:numId w:val="27"/>
        </w:numPr>
        <w:rPr>
          <w:lang w:val="de"/>
        </w:rPr>
      </w:pPr>
      <w:r w:rsidRPr="000E01BD">
        <w:rPr>
          <w:i/>
          <w:lang w:val="de"/>
        </w:rPr>
        <w:t xml:space="preserve">VIM3: International </w:t>
      </w:r>
      <w:proofErr w:type="spellStart"/>
      <w:r w:rsidRPr="000E01BD">
        <w:rPr>
          <w:i/>
          <w:lang w:val="de"/>
        </w:rPr>
        <w:t>vocabulary</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metrology</w:t>
      </w:r>
      <w:proofErr w:type="spellEnd"/>
      <w:r w:rsidRPr="000E01BD">
        <w:rPr>
          <w:i/>
          <w:lang w:val="de"/>
        </w:rPr>
        <w:t xml:space="preserve"> – Basic </w:t>
      </w:r>
      <w:proofErr w:type="spellStart"/>
      <w:r w:rsidRPr="000E01BD">
        <w:rPr>
          <w:i/>
          <w:lang w:val="de"/>
        </w:rPr>
        <w:t>and</w:t>
      </w:r>
      <w:proofErr w:type="spellEnd"/>
      <w:r w:rsidRPr="000E01BD">
        <w:rPr>
          <w:i/>
          <w:lang w:val="de"/>
        </w:rPr>
        <w:t xml:space="preserve"> </w:t>
      </w:r>
      <w:proofErr w:type="spellStart"/>
      <w:r w:rsidRPr="000E01BD">
        <w:rPr>
          <w:i/>
          <w:lang w:val="de"/>
        </w:rPr>
        <w:t>general</w:t>
      </w:r>
      <w:proofErr w:type="spellEnd"/>
      <w:r w:rsidRPr="000E01BD">
        <w:rPr>
          <w:i/>
          <w:lang w:val="de"/>
        </w:rPr>
        <w:t xml:space="preserve"> </w:t>
      </w:r>
      <w:proofErr w:type="spellStart"/>
      <w:r w:rsidRPr="000E01BD">
        <w:rPr>
          <w:i/>
          <w:lang w:val="de"/>
        </w:rPr>
        <w:t>concepts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associated</w:t>
      </w:r>
      <w:proofErr w:type="spellEnd"/>
      <w:r w:rsidRPr="000E01BD">
        <w:rPr>
          <w:i/>
          <w:lang w:val="de"/>
        </w:rPr>
        <w:t xml:space="preserve"> </w:t>
      </w:r>
      <w:proofErr w:type="spellStart"/>
      <w:r w:rsidRPr="000E01BD">
        <w:rPr>
          <w:i/>
          <w:lang w:val="de"/>
        </w:rPr>
        <w:t>terms</w:t>
      </w:r>
      <w:proofErr w:type="spellEnd"/>
      <w:r w:rsidRPr="000E01BD">
        <w:rPr>
          <w:lang w:val="de"/>
        </w:rPr>
        <w:t xml:space="preserve"> : BIPM/ISO 2012</w:t>
      </w:r>
    </w:p>
    <w:p w14:paraId="6D32A957" w14:textId="77777777" w:rsidR="000E01BD" w:rsidRPr="000E01BD" w:rsidRDefault="000E01BD" w:rsidP="00DA701E">
      <w:pPr>
        <w:numPr>
          <w:ilvl w:val="0"/>
          <w:numId w:val="27"/>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0E01BD" w:rsidRDefault="000E01BD" w:rsidP="00DA701E">
      <w:pPr>
        <w:numPr>
          <w:ilvl w:val="0"/>
          <w:numId w:val="27"/>
        </w:numPr>
        <w:rPr>
          <w:lang w:val="de"/>
        </w:rPr>
      </w:pPr>
      <w:r w:rsidRPr="000E01BD">
        <w:rPr>
          <w:lang w:val="de"/>
        </w:rPr>
        <w:t xml:space="preserve">ISO 19115-2:2019,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w:t>
      </w:r>
      <w:proofErr w:type="spellStart"/>
      <w:r w:rsidRPr="000E01BD">
        <w:rPr>
          <w:i/>
          <w:lang w:val="de"/>
        </w:rPr>
        <w:t>Metadata</w:t>
      </w:r>
      <w:proofErr w:type="spellEnd"/>
      <w:r w:rsidRPr="000E01BD">
        <w:rPr>
          <w:i/>
          <w:lang w:val="de"/>
        </w:rPr>
        <w:t xml:space="preserve"> — Part 2: </w:t>
      </w:r>
      <w:proofErr w:type="spellStart"/>
      <w:r w:rsidRPr="000E01BD">
        <w:rPr>
          <w:i/>
          <w:lang w:val="de"/>
        </w:rPr>
        <w:t>Extensions</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imagery</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gridded</w:t>
      </w:r>
      <w:proofErr w:type="spellEnd"/>
      <w:r w:rsidRPr="000E01BD">
        <w:rPr>
          <w:i/>
          <w:lang w:val="de"/>
        </w:rPr>
        <w:t xml:space="preserve"> </w:t>
      </w:r>
      <w:proofErr w:type="spellStart"/>
      <w:r w:rsidRPr="000E01BD">
        <w:rPr>
          <w:i/>
          <w:lang w:val="de"/>
        </w:rPr>
        <w:t>data</w:t>
      </w:r>
      <w:proofErr w:type="spellEnd"/>
    </w:p>
    <w:p w14:paraId="0AD93481" w14:textId="77777777" w:rsidR="000E01BD" w:rsidRPr="000E01BD" w:rsidRDefault="000E01BD" w:rsidP="00DA701E">
      <w:pPr>
        <w:numPr>
          <w:ilvl w:val="0"/>
          <w:numId w:val="27"/>
        </w:numPr>
        <w:rPr>
          <w:lang w:val="de"/>
        </w:rPr>
      </w:pPr>
      <w:proofErr w:type="spellStart"/>
      <w:r w:rsidRPr="000E01BD">
        <w:rPr>
          <w:lang w:val="de"/>
        </w:rPr>
        <w:t>Sould</w:t>
      </w:r>
      <w:proofErr w:type="spellEnd"/>
      <w:r w:rsidRPr="000E01BD">
        <w:rPr>
          <w:lang w:val="de"/>
        </w:rPr>
        <w:t xml:space="preserve"> </w:t>
      </w:r>
      <w:proofErr w:type="spellStart"/>
      <w:r w:rsidRPr="000E01BD">
        <w:rPr>
          <w:lang w:val="de"/>
        </w:rPr>
        <w:t>be</w:t>
      </w:r>
      <w:proofErr w:type="spellEnd"/>
      <w:r w:rsidRPr="000E01BD">
        <w:rPr>
          <w:lang w:val="de"/>
        </w:rPr>
        <w:t xml:space="preserve"> </w:t>
      </w:r>
      <w:proofErr w:type="spellStart"/>
      <w:r w:rsidRPr="000E01BD">
        <w:rPr>
          <w:lang w:val="de"/>
        </w:rPr>
        <w:t>trashed</w:t>
      </w:r>
      <w:proofErr w:type="spellEnd"/>
    </w:p>
    <w:p w14:paraId="49BFF8DA" w14:textId="77777777" w:rsidR="000E01BD" w:rsidRPr="000E01BD" w:rsidRDefault="000E01BD" w:rsidP="00DA701E">
      <w:pPr>
        <w:numPr>
          <w:ilvl w:val="0"/>
          <w:numId w:val="27"/>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0E01BD" w:rsidRDefault="000E01BD" w:rsidP="00DA701E">
      <w:pPr>
        <w:numPr>
          <w:ilvl w:val="0"/>
          <w:numId w:val="27"/>
        </w:numPr>
        <w:rPr>
          <w:lang w:val="de"/>
        </w:rPr>
      </w:pPr>
      <w:proofErr w:type="spellStart"/>
      <w:r w:rsidRPr="000E01BD">
        <w:rPr>
          <w:lang w:val="de"/>
        </w:rPr>
        <w:t>Krantz</w:t>
      </w:r>
      <w:proofErr w:type="spellEnd"/>
      <w:r w:rsidRPr="000E01BD">
        <w:rPr>
          <w:lang w:val="de"/>
        </w:rPr>
        <w:t xml:space="preserve">, D.H., Luce, R.D.,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(1971),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66D96BEC" w14:textId="77777777" w:rsidR="000E01BD" w:rsidRPr="000E01BD" w:rsidRDefault="000E01BD" w:rsidP="00DA701E">
      <w:pPr>
        <w:numPr>
          <w:ilvl w:val="0"/>
          <w:numId w:val="27"/>
        </w:numPr>
        <w:rPr>
          <w:lang w:val="de"/>
        </w:rPr>
      </w:pPr>
      <w:r w:rsidRPr="000E01BD">
        <w:rPr>
          <w:lang w:val="de"/>
        </w:rPr>
        <w:t xml:space="preserve">Luce, R.D., </w:t>
      </w:r>
      <w:proofErr w:type="spellStart"/>
      <w:r w:rsidRPr="000E01BD">
        <w:rPr>
          <w:lang w:val="de"/>
        </w:rPr>
        <w:t>Krantz</w:t>
      </w:r>
      <w:proofErr w:type="spellEnd"/>
      <w:r w:rsidRPr="000E01BD">
        <w:rPr>
          <w:lang w:val="de"/>
        </w:rPr>
        <w:t xml:space="preserve">, D.H.,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(1990),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p>
    <w:p w14:paraId="3E0E2329" w14:textId="77777777" w:rsidR="000E01BD" w:rsidRPr="000E01BD" w:rsidRDefault="000E01BD" w:rsidP="00DA701E">
      <w:pPr>
        <w:numPr>
          <w:ilvl w:val="0"/>
          <w:numId w:val="27"/>
        </w:numPr>
        <w:rPr>
          <w:lang w:val="de"/>
        </w:rPr>
      </w:pPr>
      <w:proofErr w:type="spellStart"/>
      <w:r w:rsidRPr="000E01BD">
        <w:rPr>
          <w:lang w:val="de"/>
        </w:rPr>
        <w:t>Nieva</w:t>
      </w:r>
      <w:proofErr w:type="spellEnd"/>
      <w:r w:rsidRPr="000E01BD">
        <w:rPr>
          <w:lang w:val="de"/>
        </w:rPr>
        <w:t xml:space="preserve">, T. </w:t>
      </w:r>
      <w:r w:rsidRPr="000E01BD">
        <w:rPr>
          <w:i/>
          <w:lang w:val="de"/>
        </w:rPr>
        <w:t xml:space="preserve">Remote </w:t>
      </w:r>
      <w:proofErr w:type="spellStart"/>
      <w:r w:rsidRPr="000E01BD">
        <w:rPr>
          <w:i/>
          <w:lang w:val="de"/>
        </w:rPr>
        <w:t>data</w:t>
      </w:r>
      <w:proofErr w:type="spellEnd"/>
      <w:r w:rsidRPr="000E01BD">
        <w:rPr>
          <w:i/>
          <w:lang w:val="de"/>
        </w:rPr>
        <w:t xml:space="preserve"> </w:t>
      </w:r>
      <w:proofErr w:type="spellStart"/>
      <w:r w:rsidRPr="000E01BD">
        <w:rPr>
          <w:i/>
          <w:lang w:val="de"/>
        </w:rPr>
        <w:t>acquisition</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embedded</w:t>
      </w:r>
      <w:proofErr w:type="spellEnd"/>
      <w:r w:rsidRPr="000E01BD">
        <w:rPr>
          <w:i/>
          <w:lang w:val="de"/>
        </w:rPr>
        <w:t xml:space="preserve"> </w:t>
      </w:r>
      <w:proofErr w:type="spellStart"/>
      <w:r w:rsidRPr="000E01BD">
        <w:rPr>
          <w:i/>
          <w:lang w:val="de"/>
        </w:rPr>
        <w:t>systems</w:t>
      </w:r>
      <w:proofErr w:type="spellEnd"/>
      <w:r w:rsidRPr="000E01BD">
        <w:rPr>
          <w:i/>
          <w:lang w:val="de"/>
        </w:rPr>
        <w:t xml:space="preserve"> </w:t>
      </w:r>
      <w:proofErr w:type="spellStart"/>
      <w:r w:rsidRPr="000E01BD">
        <w:rPr>
          <w:i/>
          <w:lang w:val="de"/>
        </w:rPr>
        <w:t>using</w:t>
      </w:r>
      <w:proofErr w:type="spellEnd"/>
      <w:r w:rsidRPr="000E01BD">
        <w:rPr>
          <w:i/>
          <w:lang w:val="de"/>
        </w:rPr>
        <w:t xml:space="preserve"> </w:t>
      </w:r>
      <w:proofErr w:type="spellStart"/>
      <w:r w:rsidRPr="000E01BD">
        <w:rPr>
          <w:i/>
          <w:lang w:val="de"/>
        </w:rPr>
        <w:t>internet</w:t>
      </w:r>
      <w:proofErr w:type="spellEnd"/>
      <w:r w:rsidRPr="000E01BD">
        <w:rPr>
          <w:i/>
          <w:lang w:val="de"/>
        </w:rPr>
        <w:t xml:space="preserve"> </w:t>
      </w:r>
      <w:proofErr w:type="spellStart"/>
      <w:r w:rsidRPr="000E01BD">
        <w:rPr>
          <w:i/>
          <w:lang w:val="de"/>
        </w:rPr>
        <w:t>technologies</w:t>
      </w:r>
      <w:proofErr w:type="spellEnd"/>
      <w:r w:rsidRPr="000E01BD">
        <w:rPr>
          <w:i/>
          <w:lang w:val="de"/>
        </w:rPr>
        <w:t xml:space="preserve">: a </w:t>
      </w:r>
      <w:proofErr w:type="spellStart"/>
      <w:r w:rsidRPr="000E01BD">
        <w:rPr>
          <w:i/>
          <w:lang w:val="de"/>
        </w:rPr>
        <w:t>role-based</w:t>
      </w:r>
      <w:proofErr w:type="spellEnd"/>
      <w:r w:rsidRPr="000E01BD">
        <w:rPr>
          <w:i/>
          <w:lang w:val="de"/>
        </w:rPr>
        <w:t xml:space="preserve"> </w:t>
      </w:r>
      <w:proofErr w:type="spellStart"/>
      <w:r w:rsidRPr="000E01BD">
        <w:rPr>
          <w:i/>
          <w:lang w:val="de"/>
        </w:rPr>
        <w:t>generic</w:t>
      </w:r>
      <w:proofErr w:type="spellEnd"/>
      <w:r w:rsidRPr="000E01BD">
        <w:rPr>
          <w:i/>
          <w:lang w:val="de"/>
        </w:rPr>
        <w:t xml:space="preserve"> </w:t>
      </w:r>
      <w:proofErr w:type="spellStart"/>
      <w:r w:rsidRPr="000E01BD">
        <w:rPr>
          <w:i/>
          <w:lang w:val="de"/>
        </w:rPr>
        <w:t>system</w:t>
      </w:r>
      <w:proofErr w:type="spellEnd"/>
      <w:r w:rsidRPr="000E01BD">
        <w:rPr>
          <w:i/>
          <w:lang w:val="de"/>
        </w:rPr>
        <w:t xml:space="preserve"> </w:t>
      </w:r>
      <w:proofErr w:type="spellStart"/>
      <w:r w:rsidRPr="000E01BD">
        <w:rPr>
          <w:i/>
          <w:lang w:val="de"/>
        </w:rPr>
        <w:t>specification</w:t>
      </w:r>
      <w:proofErr w:type="spellEnd"/>
      <w:r w:rsidRPr="000E01BD">
        <w:rPr>
          <w:i/>
          <w:lang w:val="de"/>
        </w:rPr>
        <w:t>.</w:t>
      </w:r>
      <w:r w:rsidRPr="000E01BD">
        <w:rPr>
          <w:lang w:val="de"/>
        </w:rPr>
        <w:t xml:space="preserve"> Thesis, </w:t>
      </w:r>
      <w:proofErr w:type="spellStart"/>
      <w:r w:rsidRPr="000E01BD">
        <w:rPr>
          <w:lang w:val="de"/>
        </w:rPr>
        <w:t>Ecole</w:t>
      </w:r>
      <w:proofErr w:type="spellEnd"/>
      <w:r w:rsidRPr="000E01BD">
        <w:rPr>
          <w:lang w:val="de"/>
        </w:rPr>
        <w:t xml:space="preserve"> </w:t>
      </w:r>
      <w:proofErr w:type="spellStart"/>
      <w:r w:rsidRPr="000E01BD">
        <w:rPr>
          <w:lang w:val="de"/>
        </w:rPr>
        <w:t>Polytech</w:t>
      </w:r>
      <w:proofErr w:type="spellEnd"/>
      <w:r w:rsidRPr="000E01BD">
        <w:rPr>
          <w:lang w:val="de"/>
        </w:rPr>
        <w:t xml:space="preserve">. Fed. Lausanne 2001.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69">
        <w:r w:rsidRPr="000E01BD">
          <w:rPr>
            <w:rStyle w:val="Hyperlink"/>
            <w:lang w:val="de"/>
          </w:rPr>
          <w:t>http://infoscience.epfl.ch/record/313/files/Nieva01.pdf</w:t>
        </w:r>
      </w:hyperlink>
      <w:r w:rsidRPr="000E01BD">
        <w:rPr>
          <w:lang w:val="de"/>
        </w:rPr>
        <w:t xml:space="preserve"> </w:t>
      </w:r>
    </w:p>
    <w:p w14:paraId="3F67C159" w14:textId="77777777" w:rsidR="000E01BD" w:rsidRPr="000E01BD" w:rsidRDefault="000E01BD" w:rsidP="00DA701E">
      <w:pPr>
        <w:numPr>
          <w:ilvl w:val="0"/>
          <w:numId w:val="27"/>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0E01BD" w:rsidRDefault="000E01BD" w:rsidP="00DA701E">
      <w:pPr>
        <w:numPr>
          <w:ilvl w:val="0"/>
          <w:numId w:val="27"/>
        </w:numPr>
        <w:rPr>
          <w:lang w:val="de"/>
        </w:rPr>
      </w:pPr>
      <w:proofErr w:type="spellStart"/>
      <w:r w:rsidRPr="000E01BD">
        <w:rPr>
          <w:lang w:val="de"/>
        </w:rPr>
        <w:t>Sarle</w:t>
      </w:r>
      <w:proofErr w:type="spellEnd"/>
      <w:r w:rsidRPr="000E01BD">
        <w:rPr>
          <w:lang w:val="de"/>
        </w:rPr>
        <w:t xml:space="preserve">, W.S., </w:t>
      </w:r>
      <w:r w:rsidRPr="000E01BD">
        <w:rPr>
          <w:i/>
          <w:lang w:val="de"/>
        </w:rPr>
        <w:t xml:space="preserve">Measurement </w:t>
      </w:r>
      <w:proofErr w:type="spellStart"/>
      <w:r w:rsidRPr="000E01BD">
        <w:rPr>
          <w:i/>
          <w:lang w:val="de"/>
        </w:rPr>
        <w:t>theory</w:t>
      </w:r>
      <w:proofErr w:type="spellEnd"/>
      <w:r w:rsidRPr="000E01BD">
        <w:rPr>
          <w:i/>
          <w:lang w:val="de"/>
        </w:rPr>
        <w:t xml:space="preserve">: </w:t>
      </w:r>
      <w:proofErr w:type="spellStart"/>
      <w:r w:rsidRPr="000E01BD">
        <w:rPr>
          <w:i/>
          <w:lang w:val="de"/>
        </w:rPr>
        <w:t>frequently</w:t>
      </w:r>
      <w:proofErr w:type="spellEnd"/>
      <w:r w:rsidRPr="000E01BD">
        <w:rPr>
          <w:i/>
          <w:lang w:val="de"/>
        </w:rPr>
        <w:t xml:space="preserve"> </w:t>
      </w:r>
      <w:proofErr w:type="spellStart"/>
      <w:r w:rsidRPr="000E01BD">
        <w:rPr>
          <w:i/>
          <w:lang w:val="de"/>
        </w:rPr>
        <w:t>asked</w:t>
      </w:r>
      <w:proofErr w:type="spellEnd"/>
      <w:r w:rsidRPr="000E01BD">
        <w:rPr>
          <w:i/>
          <w:lang w:val="de"/>
        </w:rPr>
        <w:t xml:space="preserve"> </w:t>
      </w:r>
      <w:proofErr w:type="spellStart"/>
      <w:r w:rsidRPr="000E01BD">
        <w:rPr>
          <w:i/>
          <w:lang w:val="de"/>
        </w:rPr>
        <w:t>questions</w:t>
      </w:r>
      <w:proofErr w:type="spellEnd"/>
      <w:r w:rsidRPr="000E01BD">
        <w:rPr>
          <w:lang w:val="de"/>
        </w:rPr>
        <w:t xml:space="preserve">. </w:t>
      </w:r>
      <w:proofErr w:type="spellStart"/>
      <w:r w:rsidRPr="000E01BD">
        <w:rPr>
          <w:lang w:val="de"/>
        </w:rPr>
        <w:t>Originally</w:t>
      </w:r>
      <w:proofErr w:type="spellEnd"/>
      <w:r w:rsidRPr="000E01BD">
        <w:rPr>
          <w:lang w:val="de"/>
        </w:rPr>
        <w:t xml:space="preserve"> </w:t>
      </w:r>
      <w:proofErr w:type="spellStart"/>
      <w:r w:rsidRPr="000E01BD">
        <w:rPr>
          <w:lang w:val="de"/>
        </w:rPr>
        <w:t>published</w:t>
      </w:r>
      <w:proofErr w:type="spellEnd"/>
      <w:r w:rsidRPr="000E01BD">
        <w:rPr>
          <w:lang w:val="de"/>
        </w:rPr>
        <w:t xml:space="preserve"> in </w:t>
      </w:r>
      <w:proofErr w:type="spellStart"/>
      <w:r w:rsidRPr="000E01BD">
        <w:rPr>
          <w:lang w:val="de"/>
        </w:rPr>
        <w:t>the</w:t>
      </w:r>
      <w:proofErr w:type="spellEnd"/>
      <w:r w:rsidRPr="000E01BD">
        <w:rPr>
          <w:lang w:val="de"/>
        </w:rPr>
        <w:t xml:space="preserve"> </w:t>
      </w:r>
      <w:proofErr w:type="spellStart"/>
      <w:r w:rsidRPr="000E01BD">
        <w:rPr>
          <w:lang w:val="de"/>
        </w:rPr>
        <w:t>Disseminations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the</w:t>
      </w:r>
      <w:proofErr w:type="spellEnd"/>
      <w:r w:rsidRPr="000E01BD">
        <w:rPr>
          <w:lang w:val="de"/>
        </w:rPr>
        <w:t xml:space="preserve"> International Statistical </w:t>
      </w:r>
      <w:proofErr w:type="spellStart"/>
      <w:r w:rsidRPr="000E01BD">
        <w:rPr>
          <w:lang w:val="de"/>
        </w:rPr>
        <w:t>Applications</w:t>
      </w:r>
      <w:proofErr w:type="spellEnd"/>
      <w:r w:rsidRPr="000E01BD">
        <w:rPr>
          <w:lang w:val="de"/>
        </w:rPr>
        <w:t xml:space="preserve"> Institute, 4th </w:t>
      </w:r>
      <w:proofErr w:type="spellStart"/>
      <w:r w:rsidRPr="000E01BD">
        <w:rPr>
          <w:lang w:val="de"/>
        </w:rPr>
        <w:t>edition</w:t>
      </w:r>
      <w:proofErr w:type="spellEnd"/>
      <w:r w:rsidRPr="000E01BD">
        <w:rPr>
          <w:lang w:val="de"/>
        </w:rPr>
        <w:t xml:space="preserve">, 1995, Wichita: ACG Press, pp. 6166. </w:t>
      </w:r>
      <w:proofErr w:type="spellStart"/>
      <w:r w:rsidRPr="000E01BD">
        <w:rPr>
          <w:lang w:val="de"/>
        </w:rPr>
        <w:t>Revised</w:t>
      </w:r>
      <w:proofErr w:type="spellEnd"/>
      <w:r w:rsidRPr="000E01BD">
        <w:rPr>
          <w:lang w:val="de"/>
        </w:rPr>
        <w:t xml:space="preserve"> 1996, 1997.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 at </w:t>
      </w:r>
      <w:hyperlink r:id="rId170">
        <w:r w:rsidRPr="000E01BD">
          <w:rPr>
            <w:rStyle w:val="Hyperlink"/>
            <w:lang w:val="de"/>
          </w:rPr>
          <w:t>ftp://ftp.sas.com/pub/neural/measurement.html</w:t>
        </w:r>
      </w:hyperlink>
    </w:p>
    <w:p w14:paraId="37542689" w14:textId="77777777" w:rsidR="000E01BD" w:rsidRPr="000E01BD" w:rsidRDefault="000E01BD" w:rsidP="00DA701E">
      <w:pPr>
        <w:numPr>
          <w:ilvl w:val="0"/>
          <w:numId w:val="27"/>
        </w:numPr>
        <w:rPr>
          <w:lang w:val="de"/>
        </w:rPr>
      </w:pPr>
      <w:r w:rsidRPr="000E01BD">
        <w:rPr>
          <w:lang w:val="de"/>
        </w:rPr>
        <w:t>Schadow, G., McDonald, C.J. (</w:t>
      </w:r>
      <w:proofErr w:type="spellStart"/>
      <w:r w:rsidRPr="000E01BD">
        <w:rPr>
          <w:lang w:val="de"/>
        </w:rPr>
        <w:t>eds</w:t>
      </w:r>
      <w:proofErr w:type="spellEnd"/>
      <w:r w:rsidRPr="000E01BD">
        <w:rPr>
          <w:lang w:val="de"/>
        </w:rPr>
        <w:t xml:space="preserve">.), </w:t>
      </w:r>
      <w:r w:rsidRPr="000E01BD">
        <w:rPr>
          <w:i/>
          <w:lang w:val="de"/>
        </w:rPr>
        <w:t xml:space="preserve">UCUM, Unified Code </w:t>
      </w:r>
      <w:proofErr w:type="spellStart"/>
      <w:r w:rsidRPr="000E01BD">
        <w:rPr>
          <w:i/>
          <w:lang w:val="de"/>
        </w:rPr>
        <w:t>for</w:t>
      </w:r>
      <w:proofErr w:type="spellEnd"/>
      <w:r w:rsidRPr="000E01BD">
        <w:rPr>
          <w:i/>
          <w:lang w:val="de"/>
        </w:rPr>
        <w:t xml:space="preserve"> Units </w:t>
      </w:r>
      <w:proofErr w:type="spellStart"/>
      <w:r w:rsidRPr="000E01BD">
        <w:rPr>
          <w:i/>
          <w:lang w:val="de"/>
        </w:rPr>
        <w:t>of</w:t>
      </w:r>
      <w:proofErr w:type="spellEnd"/>
      <w:r w:rsidRPr="000E01BD">
        <w:rPr>
          <w:i/>
          <w:lang w:val="de"/>
        </w:rPr>
        <w:t xml:space="preserve"> </w:t>
      </w:r>
      <w:proofErr w:type="spellStart"/>
      <w:r w:rsidRPr="000E01BD">
        <w:rPr>
          <w:i/>
          <w:lang w:val="de"/>
        </w:rPr>
        <w:t>Measure</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1">
        <w:r w:rsidRPr="000E01BD">
          <w:rPr>
            <w:rStyle w:val="Hyperlink"/>
            <w:lang w:val="de"/>
          </w:rPr>
          <w:t>https://ucum.org/trac</w:t>
        </w:r>
      </w:hyperlink>
      <w:r w:rsidRPr="000E01BD">
        <w:rPr>
          <w:lang w:val="de"/>
        </w:rPr>
        <w:t xml:space="preserve">. Tentative </w:t>
      </w:r>
      <w:proofErr w:type="spellStart"/>
      <w:r w:rsidRPr="000E01BD">
        <w:rPr>
          <w:lang w:val="de"/>
        </w:rPr>
        <w:t>ontology</w:t>
      </w:r>
      <w:proofErr w:type="spellEnd"/>
      <w:r w:rsidRPr="000E01BD">
        <w:rPr>
          <w:lang w:val="de"/>
        </w:rPr>
        <w:t xml:space="preserve"> at </w:t>
      </w:r>
      <w:hyperlink r:id="rId172">
        <w:r w:rsidRPr="000E01BD">
          <w:rPr>
            <w:rStyle w:val="Hyperlink"/>
            <w:lang w:val="de"/>
          </w:rPr>
          <w:t>http://finto.fi/ucum/en/</w:t>
        </w:r>
      </w:hyperlink>
      <w:r w:rsidRPr="000E01BD">
        <w:rPr>
          <w:lang w:val="de"/>
        </w:rPr>
        <w:t xml:space="preserve"> (</w:t>
      </w:r>
      <w:proofErr w:type="spellStart"/>
      <w:r w:rsidRPr="000E01BD">
        <w:rPr>
          <w:lang w:val="de"/>
        </w:rPr>
        <w:t>viewed</w:t>
      </w:r>
      <w:proofErr w:type="spellEnd"/>
      <w:r w:rsidRPr="000E01BD">
        <w:rPr>
          <w:lang w:val="de"/>
        </w:rPr>
        <w:t xml:space="preserve"> 2020-09-24) </w:t>
      </w:r>
    </w:p>
    <w:p w14:paraId="325737B4" w14:textId="77777777" w:rsidR="000E01BD" w:rsidRPr="000E01BD" w:rsidRDefault="000E01BD" w:rsidP="00DA701E">
      <w:pPr>
        <w:numPr>
          <w:ilvl w:val="0"/>
          <w:numId w:val="27"/>
        </w:numPr>
        <w:rPr>
          <w:lang w:val="de"/>
        </w:rPr>
      </w:pPr>
      <w:r w:rsidRPr="000E01BD">
        <w:rPr>
          <w:i/>
          <w:lang w:val="de"/>
        </w:rPr>
        <w:t>Sensor Model Language (</w:t>
      </w:r>
      <w:proofErr w:type="spellStart"/>
      <w:r w:rsidRPr="000E01BD">
        <w:rPr>
          <w:i/>
          <w:lang w:val="de"/>
        </w:rPr>
        <w:t>SensorML</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3">
        <w:r w:rsidRPr="000E01BD">
          <w:rPr>
            <w:rStyle w:val="Hyperlink"/>
            <w:lang w:val="de"/>
          </w:rPr>
          <w:t>http://www.opengeospatial.org/standards/sensorml</w:t>
        </w:r>
      </w:hyperlink>
    </w:p>
    <w:p w14:paraId="5700B760" w14:textId="77777777" w:rsidR="000E01BD" w:rsidRPr="000E01BD" w:rsidRDefault="000E01BD" w:rsidP="00DA701E">
      <w:pPr>
        <w:numPr>
          <w:ilvl w:val="0"/>
          <w:numId w:val="27"/>
        </w:numPr>
        <w:rPr>
          <w:lang w:val="de"/>
        </w:rPr>
      </w:pPr>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 </w:t>
      </w:r>
    </w:p>
    <w:p w14:paraId="5187C68D" w14:textId="77777777" w:rsidR="000E01BD" w:rsidRPr="000E01BD" w:rsidRDefault="000E01BD" w:rsidP="00DA701E">
      <w:pPr>
        <w:numPr>
          <w:ilvl w:val="0"/>
          <w:numId w:val="27"/>
        </w:numPr>
        <w:rPr>
          <w:lang w:val="de"/>
        </w:rPr>
      </w:pPr>
      <w:r w:rsidRPr="000E01BD">
        <w:rPr>
          <w:lang w:val="de"/>
        </w:rPr>
        <w:t xml:space="preserve">The OGC </w:t>
      </w:r>
      <w:proofErr w:type="spellStart"/>
      <w:r w:rsidRPr="000E01BD">
        <w:rPr>
          <w:lang w:val="de"/>
        </w:rPr>
        <w:t>SensorThings</w:t>
      </w:r>
      <w:proofErr w:type="spellEnd"/>
      <w:r w:rsidRPr="000E01BD">
        <w:rPr>
          <w:lang w:val="de"/>
        </w:rPr>
        <w:t xml:space="preserve"> API Part 1: </w:t>
      </w:r>
      <w:proofErr w:type="spellStart"/>
      <w:r w:rsidRPr="000E01BD">
        <w:rPr>
          <w:lang w:val="de"/>
        </w:rPr>
        <w:t>Sensing</w:t>
      </w:r>
      <w:proofErr w:type="spellEnd"/>
      <w:r w:rsidRPr="000E01BD">
        <w:rPr>
          <w:lang w:val="de"/>
        </w:rPr>
        <w:t xml:space="preserve"> (2016). OGC </w:t>
      </w:r>
      <w:proofErr w:type="spellStart"/>
      <w:r w:rsidRPr="000E01BD">
        <w:rPr>
          <w:lang w:val="de"/>
        </w:rPr>
        <w:t>Document</w:t>
      </w:r>
      <w:proofErr w:type="spellEnd"/>
      <w:r w:rsidRPr="000E01BD">
        <w:rPr>
          <w:lang w:val="de"/>
        </w:rPr>
        <w:t xml:space="preserve"> OGC: 15-078R6, </w:t>
      </w:r>
    </w:p>
    <w:p w14:paraId="60D8DF8B" w14:textId="77777777" w:rsidR="000E01BD" w:rsidRPr="000E01BD" w:rsidRDefault="000E01BD" w:rsidP="00DA701E">
      <w:pPr>
        <w:numPr>
          <w:ilvl w:val="0"/>
          <w:numId w:val="27"/>
        </w:numPr>
        <w:rPr>
          <w:lang w:val="de"/>
        </w:rPr>
      </w:pPr>
      <w:r w:rsidRPr="000E01BD">
        <w:rPr>
          <w:lang w:val="de"/>
        </w:rPr>
        <w:t xml:space="preserve">Stevens, S.S. On </w:t>
      </w:r>
      <w:proofErr w:type="spellStart"/>
      <w:r w:rsidRPr="000E01BD">
        <w:rPr>
          <w:lang w:val="de"/>
        </w:rPr>
        <w:t>the</w:t>
      </w:r>
      <w:proofErr w:type="spellEnd"/>
      <w:r w:rsidRPr="000E01BD">
        <w:rPr>
          <w:lang w:val="de"/>
        </w:rPr>
        <w:t xml:space="preserve"> </w:t>
      </w:r>
      <w:proofErr w:type="spellStart"/>
      <w:r w:rsidRPr="000E01BD">
        <w:rPr>
          <w:lang w:val="de"/>
        </w:rPr>
        <w:t>theory</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scales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measurements</w:t>
      </w:r>
      <w:proofErr w:type="spellEnd"/>
      <w:r w:rsidRPr="000E01BD">
        <w:rPr>
          <w:lang w:val="de"/>
        </w:rPr>
        <w:t xml:space="preserve">.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DA701E">
      <w:pPr>
        <w:numPr>
          <w:ilvl w:val="0"/>
          <w:numId w:val="27"/>
        </w:numPr>
        <w:rPr>
          <w:lang w:val="de"/>
        </w:rPr>
      </w:pPr>
      <w:proofErr w:type="spellStart"/>
      <w:r w:rsidRPr="000E01BD">
        <w:rPr>
          <w:lang w:val="de"/>
        </w:rPr>
        <w:lastRenderedPageBreak/>
        <w:t>Suppes</w:t>
      </w:r>
      <w:proofErr w:type="spellEnd"/>
      <w:r w:rsidRPr="000E01BD">
        <w:rPr>
          <w:lang w:val="de"/>
        </w:rPr>
        <w:t xml:space="preserve">, P., </w:t>
      </w:r>
      <w:proofErr w:type="spellStart"/>
      <w:r w:rsidRPr="000E01BD">
        <w:rPr>
          <w:lang w:val="de"/>
        </w:rPr>
        <w:t>Krantz</w:t>
      </w:r>
      <w:proofErr w:type="spellEnd"/>
      <w:r w:rsidRPr="000E01BD">
        <w:rPr>
          <w:lang w:val="de"/>
        </w:rPr>
        <w:t xml:space="preserve">, D.H., Luce, R.D., </w:t>
      </w:r>
      <w:proofErr w:type="spellStart"/>
      <w:r w:rsidRPr="000E01BD">
        <w:rPr>
          <w:lang w:val="de"/>
        </w:rPr>
        <w:t>Tversky</w:t>
      </w:r>
      <w:proofErr w:type="spellEnd"/>
      <w:r w:rsidRPr="000E01BD">
        <w:rPr>
          <w:lang w:val="de"/>
        </w:rPr>
        <w:t xml:space="preserve">, A. (1989),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0235D254" w14:textId="77777777" w:rsidR="000E01BD" w:rsidRPr="000E01BD" w:rsidRDefault="000E01BD" w:rsidP="00DA701E">
      <w:pPr>
        <w:numPr>
          <w:ilvl w:val="0"/>
          <w:numId w:val="27"/>
        </w:numPr>
        <w:rPr>
          <w:lang w:val="de"/>
        </w:rPr>
      </w:pPr>
      <w:r w:rsidRPr="000E01BD">
        <w:rPr>
          <w:i/>
          <w:lang w:val="de"/>
        </w:rPr>
        <w:t>SWE Common Data Model Encoding Standard,</w:t>
      </w:r>
      <w:r w:rsidRPr="000E01BD">
        <w:rPr>
          <w:lang w:val="de"/>
        </w:rPr>
        <w:t xml:space="preserve"> </w:t>
      </w:r>
      <w:proofErr w:type="spellStart"/>
      <w:r w:rsidRPr="000E01BD">
        <w:rPr>
          <w:lang w:val="de"/>
        </w:rPr>
        <w:t>OpenGIS</w:t>
      </w:r>
      <w:proofErr w:type="spellEnd"/>
      <w:r w:rsidRPr="000E01BD">
        <w:rPr>
          <w:lang w:val="de"/>
        </w:rPr>
        <w:t xml:space="preserve">® Implementation Standard OGC </w:t>
      </w:r>
      <w:proofErr w:type="spellStart"/>
      <w:r w:rsidRPr="000E01BD">
        <w:rPr>
          <w:lang w:val="de"/>
        </w:rPr>
        <w:t>document</w:t>
      </w:r>
      <w:proofErr w:type="spellEnd"/>
      <w:r w:rsidRPr="000E01BD">
        <w:rPr>
          <w:lang w:val="de"/>
        </w:rPr>
        <w:t xml:space="preserve"> 08094r1</w:t>
      </w:r>
    </w:p>
    <w:p w14:paraId="65D27F4F" w14:textId="77777777" w:rsidR="000E01BD" w:rsidRPr="000E01BD" w:rsidRDefault="000E01BD" w:rsidP="00DA701E">
      <w:pPr>
        <w:numPr>
          <w:ilvl w:val="0"/>
          <w:numId w:val="27"/>
        </w:numPr>
        <w:rPr>
          <w:lang w:val="de"/>
        </w:rPr>
      </w:pPr>
      <w:proofErr w:type="spellStart"/>
      <w:r w:rsidRPr="000E01BD">
        <w:rPr>
          <w:lang w:val="de"/>
        </w:rPr>
        <w:t>entry</w:t>
      </w:r>
      <w:proofErr w:type="spellEnd"/>
      <w:r w:rsidRPr="000E01BD">
        <w:rPr>
          <w:lang w:val="de"/>
        </w:rPr>
        <w:t xml:space="preserve"> </w:t>
      </w:r>
      <w:proofErr w:type="spellStart"/>
      <w:r w:rsidRPr="000E01BD">
        <w:rPr>
          <w:lang w:val="de"/>
        </w:rPr>
        <w:t>should</w:t>
      </w:r>
      <w:proofErr w:type="spellEnd"/>
      <w:r w:rsidRPr="000E01BD">
        <w:rPr>
          <w:lang w:val="de"/>
        </w:rPr>
        <w:t xml:space="preserve"> </w:t>
      </w:r>
      <w:proofErr w:type="spellStart"/>
      <w:r w:rsidRPr="000E01BD">
        <w:rPr>
          <w:lang w:val="de"/>
        </w:rPr>
        <w:t>be</w:t>
      </w:r>
      <w:proofErr w:type="spellEnd"/>
      <w:r w:rsidRPr="000E01BD">
        <w:rPr>
          <w:lang w:val="de"/>
        </w:rPr>
        <w:t xml:space="preserve"> </w:t>
      </w:r>
      <w:proofErr w:type="spellStart"/>
      <w:r w:rsidRPr="000E01BD">
        <w:rPr>
          <w:lang w:val="de"/>
        </w:rPr>
        <w:t>trashed</w:t>
      </w:r>
      <w:proofErr w:type="spellEnd"/>
    </w:p>
    <w:p w14:paraId="576AECA4" w14:textId="77777777" w:rsidR="000E01BD" w:rsidRPr="000E01BD" w:rsidRDefault="000E01BD" w:rsidP="00DA701E">
      <w:pPr>
        <w:numPr>
          <w:ilvl w:val="0"/>
          <w:numId w:val="27"/>
        </w:numPr>
        <w:rPr>
          <w:lang w:val="de"/>
        </w:rPr>
      </w:pPr>
      <w:bookmarkStart w:id="164" w:name="_3w19e94" w:colFirst="0" w:colLast="0"/>
      <w:bookmarkEnd w:id="164"/>
      <w:proofErr w:type="spellStart"/>
      <w:r w:rsidRPr="000E01BD">
        <w:rPr>
          <w:lang w:val="de"/>
        </w:rPr>
        <w:t>Yoder</w:t>
      </w:r>
      <w:proofErr w:type="spellEnd"/>
      <w:r w:rsidRPr="000E01BD">
        <w:rPr>
          <w:lang w:val="de"/>
        </w:rPr>
        <w:t xml:space="preserve">, J.W., Balaguer, F., Johnson, R. </w:t>
      </w:r>
      <w:proofErr w:type="spellStart"/>
      <w:r w:rsidRPr="000E01BD">
        <w:rPr>
          <w:i/>
          <w:lang w:val="de"/>
        </w:rPr>
        <w:t>From</w:t>
      </w:r>
      <w:proofErr w:type="spellEnd"/>
      <w:r w:rsidRPr="000E01BD">
        <w:rPr>
          <w:i/>
          <w:lang w:val="de"/>
        </w:rPr>
        <w:t xml:space="preserve"> </w:t>
      </w:r>
      <w:proofErr w:type="spellStart"/>
      <w:r w:rsidRPr="000E01BD">
        <w:rPr>
          <w:i/>
          <w:lang w:val="de"/>
        </w:rPr>
        <w:t>analysis</w:t>
      </w:r>
      <w:proofErr w:type="spellEnd"/>
      <w:r w:rsidRPr="000E01BD">
        <w:rPr>
          <w:i/>
          <w:lang w:val="de"/>
        </w:rPr>
        <w:t xml:space="preserve"> </w:t>
      </w:r>
      <w:proofErr w:type="spellStart"/>
      <w:r w:rsidRPr="000E01BD">
        <w:rPr>
          <w:i/>
          <w:lang w:val="de"/>
        </w:rPr>
        <w:t>to</w:t>
      </w:r>
      <w:proofErr w:type="spellEnd"/>
      <w:r w:rsidRPr="000E01BD">
        <w:rPr>
          <w:i/>
          <w:lang w:val="de"/>
        </w:rPr>
        <w:t xml:space="preserve"> design </w:t>
      </w:r>
      <w:proofErr w:type="spellStart"/>
      <w:r w:rsidRPr="000E01BD">
        <w:rPr>
          <w:i/>
          <w:lang w:val="de"/>
        </w:rPr>
        <w:t>of</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observation</w:t>
      </w:r>
      <w:proofErr w:type="spellEnd"/>
      <w:r w:rsidRPr="000E01BD">
        <w:rPr>
          <w:i/>
          <w:lang w:val="de"/>
        </w:rPr>
        <w:t xml:space="preserve"> </w:t>
      </w:r>
      <w:proofErr w:type="spellStart"/>
      <w:r w:rsidRPr="000E01BD">
        <w:rPr>
          <w:i/>
          <w:lang w:val="de"/>
        </w:rPr>
        <w:t>pattern</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74">
        <w:r w:rsidRPr="000E01BD">
          <w:rPr>
            <w:rStyle w:val="Hyperlink"/>
            <w:lang w:val="de"/>
          </w:rPr>
          <w:t>citeseerx.ist.psu.edu</w:t>
        </w:r>
      </w:hyperlink>
    </w:p>
    <w:p w14:paraId="3C05327C" w14:textId="77777777" w:rsidR="000E01BD" w:rsidRPr="000E01BD" w:rsidRDefault="000E01BD" w:rsidP="00DA701E">
      <w:pPr>
        <w:numPr>
          <w:ilvl w:val="0"/>
          <w:numId w:val="27"/>
        </w:numPr>
        <w:rPr>
          <w:lang w:val="de"/>
        </w:rPr>
      </w:pPr>
      <w:bookmarkStart w:id="165" w:name="_ke1jpxfdidr0" w:colFirst="0" w:colLast="0"/>
      <w:bookmarkEnd w:id="165"/>
      <w:r w:rsidRPr="000E01BD">
        <w:rPr>
          <w:i/>
          <w:lang w:val="de"/>
        </w:rPr>
        <w:t xml:space="preserve">OGC: The </w:t>
      </w:r>
      <w:proofErr w:type="spellStart"/>
      <w:r w:rsidRPr="000E01BD">
        <w:rPr>
          <w:i/>
          <w:lang w:val="de"/>
        </w:rPr>
        <w:t>Specification</w:t>
      </w:r>
      <w:proofErr w:type="spellEnd"/>
      <w:r w:rsidRPr="000E01BD">
        <w:rPr>
          <w:i/>
          <w:lang w:val="de"/>
        </w:rPr>
        <w:t xml:space="preserve"> Model - A Standard </w:t>
      </w:r>
      <w:proofErr w:type="spellStart"/>
      <w:r w:rsidRPr="000E01BD">
        <w:rPr>
          <w:i/>
          <w:lang w:val="de"/>
        </w:rPr>
        <w:t>for</w:t>
      </w:r>
      <w:proofErr w:type="spellEnd"/>
      <w:r w:rsidRPr="000E01BD">
        <w:rPr>
          <w:i/>
          <w:lang w:val="de"/>
        </w:rPr>
        <w:t xml:space="preserve"> Modular </w:t>
      </w:r>
      <w:proofErr w:type="spellStart"/>
      <w:r w:rsidRPr="000E01BD">
        <w:rPr>
          <w:i/>
          <w:lang w:val="de"/>
        </w:rPr>
        <w:t>specifications</w:t>
      </w:r>
      <w:proofErr w:type="spellEnd"/>
      <w:r w:rsidRPr="000E01BD">
        <w:rPr>
          <w:i/>
          <w:lang w:val="de"/>
        </w:rPr>
        <w:t xml:space="preserve"> (2009). OGC </w:t>
      </w:r>
      <w:proofErr w:type="spellStart"/>
      <w:r w:rsidRPr="000E01BD">
        <w:rPr>
          <w:i/>
          <w:lang w:val="de"/>
        </w:rPr>
        <w:t>document</w:t>
      </w:r>
      <w:proofErr w:type="spellEnd"/>
      <w:r w:rsidRPr="000E01BD">
        <w:rPr>
          <w:i/>
          <w:lang w:val="de"/>
        </w:rPr>
        <w:t xml:space="preserve"> 08-131r3, </w:t>
      </w:r>
    </w:p>
    <w:p w14:paraId="2E6E8FE5" w14:textId="77777777" w:rsidR="000E01BD" w:rsidRPr="000E01BD" w:rsidRDefault="000E01BD" w:rsidP="00DA701E">
      <w:pPr>
        <w:numPr>
          <w:ilvl w:val="0"/>
          <w:numId w:val="27"/>
        </w:numPr>
        <w:rPr>
          <w:lang w:val="de"/>
        </w:rPr>
      </w:pPr>
      <w:bookmarkStart w:id="166" w:name="_4zj9roh0nc22" w:colFirst="0" w:colLast="0"/>
      <w:bookmarkEnd w:id="166"/>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xml:space="preserve">: 10.1109/IGARSS.2019.8898232. </w:t>
      </w:r>
    </w:p>
    <w:p w14:paraId="62931DA7" w14:textId="77777777" w:rsidR="000E01BD" w:rsidRPr="000E01BD" w:rsidRDefault="000E01BD" w:rsidP="00DA701E">
      <w:pPr>
        <w:numPr>
          <w:ilvl w:val="0"/>
          <w:numId w:val="27"/>
        </w:numPr>
        <w:rPr>
          <w:lang w:val="de"/>
        </w:rPr>
      </w:pPr>
      <w:bookmarkStart w:id="167" w:name="_lrqa8kqa7h6w" w:colFirst="0" w:colLast="0"/>
      <w:bookmarkEnd w:id="167"/>
      <w:r w:rsidRPr="000E01BD">
        <w:rPr>
          <w:i/>
          <w:lang w:val="de"/>
        </w:rPr>
        <w:t xml:space="preserve">QUDT - </w:t>
      </w:r>
      <w:proofErr w:type="spellStart"/>
      <w:r w:rsidRPr="000E01BD">
        <w:rPr>
          <w:i/>
          <w:lang w:val="de"/>
        </w:rPr>
        <w:t>Quantities</w:t>
      </w:r>
      <w:proofErr w:type="spellEnd"/>
      <w:r w:rsidRPr="000E01BD">
        <w:rPr>
          <w:i/>
          <w:lang w:val="de"/>
        </w:rPr>
        <w:t xml:space="preserve">, Units, </w:t>
      </w:r>
      <w:proofErr w:type="spellStart"/>
      <w:r w:rsidRPr="000E01BD">
        <w:rPr>
          <w:i/>
          <w:lang w:val="de"/>
        </w:rPr>
        <w:t>Dimensions</w:t>
      </w:r>
      <w:proofErr w:type="spellEnd"/>
      <w:r w:rsidRPr="000E01BD">
        <w:rPr>
          <w:i/>
          <w:lang w:val="de"/>
        </w:rPr>
        <w:t xml:space="preserve"> </w:t>
      </w:r>
      <w:proofErr w:type="spellStart"/>
      <w:r w:rsidRPr="000E01BD">
        <w:rPr>
          <w:i/>
          <w:lang w:val="de"/>
        </w:rPr>
        <w:t>and</w:t>
      </w:r>
      <w:proofErr w:type="spellEnd"/>
      <w:r w:rsidRPr="000E01BD">
        <w:rPr>
          <w:i/>
          <w:lang w:val="de"/>
        </w:rPr>
        <w:t xml:space="preserve"> Data </w:t>
      </w:r>
      <w:proofErr w:type="spellStart"/>
      <w:r w:rsidRPr="000E01BD">
        <w:rPr>
          <w:i/>
          <w:lang w:val="de"/>
        </w:rPr>
        <w:t>Types</w:t>
      </w:r>
      <w:proofErr w:type="spellEnd"/>
      <w:r w:rsidRPr="000E01BD">
        <w:rPr>
          <w:i/>
          <w:lang w:val="de"/>
        </w:rPr>
        <w:t xml:space="preserve"> </w:t>
      </w:r>
      <w:proofErr w:type="spellStart"/>
      <w:r w:rsidRPr="000E01BD">
        <w:rPr>
          <w:i/>
          <w:lang w:val="de"/>
        </w:rPr>
        <w:t>Ontologies</w:t>
      </w:r>
      <w:proofErr w:type="spellEnd"/>
      <w:r w:rsidRPr="000E01BD">
        <w:rPr>
          <w:lang w:val="de"/>
        </w:rPr>
        <w:t xml:space="preserve">. Ralph Hodgson; Paul J. Keller; Jack Hodges; Jack </w:t>
      </w:r>
      <w:proofErr w:type="spellStart"/>
      <w:r w:rsidRPr="000E01BD">
        <w:rPr>
          <w:lang w:val="de"/>
        </w:rPr>
        <w:t>Spivak</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5">
        <w:r w:rsidRPr="000E01BD">
          <w:rPr>
            <w:rStyle w:val="Hyperlink"/>
            <w:lang w:val="de"/>
          </w:rPr>
          <w:t>http://www.qudt.org/</w:t>
        </w:r>
      </w:hyperlink>
      <w:r w:rsidRPr="000E01BD">
        <w:rPr>
          <w:lang w:val="de"/>
        </w:rPr>
        <w:t xml:space="preserve"> </w:t>
      </w:r>
    </w:p>
    <w:p w14:paraId="40E58B3A" w14:textId="77777777" w:rsidR="000E01BD" w:rsidRPr="000E01BD" w:rsidRDefault="000E01BD" w:rsidP="00DA701E">
      <w:pPr>
        <w:numPr>
          <w:ilvl w:val="0"/>
          <w:numId w:val="27"/>
        </w:numPr>
        <w:rPr>
          <w:lang w:val="de"/>
        </w:rPr>
      </w:pPr>
      <w:bookmarkStart w:id="168" w:name="_y20zani37k1u" w:colFirst="0" w:colLast="0"/>
      <w:bookmarkEnd w:id="168"/>
      <w:proofErr w:type="spellStart"/>
      <w:r w:rsidRPr="000E01BD">
        <w:rPr>
          <w:i/>
          <w:lang w:val="de"/>
        </w:rPr>
        <w:t>Semantic</w:t>
      </w:r>
      <w:proofErr w:type="spellEnd"/>
      <w:r w:rsidRPr="000E01BD">
        <w:rPr>
          <w:i/>
          <w:lang w:val="de"/>
        </w:rPr>
        <w:t xml:space="preserve"> Sensor Network </w:t>
      </w:r>
      <w:proofErr w:type="spellStart"/>
      <w:r w:rsidRPr="000E01BD">
        <w:rPr>
          <w:i/>
          <w:lang w:val="de"/>
        </w:rPr>
        <w:t>Ontology</w:t>
      </w:r>
      <w:proofErr w:type="spellEnd"/>
      <w:r w:rsidRPr="000E01BD">
        <w:rPr>
          <w:i/>
          <w:lang w:val="de"/>
        </w:rPr>
        <w:t xml:space="preserve">. </w:t>
      </w:r>
      <w:r w:rsidRPr="000E01BD">
        <w:rPr>
          <w:lang w:val="de"/>
        </w:rPr>
        <w:t xml:space="preserve"> Armin Haller, Krzysztof </w:t>
      </w:r>
      <w:proofErr w:type="spellStart"/>
      <w:r w:rsidRPr="000E01BD">
        <w:rPr>
          <w:lang w:val="de"/>
        </w:rPr>
        <w:t>Janowicz</w:t>
      </w:r>
      <w:proofErr w:type="spellEnd"/>
      <w:r w:rsidRPr="000E01BD">
        <w:rPr>
          <w:lang w:val="de"/>
        </w:rPr>
        <w:t xml:space="preserve">, Simon Cox, </w:t>
      </w:r>
      <w:proofErr w:type="spellStart"/>
      <w:r w:rsidRPr="000E01BD">
        <w:rPr>
          <w:lang w:val="de"/>
        </w:rPr>
        <w:t>Danh</w:t>
      </w:r>
      <w:proofErr w:type="spellEnd"/>
      <w:r w:rsidRPr="000E01BD">
        <w:rPr>
          <w:lang w:val="de"/>
        </w:rPr>
        <w:t xml:space="preserve"> Le </w:t>
      </w:r>
      <w:proofErr w:type="spellStart"/>
      <w:r w:rsidRPr="000E01BD">
        <w:rPr>
          <w:lang w:val="de"/>
        </w:rPr>
        <w:t>Phuoc</w:t>
      </w:r>
      <w:proofErr w:type="spellEnd"/>
      <w:r w:rsidRPr="000E01BD">
        <w:rPr>
          <w:lang w:val="de"/>
        </w:rPr>
        <w:t xml:space="preserve">, Kerry Taylor, Maxime </w:t>
      </w:r>
      <w:proofErr w:type="spellStart"/>
      <w:r w:rsidRPr="000E01BD">
        <w:rPr>
          <w:lang w:val="de"/>
        </w:rPr>
        <w:t>Lefrançois</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6">
        <w:r w:rsidRPr="000E01BD">
          <w:rPr>
            <w:rStyle w:val="Hyperlink"/>
            <w:lang w:val="de"/>
          </w:rPr>
          <w:t>https://www.w3.org/TR/vocab-ssn/</w:t>
        </w:r>
      </w:hyperlink>
      <w:r w:rsidRPr="000E01BD">
        <w:rPr>
          <w:lang w:val="de"/>
        </w:rPr>
        <w:t xml:space="preserve"> </w:t>
      </w:r>
    </w:p>
    <w:p w14:paraId="411AF7B4" w14:textId="77777777" w:rsidR="000E01BD" w:rsidRPr="000E01BD" w:rsidRDefault="000E01BD" w:rsidP="00DA701E">
      <w:pPr>
        <w:numPr>
          <w:ilvl w:val="0"/>
          <w:numId w:val="27"/>
        </w:numPr>
        <w:rPr>
          <w:lang w:val="de"/>
        </w:rPr>
      </w:pPr>
      <w:bookmarkStart w:id="169" w:name="_eyz613s6s55c" w:colFirst="0" w:colLast="0"/>
      <w:bookmarkEnd w:id="169"/>
      <w:r w:rsidRPr="000E01BD">
        <w:rPr>
          <w:i/>
          <w:lang w:val="de"/>
        </w:rPr>
        <w:t xml:space="preserve">Guidelines </w:t>
      </w:r>
      <w:proofErr w:type="spellStart"/>
      <w:r w:rsidRPr="000E01BD">
        <w:rPr>
          <w:i/>
          <w:lang w:val="de"/>
        </w:rPr>
        <w:t>for</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use</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&amp; </w:t>
      </w:r>
      <w:proofErr w:type="spellStart"/>
      <w:r w:rsidRPr="000E01BD">
        <w:rPr>
          <w:i/>
          <w:lang w:val="de"/>
        </w:rPr>
        <w:t>Measurements</w:t>
      </w:r>
      <w:proofErr w:type="spellEnd"/>
      <w:r w:rsidRPr="000E01BD">
        <w:rPr>
          <w:i/>
          <w:lang w:val="de"/>
        </w:rPr>
        <w:t xml:space="preserve"> </w:t>
      </w:r>
      <w:proofErr w:type="spellStart"/>
      <w:r w:rsidRPr="000E01BD">
        <w:rPr>
          <w:i/>
          <w:lang w:val="de"/>
        </w:rPr>
        <w:t>and</w:t>
      </w:r>
      <w:proofErr w:type="spellEnd"/>
      <w:r w:rsidRPr="000E01BD">
        <w:rPr>
          <w:i/>
          <w:lang w:val="de"/>
        </w:rPr>
        <w:t xml:space="preserve"> Sensor Web </w:t>
      </w:r>
      <w:proofErr w:type="spellStart"/>
      <w:r w:rsidRPr="000E01BD">
        <w:rPr>
          <w:i/>
          <w:lang w:val="de"/>
        </w:rPr>
        <w:t>Enablement-related</w:t>
      </w:r>
      <w:proofErr w:type="spellEnd"/>
      <w:r w:rsidRPr="000E01BD">
        <w:rPr>
          <w:i/>
          <w:lang w:val="de"/>
        </w:rPr>
        <w:t xml:space="preserve"> </w:t>
      </w:r>
      <w:proofErr w:type="spellStart"/>
      <w:r w:rsidRPr="000E01BD">
        <w:rPr>
          <w:i/>
          <w:lang w:val="de"/>
        </w:rPr>
        <w:t>standards</w:t>
      </w:r>
      <w:proofErr w:type="spellEnd"/>
      <w:r w:rsidRPr="000E01BD">
        <w:rPr>
          <w:i/>
          <w:lang w:val="de"/>
        </w:rPr>
        <w:t xml:space="preserve"> in INSPIRE</w:t>
      </w:r>
      <w:r w:rsidRPr="000E01BD">
        <w:rPr>
          <w:lang w:val="de"/>
        </w:rPr>
        <w:t xml:space="preserve">. Sylvain </w:t>
      </w:r>
      <w:proofErr w:type="spellStart"/>
      <w:r w:rsidRPr="000E01BD">
        <w:rPr>
          <w:lang w:val="de"/>
        </w:rPr>
        <w:t>Grellet</w:t>
      </w:r>
      <w:proofErr w:type="spellEnd"/>
      <w:r w:rsidRPr="000E01BD">
        <w:rPr>
          <w:lang w:val="de"/>
        </w:rPr>
        <w:t xml:space="preserve"> , Gerhard </w:t>
      </w:r>
      <w:proofErr w:type="spellStart"/>
      <w:r w:rsidRPr="000E01BD">
        <w:rPr>
          <w:lang w:val="de"/>
        </w:rPr>
        <w:t>Dünnebeil</w:t>
      </w:r>
      <w:proofErr w:type="spellEnd"/>
      <w:r w:rsidRPr="000E01BD">
        <w:rPr>
          <w:lang w:val="de"/>
        </w:rPr>
        <w:t xml:space="preserve">, Anders </w:t>
      </w:r>
      <w:proofErr w:type="spellStart"/>
      <w:r w:rsidRPr="000E01BD">
        <w:rPr>
          <w:lang w:val="de"/>
        </w:rPr>
        <w:t>Foureaux</w:t>
      </w:r>
      <w:proofErr w:type="spellEnd"/>
      <w:r w:rsidRPr="000E01BD">
        <w:rPr>
          <w:lang w:val="de"/>
        </w:rPr>
        <w:t xml:space="preserve">, Carsten Hollmann, Frédéric </w:t>
      </w:r>
      <w:proofErr w:type="spellStart"/>
      <w:r w:rsidRPr="000E01BD">
        <w:rPr>
          <w:lang w:val="de"/>
        </w:rPr>
        <w:t>Houbie</w:t>
      </w:r>
      <w:proofErr w:type="spellEnd"/>
      <w:r w:rsidRPr="000E01BD">
        <w:rPr>
          <w:lang w:val="de"/>
        </w:rPr>
        <w:t xml:space="preserve">, </w:t>
      </w:r>
      <w:proofErr w:type="spellStart"/>
      <w:r w:rsidRPr="000E01BD">
        <w:rPr>
          <w:lang w:val="de"/>
        </w:rPr>
        <w:t>Diomede</w:t>
      </w:r>
      <w:proofErr w:type="spellEnd"/>
      <w:r w:rsidRPr="000E01BD">
        <w:rPr>
          <w:lang w:val="de"/>
        </w:rPr>
        <w:t xml:space="preserve"> </w:t>
      </w:r>
      <w:proofErr w:type="spellStart"/>
      <w:r w:rsidRPr="000E01BD">
        <w:rPr>
          <w:lang w:val="de"/>
        </w:rPr>
        <w:t>Illuzzi</w:t>
      </w:r>
      <w:proofErr w:type="spellEnd"/>
      <w:r w:rsidRPr="000E01BD">
        <w:rPr>
          <w:lang w:val="de"/>
        </w:rPr>
        <w:t xml:space="preserve">, Simon </w:t>
      </w:r>
      <w:proofErr w:type="spellStart"/>
      <w:r w:rsidRPr="000E01BD">
        <w:rPr>
          <w:lang w:val="de"/>
        </w:rPr>
        <w:t>Jirka</w:t>
      </w:r>
      <w:proofErr w:type="spellEnd"/>
      <w:r w:rsidRPr="000E01BD">
        <w:rPr>
          <w:lang w:val="de"/>
        </w:rPr>
        <w:t xml:space="preserve">, Barbara </w:t>
      </w:r>
      <w:proofErr w:type="spellStart"/>
      <w:r w:rsidRPr="000E01BD">
        <w:rPr>
          <w:lang w:val="de"/>
        </w:rPr>
        <w:t>Magagna</w:t>
      </w:r>
      <w:proofErr w:type="spellEnd"/>
      <w:r w:rsidRPr="000E01BD">
        <w:rPr>
          <w:lang w:val="de"/>
        </w:rPr>
        <w:t xml:space="preserve">, Matthes </w:t>
      </w:r>
      <w:proofErr w:type="spellStart"/>
      <w:r w:rsidRPr="000E01BD">
        <w:rPr>
          <w:lang w:val="de"/>
        </w:rPr>
        <w:t>Rieke</w:t>
      </w:r>
      <w:proofErr w:type="spellEnd"/>
      <w:r w:rsidRPr="000E01BD">
        <w:rPr>
          <w:lang w:val="de"/>
        </w:rPr>
        <w:t xml:space="preserve">, Alessandro </w:t>
      </w:r>
      <w:proofErr w:type="spellStart"/>
      <w:r w:rsidRPr="000E01BD">
        <w:rPr>
          <w:lang w:val="de"/>
        </w:rPr>
        <w:t>Sarretta</w:t>
      </w:r>
      <w:proofErr w:type="spellEnd"/>
      <w:r w:rsidRPr="000E01BD">
        <w:rPr>
          <w:lang w:val="de"/>
        </w:rPr>
        <w:t xml:space="preserve">, Katharina </w:t>
      </w:r>
      <w:proofErr w:type="spellStart"/>
      <w:r w:rsidRPr="000E01BD">
        <w:rPr>
          <w:lang w:val="de"/>
        </w:rPr>
        <w:t>Schleidt</w:t>
      </w:r>
      <w:proofErr w:type="spellEnd"/>
      <w:r w:rsidRPr="000E01BD">
        <w:rPr>
          <w:lang w:val="de"/>
        </w:rPr>
        <w:t xml:space="preserve">, </w:t>
      </w:r>
      <w:proofErr w:type="spellStart"/>
      <w:r w:rsidRPr="000E01BD">
        <w:rPr>
          <w:lang w:val="de"/>
        </w:rPr>
        <w:t>Paweł</w:t>
      </w:r>
      <w:proofErr w:type="spellEnd"/>
      <w:r w:rsidRPr="000E01BD">
        <w:rPr>
          <w:lang w:val="de"/>
        </w:rPr>
        <w:t xml:space="preserve"> </w:t>
      </w:r>
      <w:proofErr w:type="spellStart"/>
      <w:r w:rsidRPr="000E01BD">
        <w:rPr>
          <w:lang w:val="de"/>
        </w:rPr>
        <w:t>Soczewski</w:t>
      </w:r>
      <w:proofErr w:type="spellEnd"/>
      <w:r w:rsidRPr="000E01BD">
        <w:rPr>
          <w:lang w:val="de"/>
        </w:rPr>
        <w:t xml:space="preserve">, Paolo </w:t>
      </w:r>
      <w:proofErr w:type="spellStart"/>
      <w:r w:rsidRPr="000E01BD">
        <w:rPr>
          <w:lang w:val="de"/>
        </w:rPr>
        <w:t>Tagliolato</w:t>
      </w:r>
      <w:proofErr w:type="spellEnd"/>
      <w:r w:rsidRPr="000E01BD">
        <w:rPr>
          <w:lang w:val="de"/>
        </w:rPr>
        <w:t xml:space="preserve">, </w:t>
      </w:r>
      <w:proofErr w:type="spellStart"/>
      <w:r w:rsidRPr="000E01BD">
        <w:rPr>
          <w:lang w:val="de"/>
        </w:rPr>
        <w:t>Mickael</w:t>
      </w:r>
      <w:proofErr w:type="spellEnd"/>
      <w:r w:rsidRPr="000E01BD">
        <w:rPr>
          <w:lang w:val="de"/>
        </w:rPr>
        <w:t xml:space="preserve"> </w:t>
      </w:r>
      <w:proofErr w:type="spellStart"/>
      <w:r w:rsidRPr="000E01BD">
        <w:rPr>
          <w:lang w:val="de"/>
        </w:rPr>
        <w:t>Treguer</w:t>
      </w:r>
      <w:proofErr w:type="spellEnd"/>
      <w:r w:rsidRPr="000E01BD">
        <w:rPr>
          <w:lang w:val="de"/>
        </w:rPr>
        <w:t xml:space="preserve"> </w:t>
      </w:r>
      <w:proofErr w:type="spellStart"/>
      <w:r w:rsidRPr="000E01BD">
        <w:rPr>
          <w:lang w:val="de"/>
        </w:rPr>
        <w:t>and</w:t>
      </w:r>
      <w:proofErr w:type="spellEnd"/>
      <w:r w:rsidRPr="000E01BD">
        <w:rPr>
          <w:lang w:val="de"/>
        </w:rPr>
        <w:t xml:space="preserve"> Alexander </w:t>
      </w:r>
      <w:proofErr w:type="spellStart"/>
      <w:r w:rsidRPr="000E01BD">
        <w:rPr>
          <w:lang w:val="de"/>
        </w:rPr>
        <w:t>Kotsev</w:t>
      </w:r>
      <w:proofErr w:type="spellEnd"/>
      <w:r w:rsidRPr="000E01BD">
        <w:rPr>
          <w:lang w:val="de"/>
        </w:rPr>
        <w:t xml:space="preserve">, Michael Lutz.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7">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DA701E">
      <w:pPr>
        <w:numPr>
          <w:ilvl w:val="0"/>
          <w:numId w:val="27"/>
        </w:numPr>
        <w:rPr>
          <w:lang w:val="de"/>
        </w:rPr>
      </w:pPr>
      <w:bookmarkStart w:id="170" w:name="_iokycrd6np27" w:colFirst="0" w:colLast="0"/>
      <w:bookmarkEnd w:id="170"/>
      <w:proofErr w:type="spellStart"/>
      <w:r w:rsidRPr="000E01BD">
        <w:rPr>
          <w:i/>
          <w:lang w:val="de"/>
        </w:rPr>
        <w:t>Ontology</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sampling</w:t>
      </w:r>
      <w:proofErr w:type="spellEnd"/>
      <w:r w:rsidRPr="000E01BD">
        <w:rPr>
          <w:i/>
          <w:lang w:val="de"/>
        </w:rPr>
        <w:t xml:space="preserve"> </w:t>
      </w:r>
      <w:proofErr w:type="spellStart"/>
      <w:r w:rsidRPr="000E01BD">
        <w:rPr>
          <w:i/>
          <w:lang w:val="de"/>
        </w:rPr>
        <w:t>features</w:t>
      </w:r>
      <w:proofErr w:type="spellEnd"/>
      <w:r w:rsidRPr="000E01BD">
        <w:rPr>
          <w:i/>
          <w:lang w:val="de"/>
        </w:rPr>
        <w:t xml:space="preserve">, </w:t>
      </w:r>
      <w:proofErr w:type="spellStart"/>
      <w:r w:rsidRPr="000E01BD">
        <w:rPr>
          <w:i/>
          <w:lang w:val="de"/>
        </w:rPr>
        <w:t>with</w:t>
      </w:r>
      <w:proofErr w:type="spellEnd"/>
      <w:r w:rsidRPr="000E01BD">
        <w:rPr>
          <w:i/>
          <w:lang w:val="de"/>
        </w:rPr>
        <w:t xml:space="preserve"> </w:t>
      </w:r>
      <w:proofErr w:type="spellStart"/>
      <w:r w:rsidRPr="000E01BD">
        <w:rPr>
          <w:i/>
          <w:lang w:val="de"/>
        </w:rPr>
        <w:t>alignments</w:t>
      </w:r>
      <w:proofErr w:type="spellEnd"/>
      <w:r w:rsidRPr="000E01BD">
        <w:rPr>
          <w:i/>
          <w:lang w:val="de"/>
        </w:rPr>
        <w:t xml:space="preserve"> </w:t>
      </w:r>
      <w:proofErr w:type="spellStart"/>
      <w:r w:rsidRPr="000E01BD">
        <w:rPr>
          <w:i/>
          <w:lang w:val="de"/>
        </w:rPr>
        <w:t>to</w:t>
      </w:r>
      <w:proofErr w:type="spellEnd"/>
      <w:r w:rsidRPr="000E01BD">
        <w:rPr>
          <w:i/>
          <w:lang w:val="de"/>
        </w:rPr>
        <w:t xml:space="preserve"> </w:t>
      </w:r>
      <w:proofErr w:type="spellStart"/>
      <w:r w:rsidRPr="000E01BD">
        <w:rPr>
          <w:i/>
          <w:lang w:val="de"/>
        </w:rPr>
        <w:t>existing</w:t>
      </w:r>
      <w:proofErr w:type="spellEnd"/>
      <w:r w:rsidRPr="000E01BD">
        <w:rPr>
          <w:i/>
          <w:lang w:val="de"/>
        </w:rPr>
        <w:t xml:space="preserve"> </w:t>
      </w:r>
      <w:proofErr w:type="spellStart"/>
      <w:r w:rsidRPr="000E01BD">
        <w:rPr>
          <w:i/>
          <w:lang w:val="de"/>
        </w:rPr>
        <w:t>models</w:t>
      </w:r>
      <w:proofErr w:type="spellEnd"/>
      <w:r w:rsidRPr="000E01BD">
        <w:rPr>
          <w:lang w:val="de"/>
        </w:rPr>
        <w:t xml:space="preserve">. S.J.D. Cox. </w:t>
      </w:r>
      <w:proofErr w:type="spellStart"/>
      <w:r w:rsidRPr="000E01BD">
        <w:rPr>
          <w:lang w:val="de"/>
        </w:rPr>
        <w:t>Semantic</w:t>
      </w:r>
      <w:proofErr w:type="spellEnd"/>
      <w:r w:rsidRPr="000E01BD">
        <w:rPr>
          <w:lang w:val="de"/>
        </w:rPr>
        <w:t xml:space="preserve"> Web. 2017.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https://content.iospress.com/articles/semantic-web/sw214 </w:t>
      </w:r>
    </w:p>
    <w:p w14:paraId="0E5333B5" w14:textId="77777777" w:rsidR="001A33D0" w:rsidRPr="00F02BC7" w:rsidRDefault="001A33D0"/>
    <w:sectPr w:rsidR="001A33D0" w:rsidRPr="00F02BC7" w:rsidSect="002B4EBE">
      <w:footerReference w:type="even" r:id="rId178"/>
      <w:footerReference w:type="default" r:id="rId17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D607C8" w14:textId="77777777" w:rsidR="00DA701E" w:rsidRDefault="00DA701E">
      <w:pPr>
        <w:spacing w:after="0" w:line="240" w:lineRule="auto"/>
      </w:pPr>
      <w:r>
        <w:separator/>
      </w:r>
    </w:p>
  </w:endnote>
  <w:endnote w:type="continuationSeparator" w:id="0">
    <w:p w14:paraId="439813C0" w14:textId="77777777" w:rsidR="00DA701E" w:rsidRDefault="00DA70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0F4699" w:rsidRPr="00BA1CC8" w:rsidRDefault="000F469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0F4699" w:rsidRDefault="000F469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0F4699" w:rsidRPr="00BA1CC8" w:rsidRDefault="000F469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0F4699" w:rsidRPr="00BA1CC8" w:rsidRDefault="000F469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0F4699" w:rsidRPr="00BA1CC8" w:rsidRDefault="000F469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0F4699" w:rsidRPr="00BA1CC8" w:rsidRDefault="000F469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947AA5" w14:textId="77777777" w:rsidR="00DA701E" w:rsidRDefault="00DA701E">
      <w:pPr>
        <w:spacing w:after="0" w:line="240" w:lineRule="auto"/>
      </w:pPr>
      <w:r>
        <w:separator/>
      </w:r>
    </w:p>
  </w:footnote>
  <w:footnote w:type="continuationSeparator" w:id="0">
    <w:p w14:paraId="19E63ABE" w14:textId="77777777" w:rsidR="00DA701E" w:rsidRDefault="00DA701E">
      <w:pPr>
        <w:spacing w:after="0" w:line="240" w:lineRule="auto"/>
      </w:pPr>
      <w:r>
        <w:continuationSeparator/>
      </w:r>
    </w:p>
  </w:footnote>
  <w:footnote w:id="1">
    <w:p w14:paraId="2FCD3669" w14:textId="464738D1" w:rsidR="000F4699" w:rsidRPr="00F02BC7" w:rsidRDefault="000F4699">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0F4699" w:rsidRPr="00151316" w:rsidRDefault="000F469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0F4699" w:rsidRPr="004D16C0" w:rsidRDefault="000F469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0F4699" w:rsidRPr="004D16C0" w:rsidRDefault="000F469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0F4699" w:rsidRPr="004D16C0" w:rsidRDefault="000F469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4"/>
  </w:num>
  <w:num w:numId="3">
    <w:abstractNumId w:val="2"/>
  </w:num>
  <w:num w:numId="4">
    <w:abstractNumId w:val="2"/>
  </w:num>
  <w:num w:numId="5">
    <w:abstractNumId w:val="16"/>
  </w:num>
  <w:num w:numId="6">
    <w:abstractNumId w:val="11"/>
  </w:num>
  <w:num w:numId="7">
    <w:abstractNumId w:val="0"/>
  </w:num>
  <w:num w:numId="8">
    <w:abstractNumId w:val="17"/>
  </w:num>
  <w:num w:numId="9">
    <w:abstractNumId w:val="20"/>
  </w:num>
  <w:num w:numId="10">
    <w:abstractNumId w:val="8"/>
  </w:num>
  <w:num w:numId="11">
    <w:abstractNumId w:val="24"/>
  </w:num>
  <w:num w:numId="12">
    <w:abstractNumId w:val="15"/>
  </w:num>
  <w:num w:numId="13">
    <w:abstractNumId w:val="5"/>
  </w:num>
  <w:num w:numId="14">
    <w:abstractNumId w:val="9"/>
  </w:num>
  <w:num w:numId="15">
    <w:abstractNumId w:val="10"/>
  </w:num>
  <w:num w:numId="16">
    <w:abstractNumId w:val="12"/>
  </w:num>
  <w:num w:numId="17">
    <w:abstractNumId w:val="3"/>
  </w:num>
  <w:num w:numId="18">
    <w:abstractNumId w:val="18"/>
  </w:num>
  <w:num w:numId="19">
    <w:abstractNumId w:val="1"/>
  </w:num>
  <w:num w:numId="20">
    <w:abstractNumId w:val="23"/>
  </w:num>
  <w:num w:numId="21">
    <w:abstractNumId w:val="13"/>
  </w:num>
  <w:num w:numId="22">
    <w:abstractNumId w:val="19"/>
  </w:num>
  <w:num w:numId="23">
    <w:abstractNumId w:val="22"/>
  </w:num>
  <w:num w:numId="24">
    <w:abstractNumId w:val="21"/>
  </w:num>
  <w:num w:numId="25">
    <w:abstractNumId w:val="7"/>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39FA"/>
    <w:rsid w:val="00086042"/>
    <w:rsid w:val="00096387"/>
    <w:rsid w:val="000A070A"/>
    <w:rsid w:val="000A140B"/>
    <w:rsid w:val="000A32FE"/>
    <w:rsid w:val="000A3616"/>
    <w:rsid w:val="000B17DE"/>
    <w:rsid w:val="000B26B5"/>
    <w:rsid w:val="000B4F03"/>
    <w:rsid w:val="000C033F"/>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95A39"/>
    <w:rsid w:val="002A075F"/>
    <w:rsid w:val="002A2250"/>
    <w:rsid w:val="002A2967"/>
    <w:rsid w:val="002B04B4"/>
    <w:rsid w:val="002B39BE"/>
    <w:rsid w:val="002B4E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11112"/>
    <w:rsid w:val="0031385F"/>
    <w:rsid w:val="00314414"/>
    <w:rsid w:val="00333718"/>
    <w:rsid w:val="0033464A"/>
    <w:rsid w:val="00337C34"/>
    <w:rsid w:val="00344888"/>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6E49"/>
    <w:rsid w:val="004E4666"/>
    <w:rsid w:val="004E6E8E"/>
    <w:rsid w:val="0050774B"/>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487C"/>
    <w:rsid w:val="00661711"/>
    <w:rsid w:val="0067019B"/>
    <w:rsid w:val="00672B45"/>
    <w:rsid w:val="00673172"/>
    <w:rsid w:val="006748D2"/>
    <w:rsid w:val="006762B7"/>
    <w:rsid w:val="0068101F"/>
    <w:rsid w:val="006857A8"/>
    <w:rsid w:val="00693CB6"/>
    <w:rsid w:val="006945FF"/>
    <w:rsid w:val="006A5540"/>
    <w:rsid w:val="006A769E"/>
    <w:rsid w:val="006B3A74"/>
    <w:rsid w:val="006D3D76"/>
    <w:rsid w:val="006E753C"/>
    <w:rsid w:val="006F017A"/>
    <w:rsid w:val="006F529E"/>
    <w:rsid w:val="006F73DD"/>
    <w:rsid w:val="0070143C"/>
    <w:rsid w:val="00710C41"/>
    <w:rsid w:val="00711727"/>
    <w:rsid w:val="007157C4"/>
    <w:rsid w:val="00720FED"/>
    <w:rsid w:val="00721E6C"/>
    <w:rsid w:val="007245C5"/>
    <w:rsid w:val="00727EBF"/>
    <w:rsid w:val="007309F0"/>
    <w:rsid w:val="00730D8D"/>
    <w:rsid w:val="007343C0"/>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876F9"/>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1458A"/>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61F74"/>
    <w:rsid w:val="00D754EA"/>
    <w:rsid w:val="00D813EB"/>
    <w:rsid w:val="00D81955"/>
    <w:rsid w:val="00D904CA"/>
    <w:rsid w:val="00DA701E"/>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26089"/>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7DAD1398-9182-184E-A791-BE4786E00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70" Type="http://schemas.openxmlformats.org/officeDocument/2006/relationships/hyperlink" Target="ftp://ftp.sas.com/pub/neural/measurement.html" TargetMode="External"/><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71" Type="http://schemas.openxmlformats.org/officeDocument/2006/relationships/hyperlink" Target="https://ucum.org/trac" TargetMode="External"/><Relationship Id="rId12" Type="http://schemas.openxmlformats.org/officeDocument/2006/relationships/header" Target="header2.xml"/><Relationship Id="rId33" Type="http://schemas.openxmlformats.org/officeDocument/2006/relationships/hyperlink" Target="https://inspire-geoportal.ec.europa.eu/resources/INSPIRE-61494ff5-6fad-11e8-b649-52540023a883_20200903-065202/services/1/PullResults/601-650/31.iso19139.xml" TargetMode="External"/><Relationship Id="rId108" Type="http://schemas.openxmlformats.org/officeDocument/2006/relationships/image" Target="media/image75.png"/><Relationship Id="rId129" Type="http://schemas.openxmlformats.org/officeDocument/2006/relationships/image" Target="media/image96.svg"/><Relationship Id="rId54" Type="http://schemas.openxmlformats.org/officeDocument/2006/relationships/image" Target="media/image21.svg"/><Relationship Id="rId75" Type="http://schemas.openxmlformats.org/officeDocument/2006/relationships/image" Target="media/image42.png"/><Relationship Id="rId96" Type="http://schemas.openxmlformats.org/officeDocument/2006/relationships/image" Target="media/image63.svg"/><Relationship Id="rId140" Type="http://schemas.openxmlformats.org/officeDocument/2006/relationships/image" Target="media/image107.png"/><Relationship Id="rId161" Type="http://schemas.openxmlformats.org/officeDocument/2006/relationships/image" Target="media/image128.svg"/><Relationship Id="rId6" Type="http://schemas.openxmlformats.org/officeDocument/2006/relationships/styles" Target="styles.xml"/><Relationship Id="rId23" Type="http://schemas.openxmlformats.org/officeDocument/2006/relationships/footer" Target="footer4.xml"/><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77" Type="http://schemas.openxmlformats.org/officeDocument/2006/relationships/hyperlink" Target="https://inspire.ec.europa.eu/id/document/tg/d2.9-o%26m-swe" TargetMode="External"/><Relationship Id="rId172" Type="http://schemas.openxmlformats.org/officeDocument/2006/relationships/hyperlink" Target="http://finto.fi/ucum/en/" TargetMode="External"/><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footer" Target="footer5.xml"/><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73" Type="http://schemas.openxmlformats.org/officeDocument/2006/relationships/hyperlink" Target="http://www.opengeospatial.org/standards/sensorml" TargetMode="External"/><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74" Type="http://schemas.openxmlformats.org/officeDocument/2006/relationships/hyperlink" Target="http://citeseerx.ist.psu.edu/viewdoc/summary?doi=10.1.1.87.6287" TargetMode="External"/><Relationship Id="rId179" Type="http://schemas.openxmlformats.org/officeDocument/2006/relationships/footer" Target="footer6.xml"/><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image" Target="media/image131.png"/><Relationship Id="rId169" Type="http://schemas.openxmlformats.org/officeDocument/2006/relationships/hyperlink" Target="http://infoscience.epfl.ch/record/313/files/Nieva01.pdf"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75" Type="http://schemas.openxmlformats.org/officeDocument/2006/relationships/hyperlink" Target="http://www.qudt.org/" TargetMode="External"/><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 Id="rId176" Type="http://schemas.openxmlformats.org/officeDocument/2006/relationships/hyperlink" Target="https://www.w3.org/TR/vocab-ssn/" TargetMode="External"/><Relationship Id="rId17" Type="http://schemas.openxmlformats.org/officeDocument/2006/relationships/hyperlink" Target="https://www.iso.org/foreword-supplementary-information.ht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sv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621</TotalTime>
  <Pages>163</Pages>
  <Words>32765</Words>
  <Characters>186767</Characters>
  <Application>Microsoft Office Word</Application>
  <DocSecurity>0</DocSecurity>
  <Lines>1556</Lines>
  <Paragraphs>438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219094</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524</cp:revision>
  <cp:lastPrinted>2020-09-30T15:14:00Z</cp:lastPrinted>
  <dcterms:created xsi:type="dcterms:W3CDTF">2020-09-30T12:38:00Z</dcterms:created>
  <dcterms:modified xsi:type="dcterms:W3CDTF">2020-10-01T03:06:00Z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
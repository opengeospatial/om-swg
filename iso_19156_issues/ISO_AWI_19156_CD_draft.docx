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530F2086"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2EAC7894"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5B3A4A50" w:rsidR="00767B2F" w:rsidRPr="00C63000" w:rsidRDefault="00767B2F" w:rsidP="00767B2F">
      <w:pPr>
        <w:jc w:val="center"/>
        <w:rPr>
          <w:b/>
          <w:bCs/>
          <w:sz w:val="20"/>
          <w:szCs w:val="20"/>
        </w:rPr>
      </w:pPr>
      <w:bookmarkStart w:id="30" w:name="_Ref52381566"/>
      <w:r w:rsidRPr="00C63000">
        <w:rPr>
          <w:b/>
          <w:bCs/>
          <w:sz w:val="20"/>
          <w:szCs w:val="20"/>
        </w:rPr>
        <w:t xml:space="preserve">Table </w:t>
      </w:r>
      <w:r w:rsidR="009876F9">
        <w:rPr>
          <w:b/>
          <w:bCs/>
          <w:sz w:val="20"/>
          <w:szCs w:val="20"/>
        </w:rPr>
        <w:fldChar w:fldCharType="begin"/>
      </w:r>
      <w:r w:rsidR="009876F9">
        <w:rPr>
          <w:b/>
          <w:bCs/>
          <w:sz w:val="20"/>
          <w:szCs w:val="20"/>
        </w:rPr>
        <w:instrText xml:space="preserve"> SEQ Table \* ARABIC </w:instrText>
      </w:r>
      <w:r w:rsidR="009876F9">
        <w:rPr>
          <w:b/>
          <w:bCs/>
          <w:sz w:val="20"/>
          <w:szCs w:val="20"/>
        </w:rPr>
        <w:fldChar w:fldCharType="separate"/>
      </w:r>
      <w:r w:rsidR="006328C0">
        <w:rPr>
          <w:b/>
          <w:bCs/>
          <w:noProof/>
          <w:sz w:val="20"/>
          <w:szCs w:val="20"/>
        </w:rPr>
        <w:t>1</w:t>
      </w:r>
      <w:r w:rsidR="009876F9">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0E44237B"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59CD7C5D"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6A8E7D4A"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77BEDBD7"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752952B3"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5F1E2800"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263E7669"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70082821" w:rsidR="00EE6350" w:rsidRPr="00C63000" w:rsidRDefault="00EE6350" w:rsidP="00EE6350">
      <w:pPr>
        <w:jc w:val="center"/>
        <w:rPr>
          <w:b/>
          <w:bCs/>
          <w:sz w:val="20"/>
          <w:szCs w:val="20"/>
        </w:rPr>
      </w:pPr>
      <w:r w:rsidRPr="00C630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 xml:space="preserve">Association </w:t>
      </w:r>
      <w:proofErr w:type="spellStart"/>
      <w:r w:rsidRPr="00AC59F3">
        <w:t>relatedObservation</w:t>
      </w:r>
      <w:bookmarkEnd w:id="6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1EE97ADB" w:rsidR="000B17DE" w:rsidRDefault="000B17DE" w:rsidP="000B17DE">
      <w:pPr>
        <w:jc w:val="center"/>
        <w:rPr>
          <w:b/>
          <w:bCs/>
          <w:sz w:val="20"/>
          <w:szCs w:val="20"/>
        </w:rPr>
      </w:pPr>
      <w:r w:rsidRPr="000B17D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 xml:space="preserve">Attribute </w:t>
      </w:r>
      <w:proofErr w:type="spellStart"/>
      <w:r w:rsidRPr="00632253">
        <w:t>validTime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 xml:space="preserve">Association </w:t>
      </w:r>
      <w:proofErr w:type="spellStart"/>
      <w:r w:rsidRPr="00462F81">
        <w:t>featureOfInterest</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 xml:space="preserve">Association </w:t>
      </w:r>
      <w:proofErr w:type="spellStart"/>
      <w:r w:rsidRPr="00B00BFD">
        <w:t>observedProperty</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7"/>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 xml:space="preserve">Constraint suitable </w:t>
      </w:r>
      <w:proofErr w:type="spellStart"/>
      <w:r w:rsidRPr="00BB0E5D">
        <w:t>ObservableProperty</w:t>
      </w:r>
      <w:bookmarkEnd w:id="78"/>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proofErr w:type="spellStart"/>
      <w:r w:rsidRPr="000C435F">
        <w:t>ObservableProperty</w:t>
      </w:r>
      <w:bookmarkEnd w:id="80"/>
      <w:proofErr w:type="spellEnd"/>
    </w:p>
    <w:p w14:paraId="7E170345" w14:textId="4D52FCA1" w:rsidR="000C435F" w:rsidRDefault="000C435F" w:rsidP="000C435F">
      <w:pPr>
        <w:pStyle w:val="Heading3"/>
      </w:pPr>
      <w:bookmarkStart w:id="81" w:name="_Toc52399676"/>
      <w:proofErr w:type="spellStart"/>
      <w:r w:rsidRPr="000C435F">
        <w:t>ObservableProperty</w:t>
      </w:r>
      <w:proofErr w:type="spellEnd"/>
      <w:r w:rsidRPr="000C435F">
        <w:t xml:space="preserve">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5CD79BA4" w:rsidR="000C435F" w:rsidRDefault="007B7029" w:rsidP="007B7029">
      <w:pPr>
        <w:jc w:val="center"/>
        <w:rPr>
          <w:b/>
          <w:bCs/>
          <w:sz w:val="20"/>
          <w:szCs w:val="20"/>
        </w:rPr>
      </w:pPr>
      <w:r w:rsidRPr="007B70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2" w:name="_Toc52399677"/>
      <w:r w:rsidRPr="00DE7F9E">
        <w:lastRenderedPageBreak/>
        <w:t xml:space="preserve">Interface </w:t>
      </w:r>
      <w:proofErr w:type="spellStart"/>
      <w:r w:rsidRPr="00DE7F9E">
        <w:t>ObservableProperty</w:t>
      </w:r>
      <w:bookmarkEnd w:id="8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39E30B1E" w:rsidR="00D11914" w:rsidRDefault="007C375E" w:rsidP="007C375E">
      <w:pPr>
        <w:jc w:val="center"/>
        <w:rPr>
          <w:b/>
          <w:bCs/>
          <w:sz w:val="20"/>
          <w:szCs w:val="20"/>
        </w:rPr>
      </w:pPr>
      <w:r w:rsidRPr="007C375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proofErr w:type="spellStart"/>
      <w:r w:rsidRPr="00344888">
        <w:t>ObservingProcedure</w:t>
      </w:r>
      <w:bookmarkEnd w:id="87"/>
      <w:proofErr w:type="spellEnd"/>
    </w:p>
    <w:p w14:paraId="529F628C" w14:textId="50017E7E" w:rsidR="00344888" w:rsidRDefault="00344888" w:rsidP="00344888">
      <w:pPr>
        <w:pStyle w:val="Heading3"/>
      </w:pPr>
      <w:bookmarkStart w:id="88" w:name="_Toc52399683"/>
      <w:proofErr w:type="spellStart"/>
      <w:r w:rsidRPr="00344888">
        <w:t>ObservingProcedure</w:t>
      </w:r>
      <w:proofErr w:type="spellEnd"/>
      <w:r w:rsidRPr="00344888">
        <w:t xml:space="preserv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D3B6661" w:rsidR="00344888" w:rsidRDefault="0039549A" w:rsidP="0039549A">
      <w:pPr>
        <w:jc w:val="center"/>
        <w:rPr>
          <w:b/>
          <w:bCs/>
          <w:sz w:val="20"/>
          <w:szCs w:val="20"/>
        </w:rPr>
      </w:pPr>
      <w:r w:rsidRPr="0039549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89" w:name="_Toc52399684"/>
      <w:r w:rsidRPr="004408E7">
        <w:t xml:space="preserve">Interface </w:t>
      </w:r>
      <w:proofErr w:type="spellStart"/>
      <w:r w:rsidRPr="004408E7">
        <w:t>ObservingProcedure</w:t>
      </w:r>
      <w:bookmarkEnd w:id="89"/>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8DD3866" w:rsidR="004D5F28" w:rsidRDefault="003D2AB6" w:rsidP="003D2AB6">
      <w:pPr>
        <w:jc w:val="center"/>
        <w:rPr>
          <w:b/>
          <w:bCs/>
          <w:sz w:val="20"/>
          <w:szCs w:val="20"/>
        </w:rPr>
      </w:pPr>
      <w:r w:rsidRPr="003D2AB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 xml:space="preserve">Association </w:t>
      </w:r>
      <w:proofErr w:type="spellStart"/>
      <w:r w:rsidRPr="00437D7C">
        <w:t>observableProperty</w:t>
      </w:r>
      <w:bookmarkEnd w:id="9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 xml:space="preserve">Association </w:t>
      </w:r>
      <w:proofErr w:type="spellStart"/>
      <w:r w:rsidRPr="005E1AE5">
        <w:t>observingProcedure</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36383942" w:rsidR="009C397F" w:rsidRDefault="004B75DB" w:rsidP="004B75DB">
      <w:pPr>
        <w:jc w:val="center"/>
        <w:rPr>
          <w:b/>
          <w:bCs/>
          <w:sz w:val="20"/>
          <w:szCs w:val="20"/>
        </w:rPr>
      </w:pPr>
      <w:r w:rsidRPr="004B75D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 xml:space="preserve">Association </w:t>
      </w:r>
      <w:proofErr w:type="spellStart"/>
      <w:r w:rsidRPr="00383A92">
        <w:t>relatedHost</w:t>
      </w:r>
      <w:bookmarkEnd w:id="101"/>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7CF824CF" w:rsidR="00F144BE" w:rsidRDefault="009D5154" w:rsidP="009D5154">
      <w:pPr>
        <w:jc w:val="center"/>
        <w:rPr>
          <w:b/>
          <w:bCs/>
          <w:sz w:val="20"/>
          <w:szCs w:val="20"/>
        </w:rPr>
      </w:pPr>
      <w:r w:rsidRPr="009D515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0D00FA1" w:rsidR="00002F8F" w:rsidRDefault="00CA4686" w:rsidP="00CA4686">
      <w:pPr>
        <w:jc w:val="center"/>
        <w:rPr>
          <w:b/>
          <w:bCs/>
          <w:sz w:val="20"/>
          <w:szCs w:val="20"/>
        </w:rPr>
      </w:pPr>
      <w:r w:rsidRPr="00CA468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1" w:name="_Toc52399706"/>
      <w:proofErr w:type="spellStart"/>
      <w:r w:rsidRPr="00F102C2">
        <w:lastRenderedPageBreak/>
        <w:t>AbstractObservationCharacteristics</w:t>
      </w:r>
      <w:bookmarkEnd w:id="111"/>
      <w:proofErr w:type="spellEnd"/>
    </w:p>
    <w:p w14:paraId="7F16398F" w14:textId="588DB625" w:rsidR="00F102C2" w:rsidRDefault="009E4931" w:rsidP="009E4931">
      <w:pPr>
        <w:pStyle w:val="Heading3"/>
      </w:pPr>
      <w:bookmarkStart w:id="112" w:name="_Toc52399707"/>
      <w:proofErr w:type="spellStart"/>
      <w:r w:rsidRPr="009E4931">
        <w:t>AbstractObservationCharacteristics</w:t>
      </w:r>
      <w:proofErr w:type="spellEnd"/>
      <w:r w:rsidRPr="009E4931">
        <w:t xml:space="preserve">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6D2726EB" w:rsidR="00992922" w:rsidRDefault="00B22FAE" w:rsidP="00B22FAE">
      <w:pPr>
        <w:jc w:val="center"/>
        <w:rPr>
          <w:b/>
          <w:bCs/>
          <w:sz w:val="20"/>
          <w:szCs w:val="20"/>
        </w:rPr>
      </w:pPr>
      <w:r w:rsidRPr="00B22FA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3" w:name="_Toc52399708"/>
      <w:r w:rsidRPr="00AD7511">
        <w:lastRenderedPageBreak/>
        <w:t xml:space="preserve">Feature type </w:t>
      </w:r>
      <w:proofErr w:type="spellStart"/>
      <w:r w:rsidRPr="00AD7511">
        <w:t>AbstractObservationCharacteristics</w:t>
      </w:r>
      <w:bookmarkEnd w:id="11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 xml:space="preserve">Attribute </w:t>
      </w:r>
      <w:proofErr w:type="spellStart"/>
      <w:r w:rsidRPr="007649EA">
        <w:t>observationType</w:t>
      </w:r>
      <w:bookmarkEnd w:id="114"/>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 xml:space="preserve">Attribute </w:t>
      </w:r>
      <w:proofErr w:type="spellStart"/>
      <w:r w:rsidRPr="00B83FE3">
        <w:t>resultQuality</w:t>
      </w:r>
      <w:bookmarkEnd w:id="1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 xml:space="preserve">Association </w:t>
      </w:r>
      <w:proofErr w:type="spellStart"/>
      <w:r w:rsidRPr="00A84654">
        <w:t>proximateFeatureOfInterest</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 xml:space="preserve">Association </w:t>
      </w:r>
      <w:proofErr w:type="spellStart"/>
      <w:r w:rsidRPr="00B46A74">
        <w:t>ultimateFeatureOfInterest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19" w:name="_Toc52399714"/>
      <w:proofErr w:type="spellStart"/>
      <w:r w:rsidRPr="001E1837">
        <w:t>AbstractObservation</w:t>
      </w:r>
      <w:bookmarkEnd w:id="119"/>
      <w:proofErr w:type="spellEnd"/>
    </w:p>
    <w:p w14:paraId="6D478A5B" w14:textId="7E675168" w:rsidR="001E1837" w:rsidRDefault="00067877" w:rsidP="00067877">
      <w:pPr>
        <w:pStyle w:val="Heading3"/>
      </w:pPr>
      <w:bookmarkStart w:id="120" w:name="_Toc52399715"/>
      <w:proofErr w:type="spellStart"/>
      <w:r w:rsidRPr="00067877">
        <w:t>AbstractObservation</w:t>
      </w:r>
      <w:proofErr w:type="spellEnd"/>
      <w:r w:rsidRPr="00067877">
        <w:t xml:space="preserve">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0AF10AB9" w:rsidR="00067877" w:rsidRDefault="004762FB" w:rsidP="004762FB">
      <w:pPr>
        <w:jc w:val="center"/>
        <w:rPr>
          <w:b/>
          <w:bCs/>
          <w:sz w:val="20"/>
          <w:szCs w:val="20"/>
        </w:rPr>
      </w:pPr>
      <w:r w:rsidRPr="004762F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1" w:name="_Toc52399716"/>
      <w:r w:rsidRPr="00FC480B">
        <w:t xml:space="preserve">Constraint </w:t>
      </w:r>
      <w:proofErr w:type="spellStart"/>
      <w:r w:rsidRPr="00FC480B">
        <w:t>resultTime</w:t>
      </w:r>
      <w:proofErr w:type="spellEnd"/>
      <w:r w:rsidRPr="00FC480B">
        <w:t xml:space="preserv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 xml:space="preserve">Constraint </w:t>
      </w:r>
      <w:proofErr w:type="spellStart"/>
      <w:r w:rsidRPr="008E2AAF">
        <w:t>validTime</w:t>
      </w:r>
      <w:proofErr w:type="spellEnd"/>
      <w:r w:rsidRPr="008E2AAF">
        <w:t xml:space="preserv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 xml:space="preserve">Constraint proximate or ultimate </w:t>
      </w:r>
      <w:proofErr w:type="spellStart"/>
      <w:r w:rsidRPr="00447B29">
        <w:t>featureOfInterest</w:t>
      </w:r>
      <w:bookmarkEnd w:id="12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proofErr w:type="spellStart"/>
      <w:r w:rsidRPr="00A86F83">
        <w:t>AbstractObservableProperty</w:t>
      </w:r>
      <w:bookmarkEnd w:id="125"/>
      <w:proofErr w:type="spellEnd"/>
    </w:p>
    <w:p w14:paraId="22A5AA83" w14:textId="5B21F028" w:rsidR="00A86F83" w:rsidRDefault="00E30262" w:rsidP="00E30262">
      <w:pPr>
        <w:pStyle w:val="Heading3"/>
      </w:pPr>
      <w:bookmarkStart w:id="126" w:name="_Toc52399721"/>
      <w:proofErr w:type="spellStart"/>
      <w:r w:rsidRPr="00E30262">
        <w:t>AbstractObservableProperty</w:t>
      </w:r>
      <w:proofErr w:type="spellEnd"/>
      <w:r w:rsidRPr="00E30262">
        <w:t xml:space="preserve">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629D044E" w:rsidR="00381F0F" w:rsidRDefault="009D3677" w:rsidP="009D3677">
      <w:pPr>
        <w:jc w:val="center"/>
        <w:rPr>
          <w:b/>
          <w:bCs/>
          <w:sz w:val="20"/>
          <w:szCs w:val="20"/>
        </w:rPr>
      </w:pPr>
      <w:r w:rsidRPr="009D367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1F54962C" w:rsidR="009D3677" w:rsidRDefault="00E01BFE" w:rsidP="00E01BFE">
      <w:pPr>
        <w:jc w:val="center"/>
        <w:rPr>
          <w:b/>
          <w:bCs/>
          <w:sz w:val="20"/>
          <w:szCs w:val="20"/>
        </w:rPr>
      </w:pPr>
      <w:r w:rsidRPr="00E01BF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7" w:name="_Toc52399722"/>
      <w:proofErr w:type="spellStart"/>
      <w:r w:rsidRPr="008123FB">
        <w:t>AbstractObservingProcedure</w:t>
      </w:r>
      <w:bookmarkEnd w:id="127"/>
      <w:proofErr w:type="spellEnd"/>
    </w:p>
    <w:p w14:paraId="2C03DEDA" w14:textId="5557FC01" w:rsidR="008123FB" w:rsidRDefault="00F62F5A" w:rsidP="00F62F5A">
      <w:pPr>
        <w:pStyle w:val="Heading3"/>
      </w:pPr>
      <w:bookmarkStart w:id="128" w:name="_Toc52399723"/>
      <w:proofErr w:type="spellStart"/>
      <w:r w:rsidRPr="00F62F5A">
        <w:t>AbstractObservingProcedure</w:t>
      </w:r>
      <w:proofErr w:type="spellEnd"/>
      <w:r w:rsidRPr="00F62F5A">
        <w:t xml:space="preserv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7A087CE3" w:rsidR="00DE1F09" w:rsidRDefault="00B52A66" w:rsidP="00B52A66">
      <w:pPr>
        <w:jc w:val="center"/>
        <w:rPr>
          <w:b/>
          <w:bCs/>
          <w:sz w:val="20"/>
          <w:szCs w:val="20"/>
        </w:rPr>
      </w:pPr>
      <w:r w:rsidRPr="00B52A6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40A5F41" w:rsidR="0086004D" w:rsidRDefault="00A45C2E" w:rsidP="00A45C2E">
      <w:pPr>
        <w:jc w:val="center"/>
        <w:rPr>
          <w:b/>
          <w:bCs/>
          <w:sz w:val="20"/>
          <w:szCs w:val="20"/>
        </w:rPr>
      </w:pPr>
      <w:r w:rsidRPr="00A45C2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29" w:name="_Toc52399724"/>
      <w:proofErr w:type="spellStart"/>
      <w:r w:rsidRPr="00B95291">
        <w:t>AbstractObserver</w:t>
      </w:r>
      <w:bookmarkEnd w:id="129"/>
      <w:proofErr w:type="spellEnd"/>
    </w:p>
    <w:p w14:paraId="537FAAC0" w14:textId="1C8268E7" w:rsidR="00B95291" w:rsidRDefault="00B95291" w:rsidP="00B95291">
      <w:pPr>
        <w:pStyle w:val="Heading3"/>
      </w:pPr>
      <w:bookmarkStart w:id="130" w:name="_Toc52399725"/>
      <w:proofErr w:type="spellStart"/>
      <w:r w:rsidRPr="00B95291">
        <w:t>AbstractObserver</w:t>
      </w:r>
      <w:proofErr w:type="spellEnd"/>
      <w:r w:rsidRPr="00B95291">
        <w:t xml:space="preserve">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1B890C95" w:rsidR="00CE2290" w:rsidRDefault="00631F81" w:rsidP="00631F81">
      <w:pPr>
        <w:jc w:val="center"/>
        <w:rPr>
          <w:b/>
          <w:bCs/>
          <w:sz w:val="20"/>
          <w:szCs w:val="20"/>
        </w:rPr>
      </w:pPr>
      <w:r w:rsidRPr="00631F8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F82EA85" w:rsidR="00631F81" w:rsidRDefault="00B42F45" w:rsidP="00B42F45">
      <w:pPr>
        <w:jc w:val="center"/>
        <w:rPr>
          <w:b/>
          <w:bCs/>
          <w:sz w:val="20"/>
          <w:szCs w:val="20"/>
        </w:rPr>
      </w:pPr>
      <w:r w:rsidRPr="00B42F4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1" w:name="_Toc52399726"/>
      <w:proofErr w:type="spellStart"/>
      <w:r w:rsidRPr="006050F3">
        <w:t>AbstractHost</w:t>
      </w:r>
      <w:bookmarkEnd w:id="131"/>
      <w:proofErr w:type="spellEnd"/>
    </w:p>
    <w:p w14:paraId="7858CE2A" w14:textId="1A426AAF" w:rsidR="006050F3" w:rsidRDefault="00AB2043" w:rsidP="00AB2043">
      <w:pPr>
        <w:pStyle w:val="Heading3"/>
      </w:pPr>
      <w:bookmarkStart w:id="132" w:name="_Toc52399727"/>
      <w:proofErr w:type="spellStart"/>
      <w:r w:rsidRPr="00AB2043">
        <w:t>AbstractHost</w:t>
      </w:r>
      <w:proofErr w:type="spellEnd"/>
      <w:r w:rsidRPr="00AB2043">
        <w:t xml:space="preserve">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4BF1FB5" w:rsidR="00FE3432" w:rsidRDefault="0064114F" w:rsidP="0064114F">
      <w:pPr>
        <w:jc w:val="center"/>
        <w:rPr>
          <w:b/>
          <w:bCs/>
          <w:sz w:val="20"/>
          <w:szCs w:val="20"/>
        </w:rPr>
      </w:pPr>
      <w:r w:rsidRPr="0064114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193B778F" w:rsidR="0064114F" w:rsidRDefault="00424D23" w:rsidP="00424D23">
      <w:pPr>
        <w:jc w:val="center"/>
        <w:rPr>
          <w:b/>
          <w:bCs/>
          <w:sz w:val="20"/>
          <w:szCs w:val="20"/>
        </w:rPr>
      </w:pPr>
      <w:r w:rsidRPr="00424D2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3" w:name="_Toc52399728"/>
      <w:proofErr w:type="spellStart"/>
      <w:r w:rsidRPr="00E12BD6">
        <w:t>AbstractDeployment</w:t>
      </w:r>
      <w:bookmarkEnd w:id="133"/>
      <w:proofErr w:type="spellEnd"/>
    </w:p>
    <w:p w14:paraId="424D218A" w14:textId="600FA30F" w:rsidR="00E12BD6" w:rsidRDefault="00E12BD6" w:rsidP="00E12BD6">
      <w:pPr>
        <w:pStyle w:val="Heading3"/>
      </w:pPr>
      <w:bookmarkStart w:id="134" w:name="_Toc52399729"/>
      <w:proofErr w:type="spellStart"/>
      <w:r w:rsidRPr="00E12BD6">
        <w:t>AbstractDeployment</w:t>
      </w:r>
      <w:proofErr w:type="spellEnd"/>
      <w:r w:rsidRPr="00E12BD6">
        <w:t xml:space="preserve">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0E5AFC" w:rsidR="00E12BD6" w:rsidRDefault="00AE29E2" w:rsidP="00AE29E2">
      <w:pPr>
        <w:jc w:val="center"/>
        <w:rPr>
          <w:b/>
          <w:bCs/>
          <w:sz w:val="20"/>
          <w:szCs w:val="20"/>
        </w:rPr>
      </w:pPr>
      <w:r w:rsidRPr="00AE29E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5" w:name="_Toc52399730"/>
      <w:r w:rsidRPr="00287F52">
        <w:t xml:space="preserve">Attribute </w:t>
      </w:r>
      <w:proofErr w:type="spellStart"/>
      <w:r w:rsidRPr="00287F52">
        <w:t>deploymentReason</w:t>
      </w:r>
      <w:bookmarkEnd w:id="1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 xml:space="preserve">Attribute </w:t>
      </w:r>
      <w:proofErr w:type="spellStart"/>
      <w:r w:rsidRPr="000B4F03">
        <w:t>deploymentTime</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7" w:name="_Toc52399732"/>
      <w:proofErr w:type="spellStart"/>
      <w:r w:rsidRPr="00F448D2">
        <w:t>NamedValue</w:t>
      </w:r>
      <w:bookmarkEnd w:id="137"/>
      <w:proofErr w:type="spellEnd"/>
    </w:p>
    <w:p w14:paraId="3A9A125A" w14:textId="2070C456" w:rsidR="00F448D2" w:rsidRDefault="00F448D2" w:rsidP="00F448D2">
      <w:pPr>
        <w:pStyle w:val="Heading3"/>
      </w:pPr>
      <w:bookmarkStart w:id="138" w:name="_Toc52399733"/>
      <w:proofErr w:type="spellStart"/>
      <w:r w:rsidRPr="00F448D2">
        <w:t>NamedValue</w:t>
      </w:r>
      <w:proofErr w:type="spellEnd"/>
      <w:r w:rsidRPr="00F448D2">
        <w:t xml:space="preserv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6AFAB03A" w:rsidR="00F448D2" w:rsidRDefault="00757E07" w:rsidP="00757E07">
      <w:pPr>
        <w:jc w:val="center"/>
        <w:rPr>
          <w:b/>
          <w:bCs/>
          <w:sz w:val="20"/>
          <w:szCs w:val="20"/>
        </w:rPr>
      </w:pPr>
      <w:r w:rsidRPr="00757E0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39" w:name="_Toc52399734"/>
      <w:r w:rsidRPr="000A32FE">
        <w:t xml:space="preserve">Data type </w:t>
      </w:r>
      <w:proofErr w:type="spellStart"/>
      <w:r w:rsidRPr="000A32FE">
        <w:t>NamedValue</w:t>
      </w:r>
      <w:bookmarkEnd w:id="13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5A274399" w:rsidR="00960F54" w:rsidRDefault="006A5540" w:rsidP="006A5540">
      <w:pPr>
        <w:jc w:val="center"/>
        <w:rPr>
          <w:b/>
          <w:bCs/>
          <w:sz w:val="20"/>
          <w:szCs w:val="20"/>
        </w:rPr>
      </w:pPr>
      <w:r w:rsidRPr="006A554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2F6CD70" w:rsidR="0089033E" w:rsidRDefault="002F5245" w:rsidP="0082560B">
      <w:pPr>
        <w:jc w:val="center"/>
        <w:rPr>
          <w:b/>
          <w:bCs/>
          <w:sz w:val="20"/>
          <w:szCs w:val="20"/>
        </w:rPr>
      </w:pPr>
      <w:r w:rsidRPr="0082560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18A36931" w:rsidR="0082560B" w:rsidRDefault="002749EF" w:rsidP="002749EF">
      <w:pPr>
        <w:jc w:val="center"/>
        <w:rPr>
          <w:b/>
          <w:bCs/>
        </w:rPr>
      </w:pPr>
      <w:r w:rsidRPr="002749EF">
        <w:rPr>
          <w:b/>
          <w:bCs/>
        </w:rPr>
        <w:t xml:space="preserve">Figure </w:t>
      </w:r>
      <w:r w:rsidR="00753DA3">
        <w:rPr>
          <w:b/>
          <w:bCs/>
        </w:rPr>
        <w:fldChar w:fldCharType="begin"/>
      </w:r>
      <w:r w:rsidR="00753DA3">
        <w:rPr>
          <w:b/>
          <w:bCs/>
        </w:rPr>
        <w:instrText xml:space="preserve"> STYLEREF 1 \s </w:instrText>
      </w:r>
      <w:r w:rsidR="00753DA3">
        <w:rPr>
          <w:b/>
          <w:bCs/>
        </w:rPr>
        <w:fldChar w:fldCharType="separate"/>
      </w:r>
      <w:r w:rsidR="00753DA3">
        <w:rPr>
          <w:b/>
          <w:bCs/>
          <w:noProof/>
        </w:rPr>
        <w:t>10</w:t>
      </w:r>
      <w:r w:rsidR="00753DA3">
        <w:rPr>
          <w:b/>
          <w:bCs/>
        </w:rPr>
        <w:fldChar w:fldCharType="end"/>
      </w:r>
      <w:r w:rsidR="00753DA3">
        <w:rPr>
          <w:b/>
          <w:bCs/>
        </w:rPr>
        <w:t>.</w:t>
      </w:r>
      <w:r w:rsidR="00753DA3">
        <w:rPr>
          <w:b/>
          <w:bCs/>
        </w:rPr>
        <w:fldChar w:fldCharType="begin"/>
      </w:r>
      <w:r w:rsidR="00753DA3">
        <w:rPr>
          <w:b/>
          <w:bCs/>
        </w:rPr>
        <w:instrText xml:space="preserve"> SEQ Figure \* ARABIC \s 1 </w:instrText>
      </w:r>
      <w:r w:rsidR="00753DA3">
        <w:rPr>
          <w:b/>
          <w:bCs/>
        </w:rPr>
        <w:fldChar w:fldCharType="separate"/>
      </w:r>
      <w:r w:rsidR="00753DA3">
        <w:rPr>
          <w:b/>
          <w:bCs/>
          <w:noProof/>
        </w:rPr>
        <w:t>3</w:t>
      </w:r>
      <w:r w:rsidR="00753DA3">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29138E74" w:rsidR="002B39BE" w:rsidRDefault="007245C5" w:rsidP="007245C5">
      <w:pPr>
        <w:jc w:val="center"/>
        <w:rPr>
          <w:b/>
          <w:bCs/>
          <w:sz w:val="20"/>
          <w:szCs w:val="20"/>
        </w:rPr>
      </w:pPr>
      <w:r w:rsidRPr="007245C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3AE02848" w:rsidR="003C293C" w:rsidRDefault="006F529E" w:rsidP="006F529E">
      <w:pPr>
        <w:jc w:val="center"/>
        <w:rPr>
          <w:b/>
          <w:bCs/>
          <w:sz w:val="20"/>
          <w:szCs w:val="20"/>
        </w:rPr>
      </w:pPr>
      <w:r w:rsidRPr="006F529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134DF7">
      <w:pPr>
        <w:pStyle w:val="ListParagraph"/>
        <w:numPr>
          <w:ilvl w:val="0"/>
          <w:numId w:val="35"/>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22D5DE46" w:rsidR="009A295C" w:rsidRDefault="00027B73" w:rsidP="00027B73">
      <w:pPr>
        <w:jc w:val="center"/>
        <w:rPr>
          <w:b/>
          <w:bCs/>
          <w:sz w:val="20"/>
          <w:szCs w:val="20"/>
        </w:rPr>
      </w:pPr>
      <w:r w:rsidRPr="00027B7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13EB6C35" w:rsidR="00027B73" w:rsidRDefault="00DB07B5" w:rsidP="00DB07B5">
      <w:pPr>
        <w:jc w:val="center"/>
        <w:rPr>
          <w:b/>
          <w:bCs/>
          <w:sz w:val="20"/>
          <w:szCs w:val="20"/>
        </w:rPr>
      </w:pPr>
      <w:r w:rsidRPr="00DB07B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720FED">
      <w:pPr>
        <w:pStyle w:val="ListParagraph"/>
        <w:numPr>
          <w:ilvl w:val="1"/>
          <w:numId w:val="38"/>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53CC62EA" w:rsidR="00FE7E61" w:rsidRDefault="00FE7E61" w:rsidP="00FE7E61">
      <w:pPr>
        <w:jc w:val="center"/>
        <w:rPr>
          <w:b/>
          <w:bCs/>
          <w:sz w:val="20"/>
          <w:szCs w:val="20"/>
        </w:rPr>
      </w:pPr>
      <w:r w:rsidRPr="00FE7E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7564E32F" w:rsidR="00FE7E61" w:rsidRDefault="00472422" w:rsidP="00472422">
      <w:pPr>
        <w:jc w:val="center"/>
        <w:rPr>
          <w:b/>
          <w:bCs/>
          <w:sz w:val="20"/>
          <w:szCs w:val="20"/>
        </w:rPr>
      </w:pPr>
      <w:r w:rsidRPr="0047242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6845CEFF" w:rsidR="00A10F3F" w:rsidRDefault="0056682B" w:rsidP="0056682B">
      <w:pPr>
        <w:jc w:val="center"/>
        <w:rPr>
          <w:b/>
          <w:bCs/>
          <w:sz w:val="20"/>
          <w:szCs w:val="20"/>
        </w:rPr>
      </w:pPr>
      <w:r w:rsidRPr="0056682B">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05B4298C" w:rsidR="0056682B" w:rsidRDefault="00793258" w:rsidP="00793258">
      <w:pPr>
        <w:jc w:val="center"/>
        <w:rPr>
          <w:b/>
          <w:bCs/>
          <w:sz w:val="20"/>
          <w:szCs w:val="20"/>
        </w:rPr>
      </w:pPr>
      <w:r w:rsidRPr="0079325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5E59AA86" w:rsidR="008A3988" w:rsidRDefault="00A23375" w:rsidP="00A23375">
      <w:pPr>
        <w:jc w:val="center"/>
        <w:rPr>
          <w:b/>
          <w:bCs/>
          <w:sz w:val="20"/>
          <w:szCs w:val="20"/>
        </w:rPr>
      </w:pPr>
      <w:r w:rsidRPr="00A2337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0FB17DB9" w:rsidR="00A23375" w:rsidRDefault="003565D4" w:rsidP="003565D4">
      <w:pPr>
        <w:jc w:val="center"/>
        <w:rPr>
          <w:b/>
          <w:bCs/>
          <w:sz w:val="20"/>
          <w:szCs w:val="20"/>
        </w:rPr>
      </w:pPr>
      <w:r w:rsidRPr="003565D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76AC5B73" w:rsidR="008E22C4" w:rsidRDefault="00594FA6" w:rsidP="00594FA6">
      <w:pPr>
        <w:jc w:val="center"/>
        <w:rPr>
          <w:b/>
          <w:bCs/>
          <w:sz w:val="20"/>
          <w:szCs w:val="20"/>
        </w:rPr>
      </w:pPr>
      <w:r w:rsidRPr="00594FA6">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41021F49" w:rsidR="00C06E23" w:rsidRDefault="007D3C2A" w:rsidP="007D3C2A">
      <w:pPr>
        <w:jc w:val="center"/>
        <w:rPr>
          <w:b/>
          <w:bCs/>
          <w:sz w:val="20"/>
          <w:szCs w:val="20"/>
        </w:rPr>
      </w:pPr>
      <w:r w:rsidRPr="007D3C2A">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15</w:t>
      </w:r>
      <w:r w:rsidR="00753DA3">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7DE0EA87" w:rsidR="0041703C" w:rsidRDefault="00EF1691" w:rsidP="00EF1691">
      <w:pPr>
        <w:jc w:val="center"/>
        <w:rPr>
          <w:b/>
          <w:bCs/>
          <w:sz w:val="20"/>
          <w:szCs w:val="20"/>
        </w:rPr>
      </w:pPr>
      <w:r w:rsidRPr="00EF169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16</w:t>
      </w:r>
      <w:r w:rsidR="00753DA3">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7B29FB51" w:rsidR="00786563" w:rsidRDefault="00A62918" w:rsidP="00A62918">
      <w:pPr>
        <w:jc w:val="center"/>
        <w:rPr>
          <w:b/>
          <w:bCs/>
          <w:sz w:val="20"/>
          <w:szCs w:val="20"/>
        </w:rPr>
      </w:pPr>
      <w:r w:rsidRPr="00A6291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6FFFAE95" w:rsidR="00CF52E2" w:rsidRPr="00B56755" w:rsidRDefault="00B56755" w:rsidP="00B56755">
      <w:pPr>
        <w:jc w:val="center"/>
        <w:rPr>
          <w:b/>
          <w:bCs/>
          <w:sz w:val="20"/>
          <w:szCs w:val="20"/>
        </w:rPr>
      </w:pPr>
      <w:r w:rsidRPr="00B5675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FC4FD1">
      <w:pPr>
        <w:pStyle w:val="ListParagraph"/>
        <w:numPr>
          <w:ilvl w:val="0"/>
          <w:numId w:val="38"/>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FC4FD1">
      <w:pPr>
        <w:pStyle w:val="ListParagraph"/>
        <w:numPr>
          <w:ilvl w:val="0"/>
          <w:numId w:val="38"/>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FC4FD1">
      <w:pPr>
        <w:pStyle w:val="ListParagraph"/>
        <w:numPr>
          <w:ilvl w:val="0"/>
          <w:numId w:val="38"/>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7677C090" w:rsidR="001B6287" w:rsidRDefault="009A5300" w:rsidP="009A5300">
      <w:pPr>
        <w:jc w:val="center"/>
        <w:rPr>
          <w:b/>
          <w:bCs/>
          <w:sz w:val="20"/>
          <w:szCs w:val="20"/>
        </w:rPr>
      </w:pPr>
      <w:r w:rsidRPr="009A5300">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164FC9">
      <w:pPr>
        <w:pStyle w:val="ListParagraph"/>
        <w:numPr>
          <w:ilvl w:val="0"/>
          <w:numId w:val="38"/>
        </w:numPr>
        <w:rPr>
          <w:lang w:eastAsia="ja-JP"/>
        </w:rPr>
      </w:pPr>
      <w:r>
        <w:rPr>
          <w:lang w:eastAsia="ja-JP"/>
        </w:rPr>
        <w:t>Crushing a rock sample in a ball mill,</w:t>
      </w:r>
    </w:p>
    <w:p w14:paraId="5E3C6483" w14:textId="2A32CB2F" w:rsidR="00164FC9" w:rsidRDefault="00164FC9" w:rsidP="00164FC9">
      <w:pPr>
        <w:pStyle w:val="ListParagraph"/>
        <w:numPr>
          <w:ilvl w:val="0"/>
          <w:numId w:val="38"/>
        </w:numPr>
        <w:rPr>
          <w:lang w:eastAsia="ja-JP"/>
        </w:rPr>
      </w:pPr>
      <w:r>
        <w:rPr>
          <w:lang w:eastAsia="ja-JP"/>
        </w:rPr>
        <w:t xml:space="preserve">Digging a pit through a soil sequence, </w:t>
      </w:r>
    </w:p>
    <w:p w14:paraId="4DE8EB9A" w14:textId="6D66AB8F" w:rsidR="00164FC9" w:rsidRDefault="00164FC9" w:rsidP="00164FC9">
      <w:pPr>
        <w:pStyle w:val="ListParagraph"/>
        <w:numPr>
          <w:ilvl w:val="0"/>
          <w:numId w:val="38"/>
        </w:numPr>
        <w:rPr>
          <w:lang w:eastAsia="ja-JP"/>
        </w:rPr>
      </w:pPr>
      <w:r>
        <w:rPr>
          <w:lang w:eastAsia="ja-JP"/>
        </w:rPr>
        <w:t>Dividing a field site into quadrants,</w:t>
      </w:r>
    </w:p>
    <w:p w14:paraId="7BA35001" w14:textId="1EF05424" w:rsidR="00164FC9" w:rsidRDefault="00164FC9" w:rsidP="00164FC9">
      <w:pPr>
        <w:pStyle w:val="ListParagraph"/>
        <w:numPr>
          <w:ilvl w:val="0"/>
          <w:numId w:val="38"/>
        </w:numPr>
        <w:rPr>
          <w:lang w:eastAsia="ja-JP"/>
        </w:rPr>
      </w:pPr>
      <w:r>
        <w:rPr>
          <w:lang w:eastAsia="ja-JP"/>
        </w:rPr>
        <w:t>Drawing blood from a patient,</w:t>
      </w:r>
    </w:p>
    <w:p w14:paraId="43412721" w14:textId="0912FC7A" w:rsidR="00164FC9" w:rsidRDefault="00164FC9" w:rsidP="00164FC9">
      <w:pPr>
        <w:pStyle w:val="ListParagraph"/>
        <w:numPr>
          <w:ilvl w:val="0"/>
          <w:numId w:val="38"/>
        </w:numPr>
        <w:rPr>
          <w:lang w:eastAsia="ja-JP"/>
        </w:rPr>
      </w:pPr>
      <w:r>
        <w:rPr>
          <w:lang w:eastAsia="ja-JP"/>
        </w:rPr>
        <w:t>Extracting water from an observation well,</w:t>
      </w:r>
    </w:p>
    <w:p w14:paraId="35870511" w14:textId="451DB79B" w:rsidR="00164FC9" w:rsidRDefault="00164FC9" w:rsidP="00164FC9">
      <w:pPr>
        <w:pStyle w:val="ListParagraph"/>
        <w:numPr>
          <w:ilvl w:val="0"/>
          <w:numId w:val="38"/>
        </w:numPr>
        <w:rPr>
          <w:lang w:eastAsia="ja-JP"/>
        </w:rPr>
      </w:pPr>
      <w:r>
        <w:rPr>
          <w:lang w:eastAsia="ja-JP"/>
        </w:rPr>
        <w:t>Extracting a sample from a defined environmental monitoring station,</w:t>
      </w:r>
    </w:p>
    <w:p w14:paraId="17DA1C1E" w14:textId="1B117F61" w:rsidR="00164FC9" w:rsidRDefault="00164FC9" w:rsidP="00164FC9">
      <w:pPr>
        <w:pStyle w:val="ListParagraph"/>
        <w:numPr>
          <w:ilvl w:val="0"/>
          <w:numId w:val="38"/>
        </w:numPr>
        <w:rPr>
          <w:lang w:eastAsia="ja-JP"/>
        </w:rPr>
      </w:pPr>
      <w:r>
        <w:rPr>
          <w:lang w:eastAsia="ja-JP"/>
        </w:rPr>
        <w:t xml:space="preserve">Registering an image of the landscape, </w:t>
      </w:r>
    </w:p>
    <w:p w14:paraId="2575748E" w14:textId="77DEACB5" w:rsidR="00164FC9" w:rsidRDefault="00164FC9" w:rsidP="00164FC9">
      <w:pPr>
        <w:pStyle w:val="ListParagraph"/>
        <w:numPr>
          <w:ilvl w:val="0"/>
          <w:numId w:val="38"/>
        </w:numPr>
        <w:rPr>
          <w:lang w:eastAsia="ja-JP"/>
        </w:rPr>
      </w:pPr>
      <w:r>
        <w:rPr>
          <w:lang w:eastAsia="ja-JP"/>
        </w:rPr>
        <w:t xml:space="preserve">Sieving a powder to separate the subset finer than 100-mesh, </w:t>
      </w:r>
    </w:p>
    <w:p w14:paraId="26053445" w14:textId="463E0E44" w:rsidR="00164FC9" w:rsidRDefault="00164FC9" w:rsidP="00164FC9">
      <w:pPr>
        <w:pStyle w:val="ListParagraph"/>
        <w:numPr>
          <w:ilvl w:val="0"/>
          <w:numId w:val="38"/>
        </w:numPr>
        <w:rPr>
          <w:lang w:eastAsia="ja-JP"/>
        </w:rPr>
      </w:pPr>
      <w:r>
        <w:rPr>
          <w:lang w:eastAsia="ja-JP"/>
        </w:rPr>
        <w:t xml:space="preserve">Selecting a subset of a population, </w:t>
      </w:r>
    </w:p>
    <w:p w14:paraId="30B2F5E3" w14:textId="4B710845" w:rsidR="00164FC9" w:rsidRDefault="00164FC9" w:rsidP="00164FC9">
      <w:pPr>
        <w:pStyle w:val="ListParagraph"/>
        <w:numPr>
          <w:ilvl w:val="0"/>
          <w:numId w:val="38"/>
        </w:numPr>
        <w:rPr>
          <w:lang w:eastAsia="ja-JP"/>
        </w:rPr>
      </w:pPr>
      <w:r>
        <w:rPr>
          <w:lang w:eastAsia="ja-JP"/>
        </w:rPr>
        <w:t xml:space="preserve">Splitting a piece of drill-core to create two new samples, </w:t>
      </w:r>
    </w:p>
    <w:p w14:paraId="495E69CC" w14:textId="1D504213" w:rsidR="00164FC9" w:rsidRPr="008D4ED7" w:rsidRDefault="00164FC9" w:rsidP="00164FC9">
      <w:pPr>
        <w:pStyle w:val="ListParagraph"/>
        <w:numPr>
          <w:ilvl w:val="0"/>
          <w:numId w:val="38"/>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FBF3602" w:rsidR="002B6928" w:rsidRDefault="00311112" w:rsidP="00311112">
      <w:pPr>
        <w:jc w:val="center"/>
        <w:rPr>
          <w:b/>
          <w:bCs/>
          <w:sz w:val="20"/>
          <w:szCs w:val="20"/>
        </w:rPr>
      </w:pPr>
      <w:r w:rsidRPr="0031111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E01F9E">
      <w:pPr>
        <w:pStyle w:val="ListParagraph"/>
        <w:numPr>
          <w:ilvl w:val="0"/>
          <w:numId w:val="38"/>
        </w:numPr>
        <w:rPr>
          <w:lang w:eastAsia="ja-JP"/>
        </w:rPr>
      </w:pPr>
      <w:r>
        <w:rPr>
          <w:lang w:eastAsia="ja-JP"/>
        </w:rPr>
        <w:t xml:space="preserve">A ball mill, diamond drill, hammer, </w:t>
      </w:r>
    </w:p>
    <w:p w14:paraId="0F38345F" w14:textId="32F1256F" w:rsidR="00E01F9E" w:rsidRDefault="00E01F9E" w:rsidP="00E01F9E">
      <w:pPr>
        <w:pStyle w:val="ListParagraph"/>
        <w:numPr>
          <w:ilvl w:val="0"/>
          <w:numId w:val="38"/>
        </w:numPr>
        <w:rPr>
          <w:lang w:eastAsia="ja-JP"/>
        </w:rPr>
      </w:pPr>
      <w:r>
        <w:rPr>
          <w:lang w:eastAsia="ja-JP"/>
        </w:rPr>
        <w:t xml:space="preserve">hypodermic syringe and needle, </w:t>
      </w:r>
    </w:p>
    <w:p w14:paraId="7A3DE5D1" w14:textId="70357592" w:rsidR="00E01F9E" w:rsidRDefault="00E01F9E" w:rsidP="00E01F9E">
      <w:pPr>
        <w:pStyle w:val="ListParagraph"/>
        <w:numPr>
          <w:ilvl w:val="0"/>
          <w:numId w:val="38"/>
        </w:numPr>
        <w:rPr>
          <w:lang w:eastAsia="ja-JP"/>
        </w:rPr>
      </w:pPr>
      <w:r>
        <w:rPr>
          <w:lang w:eastAsia="ja-JP"/>
        </w:rPr>
        <w:t>image sensor, a soil auger,</w:t>
      </w:r>
    </w:p>
    <w:p w14:paraId="11BD6865" w14:textId="69B51931" w:rsidR="00E01F9E" w:rsidRDefault="00E01F9E" w:rsidP="00E01F9E">
      <w:pPr>
        <w:pStyle w:val="ListParagraph"/>
        <w:numPr>
          <w:ilvl w:val="0"/>
          <w:numId w:val="38"/>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643E18C5" w:rsidR="000A140B" w:rsidRDefault="0018668C" w:rsidP="0018668C">
      <w:pPr>
        <w:jc w:val="center"/>
        <w:rPr>
          <w:b/>
          <w:bCs/>
          <w:sz w:val="20"/>
          <w:szCs w:val="20"/>
        </w:rPr>
      </w:pPr>
      <w:r w:rsidRPr="0018668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7EEB931" w:rsidR="00A84954" w:rsidRDefault="0057786D" w:rsidP="0057786D">
      <w:pPr>
        <w:jc w:val="center"/>
        <w:rPr>
          <w:b/>
          <w:bCs/>
          <w:sz w:val="20"/>
          <w:szCs w:val="20"/>
        </w:rPr>
      </w:pPr>
      <w:r w:rsidRPr="0057786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4EE7C151" w:rsidR="00904CF1" w:rsidRDefault="007C2205" w:rsidP="007C2205">
      <w:pPr>
        <w:jc w:val="center"/>
        <w:rPr>
          <w:b/>
          <w:bCs/>
          <w:sz w:val="20"/>
          <w:szCs w:val="20"/>
        </w:rPr>
      </w:pPr>
      <w:r w:rsidRPr="007C2205">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851B3BD" w:rsidR="001B0D6E" w:rsidRDefault="00F77288" w:rsidP="00F77288">
      <w:pPr>
        <w:jc w:val="center"/>
        <w:rPr>
          <w:b/>
          <w:bCs/>
          <w:sz w:val="20"/>
          <w:szCs w:val="20"/>
        </w:rPr>
      </w:pPr>
      <w:r w:rsidRPr="00F77288">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93515A4" w:rsidR="00C356AB" w:rsidRDefault="00540061" w:rsidP="00540061">
      <w:pPr>
        <w:jc w:val="center"/>
        <w:rPr>
          <w:b/>
          <w:bCs/>
          <w:sz w:val="20"/>
          <w:szCs w:val="20"/>
        </w:rPr>
      </w:pPr>
      <w:r w:rsidRPr="005400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6DF8EAE2" w:rsidR="004224E8" w:rsidRDefault="00105813" w:rsidP="00105813">
      <w:pPr>
        <w:jc w:val="center"/>
        <w:rPr>
          <w:b/>
          <w:bCs/>
          <w:sz w:val="20"/>
          <w:szCs w:val="20"/>
        </w:rPr>
      </w:pPr>
      <w:r w:rsidRPr="0010581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79205B57" w:rsidR="00C13D3B" w:rsidRDefault="0055112F" w:rsidP="0055112F">
      <w:pPr>
        <w:jc w:val="center"/>
        <w:rPr>
          <w:b/>
          <w:bCs/>
          <w:sz w:val="20"/>
          <w:szCs w:val="20"/>
        </w:rPr>
      </w:pPr>
      <w:r w:rsidRPr="0055112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4404E3">
      <w:pPr>
        <w:pStyle w:val="ListParagraph"/>
        <w:numPr>
          <w:ilvl w:val="0"/>
          <w:numId w:val="38"/>
        </w:numPr>
        <w:rPr>
          <w:lang w:eastAsia="ja-JP"/>
        </w:rPr>
      </w:pPr>
      <w:r>
        <w:rPr>
          <w:lang w:eastAsia="ja-JP"/>
        </w:rPr>
        <w:t xml:space="preserve">A ball mill, diamond drill, hammer, </w:t>
      </w:r>
    </w:p>
    <w:p w14:paraId="5710EB8A" w14:textId="2D88B913" w:rsidR="004404E3" w:rsidRDefault="004404E3" w:rsidP="004404E3">
      <w:pPr>
        <w:pStyle w:val="ListParagraph"/>
        <w:numPr>
          <w:ilvl w:val="0"/>
          <w:numId w:val="38"/>
        </w:numPr>
        <w:rPr>
          <w:lang w:eastAsia="ja-JP"/>
        </w:rPr>
      </w:pPr>
      <w:r>
        <w:rPr>
          <w:lang w:eastAsia="ja-JP"/>
        </w:rPr>
        <w:t xml:space="preserve">hypodermic syringe and needle, </w:t>
      </w:r>
    </w:p>
    <w:p w14:paraId="3F28E15A" w14:textId="3E33F32D" w:rsidR="004404E3" w:rsidRDefault="004404E3" w:rsidP="004404E3">
      <w:pPr>
        <w:pStyle w:val="ListParagraph"/>
        <w:numPr>
          <w:ilvl w:val="0"/>
          <w:numId w:val="38"/>
        </w:numPr>
        <w:rPr>
          <w:lang w:eastAsia="ja-JP"/>
        </w:rPr>
      </w:pPr>
      <w:r>
        <w:rPr>
          <w:lang w:eastAsia="ja-JP"/>
        </w:rPr>
        <w:t>image sensor, a soil auger,</w:t>
      </w:r>
    </w:p>
    <w:p w14:paraId="0624400B" w14:textId="32AB5146" w:rsidR="002C026F" w:rsidRDefault="004404E3" w:rsidP="004404E3">
      <w:pPr>
        <w:pStyle w:val="ListParagraph"/>
        <w:numPr>
          <w:ilvl w:val="0"/>
          <w:numId w:val="38"/>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3013813D" w:rsidR="00B204DF" w:rsidRDefault="00CD6F39" w:rsidP="00CD6F39">
      <w:pPr>
        <w:jc w:val="center"/>
        <w:rPr>
          <w:b/>
          <w:bCs/>
          <w:sz w:val="20"/>
          <w:szCs w:val="20"/>
        </w:rPr>
      </w:pPr>
      <w:r w:rsidRPr="00CD6F3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0B576425" w:rsidR="008B01FD" w:rsidRDefault="000C70DD" w:rsidP="000C70DD">
      <w:pPr>
        <w:jc w:val="center"/>
        <w:rPr>
          <w:b/>
          <w:bCs/>
          <w:sz w:val="20"/>
          <w:szCs w:val="20"/>
        </w:rPr>
      </w:pPr>
      <w:r w:rsidRPr="000C70D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3D6D8B17" w:rsidR="007A5CB7" w:rsidRDefault="00EF6C7F" w:rsidP="00EF6C7F">
      <w:pPr>
        <w:jc w:val="center"/>
        <w:rPr>
          <w:b/>
          <w:bCs/>
          <w:sz w:val="20"/>
          <w:szCs w:val="20"/>
        </w:rPr>
      </w:pPr>
      <w:r w:rsidRPr="00EF6C7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7" w:name="_Toc52399742"/>
      <w:r w:rsidRPr="00920189">
        <w:t>Basic Samples</w:t>
      </w:r>
      <w:bookmarkEnd w:id="147"/>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566CB957">
            <wp:extent cx="6191885" cy="3115310"/>
            <wp:effectExtent l="0" t="0" r="571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6191885" cy="3115310"/>
                    </a:xfrm>
                    <a:prstGeom prst="rect">
                      <a:avLst/>
                    </a:prstGeom>
                  </pic:spPr>
                </pic:pic>
              </a:graphicData>
            </a:graphic>
          </wp:inline>
        </w:drawing>
      </w:r>
    </w:p>
    <w:p w14:paraId="65B85BC2" w14:textId="5FDCF3FA" w:rsidR="00CA3726" w:rsidRDefault="00F34853" w:rsidP="00F34853">
      <w:pPr>
        <w:jc w:val="center"/>
        <w:rPr>
          <w:b/>
          <w:bCs/>
          <w:sz w:val="20"/>
          <w:szCs w:val="20"/>
        </w:rPr>
      </w:pPr>
      <w:r w:rsidRPr="00F34853">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w:t>
      </w:r>
      <w:r w:rsidR="00753DA3">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r w:rsidR="0005379D">
        <w:rPr>
          <w:sz w:val="20"/>
          <w:szCs w:val="20"/>
        </w:rPr>
        <w:t xml:space="preserve"> from </w:t>
      </w:r>
      <w:proofErr w:type="spellStart"/>
      <w:r w:rsidR="0005379D">
        <w:rPr>
          <w:sz w:val="20"/>
          <w:szCs w:val="20"/>
        </w:rPr>
        <w:t>SampleCollection</w:t>
      </w:r>
      <w:proofErr w:type="spellEnd"/>
      <w:r w:rsidR="00B30A28">
        <w:rPr>
          <w:sz w:val="20"/>
          <w:szCs w:val="20"/>
        </w:rPr>
        <w:t>]</w:t>
      </w:r>
      <w:r w:rsidRPr="00F34853">
        <w:rPr>
          <w:b/>
          <w:bCs/>
          <w:sz w:val="20"/>
          <w:szCs w:val="20"/>
        </w:rPr>
        <w:t>.</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7E0E5913" w:rsidR="00EE582C" w:rsidRDefault="00430BBE" w:rsidP="00430BBE">
      <w:pPr>
        <w:jc w:val="center"/>
        <w:rPr>
          <w:b/>
          <w:bCs/>
          <w:sz w:val="20"/>
          <w:szCs w:val="20"/>
        </w:rPr>
      </w:pPr>
      <w:r w:rsidRPr="00430BB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2</w:t>
      </w:r>
      <w:r w:rsidR="00753DA3">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04B3D938" w:rsidR="00A804AD" w:rsidRPr="00A804AD" w:rsidRDefault="00A804AD" w:rsidP="00A804AD">
      <w:pPr>
        <w:jc w:val="center"/>
        <w:rPr>
          <w:b/>
          <w:bCs/>
          <w:sz w:val="20"/>
          <w:szCs w:val="20"/>
        </w:rPr>
      </w:pPr>
      <w:r w:rsidRPr="00A804A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3</w:t>
      </w:r>
      <w:r w:rsidR="00753DA3">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0E682BC7" w:rsidR="004B13B4" w:rsidRDefault="00650B87" w:rsidP="00650B87">
      <w:pPr>
        <w:jc w:val="center"/>
        <w:rPr>
          <w:b/>
          <w:bCs/>
          <w:sz w:val="20"/>
          <w:szCs w:val="20"/>
        </w:rPr>
      </w:pPr>
      <w:r w:rsidRPr="00650B8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4</w:t>
      </w:r>
      <w:r w:rsidR="00753DA3">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3E45F3">
      <w:pPr>
        <w:pStyle w:val="ListParagraph"/>
        <w:numPr>
          <w:ilvl w:val="0"/>
          <w:numId w:val="38"/>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3E45F3">
      <w:pPr>
        <w:pStyle w:val="ListParagraph"/>
        <w:numPr>
          <w:ilvl w:val="0"/>
          <w:numId w:val="38"/>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60B60DF5" w:rsidR="007157C4" w:rsidRDefault="001C372C" w:rsidP="001C372C">
      <w:pPr>
        <w:jc w:val="center"/>
        <w:rPr>
          <w:b/>
          <w:bCs/>
          <w:sz w:val="20"/>
          <w:szCs w:val="20"/>
        </w:rPr>
      </w:pPr>
      <w:r w:rsidRPr="001C372C">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5</w:t>
      </w:r>
      <w:r w:rsidR="00753DA3">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29C4EAC9" w:rsidR="00FB34BB" w:rsidRDefault="00E76D6F" w:rsidP="00E76D6F">
      <w:pPr>
        <w:jc w:val="center"/>
        <w:rPr>
          <w:b/>
          <w:bCs/>
          <w:sz w:val="20"/>
          <w:szCs w:val="20"/>
        </w:rPr>
      </w:pPr>
      <w:r w:rsidRPr="00E76D6F">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6</w:t>
      </w:r>
      <w:r w:rsidR="00753DA3">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4E0D111B" w:rsidR="00A26465" w:rsidRDefault="00AC0861" w:rsidP="00AC0861">
      <w:pPr>
        <w:jc w:val="center"/>
        <w:rPr>
          <w:b/>
          <w:bCs/>
          <w:sz w:val="20"/>
          <w:szCs w:val="20"/>
        </w:rPr>
      </w:pPr>
      <w:r w:rsidRPr="00AC0861">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7</w:t>
      </w:r>
      <w:r w:rsidR="00753DA3">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A7B3969" w:rsidR="00AC0861" w:rsidRDefault="00BC4B72" w:rsidP="00BC4B72">
      <w:pPr>
        <w:jc w:val="center"/>
        <w:rPr>
          <w:b/>
          <w:bCs/>
          <w:sz w:val="20"/>
          <w:szCs w:val="20"/>
        </w:rPr>
      </w:pPr>
      <w:r w:rsidRPr="00BC4B72">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8</w:t>
      </w:r>
      <w:r w:rsidR="00753DA3">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119699D5" w:rsidR="00D07D75" w:rsidRDefault="0022406E" w:rsidP="0022406E">
      <w:pPr>
        <w:jc w:val="center"/>
        <w:rPr>
          <w:b/>
          <w:bCs/>
          <w:sz w:val="20"/>
          <w:szCs w:val="20"/>
        </w:rPr>
      </w:pPr>
      <w:r w:rsidRPr="0022406E">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9</w:t>
      </w:r>
      <w:r w:rsidR="00753DA3">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3F2F7231" w:rsidR="0022406E" w:rsidRDefault="00CC5129" w:rsidP="00CC5129">
      <w:pPr>
        <w:jc w:val="center"/>
        <w:rPr>
          <w:b/>
          <w:bCs/>
          <w:sz w:val="20"/>
          <w:szCs w:val="20"/>
        </w:rPr>
      </w:pPr>
      <w:r w:rsidRPr="00CC5129">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10</w:t>
      </w:r>
      <w:r w:rsidR="00753DA3">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1A1A960A">
            <wp:extent cx="4936210" cy="1057000"/>
            <wp:effectExtent l="0" t="0" r="4445"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967893" cy="1063784"/>
                    </a:xfrm>
                    <a:prstGeom prst="rect">
                      <a:avLst/>
                    </a:prstGeom>
                  </pic:spPr>
                </pic:pic>
              </a:graphicData>
            </a:graphic>
          </wp:inline>
        </w:drawing>
      </w:r>
    </w:p>
    <w:p w14:paraId="2F1370B0" w14:textId="5087F005" w:rsidR="00711727" w:rsidRDefault="00337C34" w:rsidP="00337C34">
      <w:pPr>
        <w:jc w:val="center"/>
        <w:rPr>
          <w:b/>
          <w:bCs/>
          <w:sz w:val="20"/>
          <w:szCs w:val="20"/>
        </w:rPr>
      </w:pPr>
      <w:r w:rsidRPr="00337C34">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11</w:t>
      </w:r>
      <w:r w:rsidR="00753DA3">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A91677A" w:rsidR="00337C34" w:rsidRDefault="0062664D" w:rsidP="0062664D">
      <w:pPr>
        <w:jc w:val="center"/>
        <w:rPr>
          <w:b/>
          <w:bCs/>
          <w:sz w:val="20"/>
          <w:szCs w:val="20"/>
        </w:rPr>
      </w:pPr>
      <w:r w:rsidRPr="0062664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12</w:t>
      </w:r>
      <w:r w:rsidR="00753DA3">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D436CA3" w:rsidR="001D410B" w:rsidRDefault="00565627" w:rsidP="00565627">
      <w:pPr>
        <w:jc w:val="center"/>
        <w:rPr>
          <w:b/>
          <w:bCs/>
          <w:sz w:val="20"/>
          <w:szCs w:val="20"/>
        </w:rPr>
      </w:pPr>
      <w:r w:rsidRPr="00565627">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8520F47" w:rsidR="00F53892" w:rsidRDefault="0019781D" w:rsidP="0019781D">
      <w:pPr>
        <w:jc w:val="center"/>
        <w:rPr>
          <w:b/>
          <w:bCs/>
          <w:sz w:val="20"/>
          <w:szCs w:val="20"/>
        </w:rPr>
      </w:pPr>
      <w:r w:rsidRPr="0019781D">
        <w:rPr>
          <w:b/>
          <w:bCs/>
          <w:sz w:val="20"/>
          <w:szCs w:val="20"/>
        </w:rPr>
        <w:t xml:space="preserve">Figure </w:t>
      </w:r>
      <w:r w:rsidR="00753DA3">
        <w:rPr>
          <w:b/>
          <w:bCs/>
          <w:sz w:val="20"/>
          <w:szCs w:val="20"/>
        </w:rPr>
        <w:fldChar w:fldCharType="begin"/>
      </w:r>
      <w:r w:rsidR="00753DA3">
        <w:rPr>
          <w:b/>
          <w:bCs/>
          <w:sz w:val="20"/>
          <w:szCs w:val="20"/>
        </w:rPr>
        <w:instrText xml:space="preserve"> STYLEREF 1 \s </w:instrText>
      </w:r>
      <w:r w:rsidR="00753DA3">
        <w:rPr>
          <w:b/>
          <w:bCs/>
          <w:sz w:val="20"/>
          <w:szCs w:val="20"/>
        </w:rPr>
        <w:fldChar w:fldCharType="separate"/>
      </w:r>
      <w:r w:rsidR="00753DA3">
        <w:rPr>
          <w:b/>
          <w:bCs/>
          <w:noProof/>
          <w:sz w:val="20"/>
          <w:szCs w:val="20"/>
        </w:rPr>
        <w:t>13</w:t>
      </w:r>
      <w:r w:rsidR="00753DA3">
        <w:rPr>
          <w:b/>
          <w:bCs/>
          <w:sz w:val="20"/>
          <w:szCs w:val="20"/>
        </w:rPr>
        <w:fldChar w:fldCharType="end"/>
      </w:r>
      <w:r w:rsidR="00753DA3">
        <w:rPr>
          <w:b/>
          <w:bCs/>
          <w:sz w:val="20"/>
          <w:szCs w:val="20"/>
        </w:rPr>
        <w:t>.</w:t>
      </w:r>
      <w:r w:rsidR="00753DA3">
        <w:rPr>
          <w:b/>
          <w:bCs/>
          <w:sz w:val="20"/>
          <w:szCs w:val="20"/>
        </w:rPr>
        <w:fldChar w:fldCharType="begin"/>
      </w:r>
      <w:r w:rsidR="00753DA3">
        <w:rPr>
          <w:b/>
          <w:bCs/>
          <w:sz w:val="20"/>
          <w:szCs w:val="20"/>
        </w:rPr>
        <w:instrText xml:space="preserve"> SEQ Figure \* ARABIC \s 1 </w:instrText>
      </w:r>
      <w:r w:rsidR="00753DA3">
        <w:rPr>
          <w:b/>
          <w:bCs/>
          <w:sz w:val="20"/>
          <w:szCs w:val="20"/>
        </w:rPr>
        <w:fldChar w:fldCharType="separate"/>
      </w:r>
      <w:r w:rsidR="00753DA3">
        <w:rPr>
          <w:b/>
          <w:bCs/>
          <w:noProof/>
          <w:sz w:val="20"/>
          <w:szCs w:val="20"/>
        </w:rPr>
        <w:t>14</w:t>
      </w:r>
      <w:r w:rsidR="00753DA3">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7BBD79E6" w:rsidR="004611AB" w:rsidRDefault="00753DA3" w:rsidP="00753DA3">
      <w:pPr>
        <w:jc w:val="center"/>
        <w:rPr>
          <w:b/>
          <w:bCs/>
          <w:sz w:val="20"/>
          <w:szCs w:val="20"/>
        </w:rPr>
      </w:pPr>
      <w:r w:rsidRPr="00753DA3">
        <w:rPr>
          <w:b/>
          <w:bCs/>
          <w:sz w:val="20"/>
          <w:szCs w:val="20"/>
        </w:rPr>
        <w:t xml:space="preserve">Figure </w:t>
      </w:r>
      <w:r w:rsidRPr="00753DA3">
        <w:rPr>
          <w:b/>
          <w:bCs/>
          <w:sz w:val="20"/>
          <w:szCs w:val="20"/>
        </w:rPr>
        <w:fldChar w:fldCharType="begin"/>
      </w:r>
      <w:r w:rsidRPr="00753DA3">
        <w:rPr>
          <w:b/>
          <w:bCs/>
          <w:sz w:val="20"/>
          <w:szCs w:val="20"/>
        </w:rPr>
        <w:instrText xml:space="preserve"> STYLEREF 1 \s </w:instrText>
      </w:r>
      <w:r w:rsidRPr="00753DA3">
        <w:rPr>
          <w:b/>
          <w:bCs/>
          <w:sz w:val="20"/>
          <w:szCs w:val="20"/>
        </w:rPr>
        <w:fldChar w:fldCharType="separate"/>
      </w:r>
      <w:r w:rsidRPr="00753DA3">
        <w:rPr>
          <w:b/>
          <w:bCs/>
          <w:sz w:val="20"/>
          <w:szCs w:val="20"/>
        </w:rPr>
        <w:t>13</w:t>
      </w:r>
      <w:r w:rsidRPr="00753DA3">
        <w:rPr>
          <w:b/>
          <w:bCs/>
          <w:sz w:val="20"/>
          <w:szCs w:val="20"/>
        </w:rPr>
        <w:fldChar w:fldCharType="end"/>
      </w:r>
      <w:r w:rsidRPr="00753DA3">
        <w:rPr>
          <w:b/>
          <w:bCs/>
          <w:sz w:val="20"/>
          <w:szCs w:val="20"/>
        </w:rPr>
        <w:t>.</w:t>
      </w:r>
      <w:r w:rsidRPr="00753DA3">
        <w:rPr>
          <w:b/>
          <w:bCs/>
          <w:sz w:val="20"/>
          <w:szCs w:val="20"/>
        </w:rPr>
        <w:fldChar w:fldCharType="begin"/>
      </w:r>
      <w:r w:rsidRPr="00753DA3">
        <w:rPr>
          <w:b/>
          <w:bCs/>
          <w:sz w:val="20"/>
          <w:szCs w:val="20"/>
        </w:rPr>
        <w:instrText xml:space="preserve"> SEQ Figure \* ARABIC \s 1 </w:instrText>
      </w:r>
      <w:r w:rsidRPr="00753DA3">
        <w:rPr>
          <w:b/>
          <w:bCs/>
          <w:sz w:val="20"/>
          <w:szCs w:val="20"/>
        </w:rPr>
        <w:fldChar w:fldCharType="separate"/>
      </w:r>
      <w:r w:rsidRPr="00753DA3">
        <w:rPr>
          <w:b/>
          <w:bCs/>
          <w:sz w:val="20"/>
          <w:szCs w:val="20"/>
        </w:rPr>
        <w:t>15</w:t>
      </w:r>
      <w:r w:rsidRPr="00753DA3">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C246BE">
      <w:pPr>
        <w:pStyle w:val="ListParagraph"/>
        <w:numPr>
          <w:ilvl w:val="0"/>
          <w:numId w:val="46"/>
        </w:numPr>
        <w:rPr>
          <w:lang w:eastAsia="ja-JP"/>
        </w:rPr>
      </w:pPr>
      <w:r>
        <w:rPr>
          <w:lang w:eastAsia="ja-JP"/>
        </w:rPr>
        <w:t>Age Brackets: [0-10], [10-20]</w:t>
      </w:r>
    </w:p>
    <w:p w14:paraId="33C025EC" w14:textId="060102E4" w:rsidR="00C246BE" w:rsidRDefault="00C246BE" w:rsidP="00C246BE">
      <w:pPr>
        <w:pStyle w:val="ListParagraph"/>
        <w:numPr>
          <w:ilvl w:val="0"/>
          <w:numId w:val="46"/>
        </w:numPr>
        <w:rPr>
          <w:lang w:eastAsia="ja-JP"/>
        </w:rPr>
      </w:pPr>
      <w:r>
        <w:rPr>
          <w:lang w:eastAsia="ja-JP"/>
        </w:rPr>
        <w:t>Genders: Male, Female, Other</w:t>
      </w:r>
    </w:p>
    <w:p w14:paraId="399FF998" w14:textId="62E79F0D" w:rsidR="005F3DF1" w:rsidRPr="005F3DF1" w:rsidRDefault="00C246BE" w:rsidP="00C246BE">
      <w:pPr>
        <w:pStyle w:val="ListParagraph"/>
        <w:numPr>
          <w:ilvl w:val="0"/>
          <w:numId w:val="46"/>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 xml:space="preserve">Abstract </w:t>
      </w:r>
      <w:r w:rsidR="001E635D">
        <w:t>T</w:t>
      </w:r>
      <w:r w:rsidR="00920189">
        <w:t xml:space="preserve">est </w:t>
      </w:r>
      <w:r w:rsidR="001E635D">
        <w:t>S</w:t>
      </w:r>
      <w:r w:rsidR="00920189">
        <w:t>uite</w:t>
      </w:r>
      <w:bookmarkEnd w:id="153"/>
    </w:p>
    <w:p w14:paraId="0BC1B11F" w14:textId="77777777"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7C10D0">
        <w:tc>
          <w:tcPr>
            <w:tcW w:w="0" w:type="auto"/>
            <w:tcMar>
              <w:top w:w="45" w:type="dxa"/>
              <w:left w:w="45" w:type="dxa"/>
              <w:bottom w:w="45" w:type="dxa"/>
              <w:right w:w="45" w:type="dxa"/>
            </w:tcMar>
            <w:hideMark/>
          </w:tcPr>
          <w:p w14:paraId="33F80A9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7C10D0">
            <w:pPr>
              <w:rPr>
                <w:b/>
                <w:bCs/>
              </w:rPr>
            </w:pPr>
            <w:r w:rsidRPr="00F264E8">
              <w:rPr>
                <w:b/>
                <w:bCs/>
              </w:rPr>
              <w:t>/conf/</w:t>
            </w:r>
            <w:proofErr w:type="spellStart"/>
            <w:r w:rsidRPr="00F264E8">
              <w:rPr>
                <w:b/>
                <w:bCs/>
              </w:rPr>
              <w:t>sam-cpt</w:t>
            </w:r>
            <w:proofErr w:type="spellEnd"/>
          </w:p>
        </w:tc>
      </w:tr>
      <w:tr w:rsidR="00E26089" w:rsidRPr="00F264E8" w14:paraId="455A3032" w14:textId="77777777" w:rsidTr="007C10D0">
        <w:tc>
          <w:tcPr>
            <w:tcW w:w="0" w:type="auto"/>
            <w:tcMar>
              <w:top w:w="45" w:type="dxa"/>
              <w:left w:w="45" w:type="dxa"/>
              <w:bottom w:w="45" w:type="dxa"/>
              <w:right w:w="45" w:type="dxa"/>
            </w:tcMar>
            <w:hideMark/>
          </w:tcPr>
          <w:p w14:paraId="3DE2CF4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7C10D0">
        <w:tc>
          <w:tcPr>
            <w:tcW w:w="0" w:type="auto"/>
            <w:tcMar>
              <w:top w:w="45" w:type="dxa"/>
              <w:left w:w="45" w:type="dxa"/>
              <w:bottom w:w="45" w:type="dxa"/>
              <w:right w:w="45" w:type="dxa"/>
            </w:tcMar>
            <w:hideMark/>
          </w:tcPr>
          <w:p w14:paraId="2FF7C442"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7C10D0">
            <w:r w:rsidRPr="00F264E8">
              <w:t>Verify that all requirements from the requirements class have been fulfilled.</w:t>
            </w:r>
          </w:p>
        </w:tc>
      </w:tr>
      <w:tr w:rsidR="00E26089" w:rsidRPr="00F264E8" w14:paraId="4A55C89C" w14:textId="77777777" w:rsidTr="007C10D0">
        <w:tc>
          <w:tcPr>
            <w:tcW w:w="0" w:type="auto"/>
            <w:tcMar>
              <w:top w:w="45" w:type="dxa"/>
              <w:left w:w="45" w:type="dxa"/>
              <w:bottom w:w="45" w:type="dxa"/>
              <w:right w:w="45" w:type="dxa"/>
            </w:tcMar>
            <w:hideMark/>
          </w:tcPr>
          <w:p w14:paraId="1A30417C"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7C10D0">
            <w:r w:rsidRPr="00F264E8">
              <w:t>Inspect the documentation of the application, schema or profile.</w:t>
            </w:r>
          </w:p>
        </w:tc>
      </w:tr>
      <w:tr w:rsidR="00E26089" w:rsidRPr="00F264E8" w14:paraId="0ED4832A" w14:textId="77777777" w:rsidTr="007C10D0">
        <w:tc>
          <w:tcPr>
            <w:tcW w:w="0" w:type="auto"/>
            <w:tcMar>
              <w:top w:w="45" w:type="dxa"/>
              <w:left w:w="45" w:type="dxa"/>
              <w:bottom w:w="45" w:type="dxa"/>
              <w:right w:w="45" w:type="dxa"/>
            </w:tcMar>
            <w:hideMark/>
          </w:tcPr>
          <w:p w14:paraId="57FDD89F"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7C10D0">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7C10D0">
        <w:tc>
          <w:tcPr>
            <w:tcW w:w="0" w:type="auto"/>
            <w:tcMar>
              <w:top w:w="45" w:type="dxa"/>
              <w:left w:w="45" w:type="dxa"/>
              <w:bottom w:w="45" w:type="dxa"/>
              <w:right w:w="45" w:type="dxa"/>
            </w:tcMar>
            <w:hideMark/>
          </w:tcPr>
          <w:p w14:paraId="0BADE3F1"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7C10D0">
        <w:tc>
          <w:tcPr>
            <w:tcW w:w="0" w:type="auto"/>
            <w:tcMar>
              <w:top w:w="45" w:type="dxa"/>
              <w:left w:w="45" w:type="dxa"/>
              <w:bottom w:w="45" w:type="dxa"/>
              <w:right w:w="45" w:type="dxa"/>
            </w:tcMar>
            <w:hideMark/>
          </w:tcPr>
          <w:p w14:paraId="7315054D"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7C10D0">
        <w:tc>
          <w:tcPr>
            <w:tcW w:w="0" w:type="auto"/>
            <w:tcMar>
              <w:top w:w="45" w:type="dxa"/>
              <w:left w:w="45" w:type="dxa"/>
              <w:bottom w:w="45" w:type="dxa"/>
              <w:right w:w="45" w:type="dxa"/>
            </w:tcMar>
            <w:hideMark/>
          </w:tcPr>
          <w:p w14:paraId="5E1886A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7C10D0">
            <w:r w:rsidRPr="00F264E8">
              <w:t>Verify that all requirements from the requirements class have been fulfilled.</w:t>
            </w:r>
          </w:p>
        </w:tc>
      </w:tr>
      <w:tr w:rsidR="00E26089" w:rsidRPr="00F264E8" w14:paraId="1E42D78E" w14:textId="77777777" w:rsidTr="007C10D0">
        <w:tc>
          <w:tcPr>
            <w:tcW w:w="0" w:type="auto"/>
            <w:tcMar>
              <w:top w:w="45" w:type="dxa"/>
              <w:left w:w="45" w:type="dxa"/>
              <w:bottom w:w="45" w:type="dxa"/>
              <w:right w:w="45" w:type="dxa"/>
            </w:tcMar>
            <w:hideMark/>
          </w:tcPr>
          <w:p w14:paraId="62A6AA99"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7C10D0">
            <w:r w:rsidRPr="00F264E8">
              <w:t>Inspect the documentation of the application, schema or profile.</w:t>
            </w:r>
          </w:p>
        </w:tc>
      </w:tr>
      <w:tr w:rsidR="00E26089" w:rsidRPr="00F264E8" w14:paraId="162755D5" w14:textId="77777777" w:rsidTr="007C10D0">
        <w:tc>
          <w:tcPr>
            <w:tcW w:w="0" w:type="auto"/>
            <w:tcMar>
              <w:top w:w="45" w:type="dxa"/>
              <w:left w:w="45" w:type="dxa"/>
              <w:bottom w:w="45" w:type="dxa"/>
              <w:right w:w="45" w:type="dxa"/>
            </w:tcMar>
            <w:hideMark/>
          </w:tcPr>
          <w:p w14:paraId="0554188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7C10D0">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7C10D0">
        <w:tc>
          <w:tcPr>
            <w:tcW w:w="0" w:type="auto"/>
            <w:tcMar>
              <w:top w:w="45" w:type="dxa"/>
              <w:left w:w="45" w:type="dxa"/>
              <w:bottom w:w="45" w:type="dxa"/>
              <w:right w:w="45" w:type="dxa"/>
            </w:tcMar>
            <w:hideMark/>
          </w:tcPr>
          <w:p w14:paraId="739684E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7C10D0">
        <w:tc>
          <w:tcPr>
            <w:tcW w:w="0" w:type="auto"/>
            <w:tcMar>
              <w:top w:w="45" w:type="dxa"/>
              <w:left w:w="45" w:type="dxa"/>
              <w:bottom w:w="45" w:type="dxa"/>
              <w:right w:w="45" w:type="dxa"/>
            </w:tcMar>
            <w:hideMark/>
          </w:tcPr>
          <w:p w14:paraId="01AD172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7C10D0">
        <w:tc>
          <w:tcPr>
            <w:tcW w:w="0" w:type="auto"/>
            <w:tcMar>
              <w:top w:w="45" w:type="dxa"/>
              <w:left w:w="45" w:type="dxa"/>
              <w:bottom w:w="45" w:type="dxa"/>
              <w:right w:w="45" w:type="dxa"/>
            </w:tcMar>
            <w:hideMark/>
          </w:tcPr>
          <w:p w14:paraId="7E1D3F2C"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7C10D0">
            <w:r w:rsidRPr="00F264E8">
              <w:t>Verify that all requirements from the requirements class have been fulfilled.</w:t>
            </w:r>
          </w:p>
        </w:tc>
      </w:tr>
      <w:tr w:rsidR="00E26089" w:rsidRPr="00F264E8" w14:paraId="102DC223" w14:textId="77777777" w:rsidTr="007C10D0">
        <w:tc>
          <w:tcPr>
            <w:tcW w:w="0" w:type="auto"/>
            <w:tcMar>
              <w:top w:w="45" w:type="dxa"/>
              <w:left w:w="45" w:type="dxa"/>
              <w:bottom w:w="45" w:type="dxa"/>
              <w:right w:w="45" w:type="dxa"/>
            </w:tcMar>
            <w:hideMark/>
          </w:tcPr>
          <w:p w14:paraId="422071C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7C10D0">
            <w:r w:rsidRPr="00F264E8">
              <w:t>Inspect the documentation of the application, schema or profile.</w:t>
            </w:r>
          </w:p>
        </w:tc>
      </w:tr>
      <w:tr w:rsidR="00E26089" w:rsidRPr="00F264E8" w14:paraId="2D5ADF7C" w14:textId="77777777" w:rsidTr="007C10D0">
        <w:tc>
          <w:tcPr>
            <w:tcW w:w="0" w:type="auto"/>
            <w:tcMar>
              <w:top w:w="45" w:type="dxa"/>
              <w:left w:w="45" w:type="dxa"/>
              <w:bottom w:w="45" w:type="dxa"/>
              <w:right w:w="45" w:type="dxa"/>
            </w:tcMar>
            <w:hideMark/>
          </w:tcPr>
          <w:p w14:paraId="467D7FF9"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7C10D0">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7C10D0">
        <w:tc>
          <w:tcPr>
            <w:tcW w:w="0" w:type="auto"/>
            <w:tcMar>
              <w:top w:w="45" w:type="dxa"/>
              <w:left w:w="45" w:type="dxa"/>
              <w:bottom w:w="45" w:type="dxa"/>
              <w:right w:w="45" w:type="dxa"/>
            </w:tcMar>
            <w:hideMark/>
          </w:tcPr>
          <w:p w14:paraId="2FBF731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7C10D0">
        <w:tc>
          <w:tcPr>
            <w:tcW w:w="0" w:type="auto"/>
            <w:tcMar>
              <w:top w:w="45" w:type="dxa"/>
              <w:left w:w="45" w:type="dxa"/>
              <w:bottom w:w="45" w:type="dxa"/>
              <w:right w:w="45" w:type="dxa"/>
            </w:tcMar>
            <w:hideMark/>
          </w:tcPr>
          <w:p w14:paraId="30478020"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7C10D0">
        <w:tc>
          <w:tcPr>
            <w:tcW w:w="0" w:type="auto"/>
            <w:tcMar>
              <w:top w:w="45" w:type="dxa"/>
              <w:left w:w="45" w:type="dxa"/>
              <w:bottom w:w="45" w:type="dxa"/>
              <w:right w:w="45" w:type="dxa"/>
            </w:tcMar>
            <w:hideMark/>
          </w:tcPr>
          <w:p w14:paraId="04D2F78F"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7C10D0">
            <w:r w:rsidRPr="00F264E8">
              <w:t>Verify that all requirements from the requirements class have been fulfilled.</w:t>
            </w:r>
          </w:p>
        </w:tc>
      </w:tr>
      <w:tr w:rsidR="00E26089" w:rsidRPr="00F264E8" w14:paraId="6CF98CDB" w14:textId="77777777" w:rsidTr="007C10D0">
        <w:tc>
          <w:tcPr>
            <w:tcW w:w="0" w:type="auto"/>
            <w:tcMar>
              <w:top w:w="45" w:type="dxa"/>
              <w:left w:w="45" w:type="dxa"/>
              <w:bottom w:w="45" w:type="dxa"/>
              <w:right w:w="45" w:type="dxa"/>
            </w:tcMar>
            <w:hideMark/>
          </w:tcPr>
          <w:p w14:paraId="4BE67CAA"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7C10D0">
            <w:r w:rsidRPr="00F264E8">
              <w:t>Inspect the documentation of the application, schema or profile.</w:t>
            </w:r>
          </w:p>
        </w:tc>
      </w:tr>
      <w:tr w:rsidR="00E26089" w:rsidRPr="00F264E8" w14:paraId="7DCFCD38" w14:textId="77777777" w:rsidTr="007C10D0">
        <w:tc>
          <w:tcPr>
            <w:tcW w:w="0" w:type="auto"/>
            <w:tcMar>
              <w:top w:w="45" w:type="dxa"/>
              <w:left w:w="45" w:type="dxa"/>
              <w:bottom w:w="45" w:type="dxa"/>
              <w:right w:w="45" w:type="dxa"/>
            </w:tcMar>
            <w:hideMark/>
          </w:tcPr>
          <w:p w14:paraId="3C9DA5F8"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7C10D0">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7C10D0">
        <w:tc>
          <w:tcPr>
            <w:tcW w:w="0" w:type="auto"/>
            <w:tcMar>
              <w:top w:w="45" w:type="dxa"/>
              <w:left w:w="45" w:type="dxa"/>
              <w:bottom w:w="45" w:type="dxa"/>
              <w:right w:w="45" w:type="dxa"/>
            </w:tcMar>
            <w:hideMark/>
          </w:tcPr>
          <w:p w14:paraId="41CD71CD"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7C10D0">
        <w:tc>
          <w:tcPr>
            <w:tcW w:w="0" w:type="auto"/>
            <w:tcMar>
              <w:top w:w="45" w:type="dxa"/>
              <w:left w:w="45" w:type="dxa"/>
              <w:bottom w:w="45" w:type="dxa"/>
              <w:right w:w="45" w:type="dxa"/>
            </w:tcMar>
            <w:hideMark/>
          </w:tcPr>
          <w:p w14:paraId="18016BC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7C10D0">
        <w:tc>
          <w:tcPr>
            <w:tcW w:w="0" w:type="auto"/>
            <w:tcMar>
              <w:top w:w="45" w:type="dxa"/>
              <w:left w:w="45" w:type="dxa"/>
              <w:bottom w:w="45" w:type="dxa"/>
              <w:right w:w="45" w:type="dxa"/>
            </w:tcMar>
            <w:hideMark/>
          </w:tcPr>
          <w:p w14:paraId="47548B0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7C10D0">
            <w:r w:rsidRPr="00F264E8">
              <w:t>Verify that all requirements from the requirements class have been fulfilled.</w:t>
            </w:r>
          </w:p>
        </w:tc>
      </w:tr>
      <w:tr w:rsidR="00E26089" w:rsidRPr="00F264E8" w14:paraId="666DA91A" w14:textId="77777777" w:rsidTr="007C10D0">
        <w:tc>
          <w:tcPr>
            <w:tcW w:w="0" w:type="auto"/>
            <w:tcMar>
              <w:top w:w="45" w:type="dxa"/>
              <w:left w:w="45" w:type="dxa"/>
              <w:bottom w:w="45" w:type="dxa"/>
              <w:right w:w="45" w:type="dxa"/>
            </w:tcMar>
            <w:hideMark/>
          </w:tcPr>
          <w:p w14:paraId="0746CB6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7C10D0">
            <w:r w:rsidRPr="00F264E8">
              <w:t>Inspect the documentation of the application, schema or profile.</w:t>
            </w:r>
          </w:p>
        </w:tc>
      </w:tr>
      <w:tr w:rsidR="00E26089" w:rsidRPr="00F264E8" w14:paraId="1C4648BF" w14:textId="77777777" w:rsidTr="007C10D0">
        <w:tc>
          <w:tcPr>
            <w:tcW w:w="0" w:type="auto"/>
            <w:tcMar>
              <w:top w:w="45" w:type="dxa"/>
              <w:left w:w="45" w:type="dxa"/>
              <w:bottom w:w="45" w:type="dxa"/>
              <w:right w:w="45" w:type="dxa"/>
            </w:tcMar>
            <w:hideMark/>
          </w:tcPr>
          <w:p w14:paraId="17FD324C" w14:textId="77777777" w:rsidR="00E26089" w:rsidRPr="00F264E8" w:rsidRDefault="00E26089" w:rsidP="007C10D0">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7C10D0">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7C10D0">
        <w:tc>
          <w:tcPr>
            <w:tcW w:w="0" w:type="auto"/>
            <w:tcMar>
              <w:top w:w="45" w:type="dxa"/>
              <w:left w:w="45" w:type="dxa"/>
              <w:bottom w:w="45" w:type="dxa"/>
              <w:right w:w="45" w:type="dxa"/>
            </w:tcMar>
            <w:hideMark/>
          </w:tcPr>
          <w:p w14:paraId="6CB59F4C"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7C10D0">
        <w:tc>
          <w:tcPr>
            <w:tcW w:w="0" w:type="auto"/>
            <w:tcMar>
              <w:top w:w="45" w:type="dxa"/>
              <w:left w:w="45" w:type="dxa"/>
              <w:bottom w:w="45" w:type="dxa"/>
              <w:right w:w="45" w:type="dxa"/>
            </w:tcMar>
            <w:hideMark/>
          </w:tcPr>
          <w:p w14:paraId="19DCDEE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7C10D0">
        <w:tc>
          <w:tcPr>
            <w:tcW w:w="0" w:type="auto"/>
            <w:tcMar>
              <w:top w:w="45" w:type="dxa"/>
              <w:left w:w="45" w:type="dxa"/>
              <w:bottom w:w="45" w:type="dxa"/>
              <w:right w:w="45" w:type="dxa"/>
            </w:tcMar>
            <w:hideMark/>
          </w:tcPr>
          <w:p w14:paraId="6063534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7C10D0">
            <w:r w:rsidRPr="00F264E8">
              <w:t>Verify that all requirements from the requirements class have been fulfilled.</w:t>
            </w:r>
          </w:p>
        </w:tc>
      </w:tr>
      <w:tr w:rsidR="00E26089" w:rsidRPr="00F264E8" w14:paraId="5B429D58" w14:textId="77777777" w:rsidTr="007C10D0">
        <w:tc>
          <w:tcPr>
            <w:tcW w:w="0" w:type="auto"/>
            <w:tcMar>
              <w:top w:w="45" w:type="dxa"/>
              <w:left w:w="45" w:type="dxa"/>
              <w:bottom w:w="45" w:type="dxa"/>
              <w:right w:w="45" w:type="dxa"/>
            </w:tcMar>
            <w:hideMark/>
          </w:tcPr>
          <w:p w14:paraId="248DBAF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7C10D0">
            <w:r w:rsidRPr="00F264E8">
              <w:t>Inspect the documentation of the application, schema or profile.</w:t>
            </w:r>
          </w:p>
        </w:tc>
      </w:tr>
      <w:tr w:rsidR="00E26089" w:rsidRPr="00F264E8" w14:paraId="276E3B9A" w14:textId="77777777" w:rsidTr="007C10D0">
        <w:tc>
          <w:tcPr>
            <w:tcW w:w="0" w:type="auto"/>
            <w:tcMar>
              <w:top w:w="45" w:type="dxa"/>
              <w:left w:w="45" w:type="dxa"/>
              <w:bottom w:w="45" w:type="dxa"/>
              <w:right w:w="45" w:type="dxa"/>
            </w:tcMar>
            <w:hideMark/>
          </w:tcPr>
          <w:p w14:paraId="259B294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7C10D0">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7C10D0">
        <w:tc>
          <w:tcPr>
            <w:tcW w:w="0" w:type="auto"/>
            <w:tcMar>
              <w:top w:w="45" w:type="dxa"/>
              <w:left w:w="45" w:type="dxa"/>
              <w:bottom w:w="45" w:type="dxa"/>
              <w:right w:w="45" w:type="dxa"/>
            </w:tcMar>
            <w:hideMark/>
          </w:tcPr>
          <w:p w14:paraId="265C5565"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7C10D0">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7C10D0">
        <w:tc>
          <w:tcPr>
            <w:tcW w:w="0" w:type="auto"/>
            <w:tcMar>
              <w:top w:w="45" w:type="dxa"/>
              <w:left w:w="45" w:type="dxa"/>
              <w:bottom w:w="45" w:type="dxa"/>
              <w:right w:w="45" w:type="dxa"/>
            </w:tcMar>
            <w:hideMark/>
          </w:tcPr>
          <w:p w14:paraId="4F553E51"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7C10D0">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7C10D0">
        <w:tc>
          <w:tcPr>
            <w:tcW w:w="0" w:type="auto"/>
            <w:tcMar>
              <w:top w:w="45" w:type="dxa"/>
              <w:left w:w="45" w:type="dxa"/>
              <w:bottom w:w="45" w:type="dxa"/>
              <w:right w:w="45" w:type="dxa"/>
            </w:tcMar>
            <w:hideMark/>
          </w:tcPr>
          <w:p w14:paraId="102CCC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7C10D0">
            <w:r w:rsidRPr="00F264E8">
              <w:t>Verify that all requirements from the requirements class have been fulfilled.</w:t>
            </w:r>
          </w:p>
        </w:tc>
      </w:tr>
      <w:tr w:rsidR="00E26089" w:rsidRPr="00F264E8" w14:paraId="312B4911" w14:textId="77777777" w:rsidTr="007C10D0">
        <w:tc>
          <w:tcPr>
            <w:tcW w:w="0" w:type="auto"/>
            <w:tcMar>
              <w:top w:w="45" w:type="dxa"/>
              <w:left w:w="45" w:type="dxa"/>
              <w:bottom w:w="45" w:type="dxa"/>
              <w:right w:w="45" w:type="dxa"/>
            </w:tcMar>
            <w:hideMark/>
          </w:tcPr>
          <w:p w14:paraId="3BBDBC1B"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7C10D0">
            <w:r w:rsidRPr="00F264E8">
              <w:t>Inspect the documentation of the application, schema or profile.</w:t>
            </w:r>
          </w:p>
        </w:tc>
      </w:tr>
      <w:tr w:rsidR="00E26089" w:rsidRPr="00F264E8" w14:paraId="04FB0272" w14:textId="77777777" w:rsidTr="007C10D0">
        <w:tc>
          <w:tcPr>
            <w:tcW w:w="0" w:type="auto"/>
            <w:tcMar>
              <w:top w:w="45" w:type="dxa"/>
              <w:left w:w="45" w:type="dxa"/>
              <w:bottom w:w="45" w:type="dxa"/>
              <w:right w:w="45" w:type="dxa"/>
            </w:tcMar>
            <w:hideMark/>
          </w:tcPr>
          <w:p w14:paraId="649ED2BC"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7C10D0">
            <w:r w:rsidRPr="00F264E8">
              <w:t>Capability</w:t>
            </w:r>
          </w:p>
        </w:tc>
      </w:tr>
    </w:tbl>
    <w:p w14:paraId="12C66343" w14:textId="77777777" w:rsidR="00E26089" w:rsidRPr="002423DA" w:rsidRDefault="00E26089" w:rsidP="00E26089">
      <w:pPr>
        <w:pStyle w:val="a2"/>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7C10D0">
        <w:tc>
          <w:tcPr>
            <w:tcW w:w="0" w:type="auto"/>
            <w:tcMar>
              <w:top w:w="45" w:type="dxa"/>
              <w:left w:w="45" w:type="dxa"/>
              <w:bottom w:w="45" w:type="dxa"/>
              <w:right w:w="45" w:type="dxa"/>
            </w:tcMar>
            <w:hideMark/>
          </w:tcPr>
          <w:p w14:paraId="668DCE1E" w14:textId="77777777" w:rsidR="00E26089" w:rsidRPr="002423DA" w:rsidRDefault="00E26089" w:rsidP="007C10D0">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7C10D0">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7C10D0">
        <w:tc>
          <w:tcPr>
            <w:tcW w:w="0" w:type="auto"/>
            <w:tcMar>
              <w:top w:w="45" w:type="dxa"/>
              <w:left w:w="45" w:type="dxa"/>
              <w:bottom w:w="45" w:type="dxa"/>
              <w:right w:w="45" w:type="dxa"/>
            </w:tcMar>
            <w:hideMark/>
          </w:tcPr>
          <w:p w14:paraId="1507C006"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7C10D0">
        <w:tc>
          <w:tcPr>
            <w:tcW w:w="0" w:type="auto"/>
            <w:tcMar>
              <w:top w:w="45" w:type="dxa"/>
              <w:left w:w="45" w:type="dxa"/>
              <w:bottom w:w="45" w:type="dxa"/>
              <w:right w:w="45" w:type="dxa"/>
            </w:tcMar>
            <w:hideMark/>
          </w:tcPr>
          <w:p w14:paraId="593D9367" w14:textId="77777777" w:rsidR="00E26089" w:rsidRPr="002423DA" w:rsidRDefault="00E26089" w:rsidP="007C10D0">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7C10D0">
            <w:r w:rsidRPr="002423DA">
              <w:t>Verify that all requirements from the requirements class have been fulfilled.</w:t>
            </w:r>
          </w:p>
        </w:tc>
      </w:tr>
      <w:tr w:rsidR="00E26089" w:rsidRPr="002423DA" w14:paraId="3D95C653" w14:textId="77777777" w:rsidTr="007C10D0">
        <w:tc>
          <w:tcPr>
            <w:tcW w:w="0" w:type="auto"/>
            <w:tcMar>
              <w:top w:w="45" w:type="dxa"/>
              <w:left w:w="45" w:type="dxa"/>
              <w:bottom w:w="45" w:type="dxa"/>
              <w:right w:w="45" w:type="dxa"/>
            </w:tcMar>
            <w:hideMark/>
          </w:tcPr>
          <w:p w14:paraId="22DBBFA9"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7C10D0">
            <w:r w:rsidRPr="002423DA">
              <w:t>Inspect the documentation of the application, schema or profile.</w:t>
            </w:r>
          </w:p>
        </w:tc>
      </w:tr>
      <w:tr w:rsidR="00E26089" w:rsidRPr="002423DA" w14:paraId="24999D21" w14:textId="77777777" w:rsidTr="007C10D0">
        <w:tc>
          <w:tcPr>
            <w:tcW w:w="0" w:type="auto"/>
            <w:tcMar>
              <w:top w:w="45" w:type="dxa"/>
              <w:left w:w="45" w:type="dxa"/>
              <w:bottom w:w="45" w:type="dxa"/>
              <w:right w:w="45" w:type="dxa"/>
            </w:tcMar>
            <w:hideMark/>
          </w:tcPr>
          <w:p w14:paraId="35E62BC7"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7C10D0">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7C10D0">
        <w:tc>
          <w:tcPr>
            <w:tcW w:w="0" w:type="auto"/>
            <w:tcMar>
              <w:top w:w="45" w:type="dxa"/>
              <w:left w:w="45" w:type="dxa"/>
              <w:bottom w:w="45" w:type="dxa"/>
              <w:right w:w="45" w:type="dxa"/>
            </w:tcMar>
            <w:hideMark/>
          </w:tcPr>
          <w:p w14:paraId="582615EB"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7C10D0">
        <w:tc>
          <w:tcPr>
            <w:tcW w:w="0" w:type="auto"/>
            <w:tcMar>
              <w:top w:w="45" w:type="dxa"/>
              <w:left w:w="45" w:type="dxa"/>
              <w:bottom w:w="45" w:type="dxa"/>
              <w:right w:w="45" w:type="dxa"/>
            </w:tcMar>
            <w:hideMark/>
          </w:tcPr>
          <w:p w14:paraId="331F0CC7" w14:textId="77777777" w:rsidR="00E26089" w:rsidRPr="002423DA" w:rsidRDefault="00E26089" w:rsidP="007C10D0">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7C10D0">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7C10D0">
        <w:tc>
          <w:tcPr>
            <w:tcW w:w="0" w:type="auto"/>
            <w:tcMar>
              <w:top w:w="45" w:type="dxa"/>
              <w:left w:w="45" w:type="dxa"/>
              <w:bottom w:w="45" w:type="dxa"/>
              <w:right w:w="45" w:type="dxa"/>
            </w:tcMar>
            <w:hideMark/>
          </w:tcPr>
          <w:p w14:paraId="5A54B004" w14:textId="77777777" w:rsidR="00E26089" w:rsidRPr="002423DA" w:rsidRDefault="00E26089" w:rsidP="007C10D0">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7C10D0">
            <w:r w:rsidRPr="002423DA">
              <w:t>Verify that all requirements from the requirements class have been fulfilled.</w:t>
            </w:r>
          </w:p>
        </w:tc>
      </w:tr>
      <w:tr w:rsidR="00E26089" w:rsidRPr="002423DA" w14:paraId="72C20592" w14:textId="77777777" w:rsidTr="007C10D0">
        <w:tc>
          <w:tcPr>
            <w:tcW w:w="0" w:type="auto"/>
            <w:tcMar>
              <w:top w:w="45" w:type="dxa"/>
              <w:left w:w="45" w:type="dxa"/>
              <w:bottom w:w="45" w:type="dxa"/>
              <w:right w:w="45" w:type="dxa"/>
            </w:tcMar>
            <w:hideMark/>
          </w:tcPr>
          <w:p w14:paraId="0C7794FB" w14:textId="77777777" w:rsidR="00E26089" w:rsidRPr="002423DA" w:rsidRDefault="00E26089" w:rsidP="007C10D0">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7C10D0">
            <w:r w:rsidRPr="002423DA">
              <w:t>Inspect the documentation of the application, schema or profile.</w:t>
            </w:r>
          </w:p>
        </w:tc>
      </w:tr>
      <w:tr w:rsidR="00E26089" w:rsidRPr="002423DA" w14:paraId="7AD6E2A1" w14:textId="77777777" w:rsidTr="007C10D0">
        <w:tc>
          <w:tcPr>
            <w:tcW w:w="0" w:type="auto"/>
            <w:tcMar>
              <w:top w:w="45" w:type="dxa"/>
              <w:left w:w="45" w:type="dxa"/>
              <w:bottom w:w="45" w:type="dxa"/>
              <w:right w:w="45" w:type="dxa"/>
            </w:tcMar>
            <w:hideMark/>
          </w:tcPr>
          <w:p w14:paraId="185CB59E" w14:textId="77777777" w:rsidR="00E26089" w:rsidRPr="002423DA" w:rsidRDefault="00E26089" w:rsidP="007C10D0">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7C10D0">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7C10D0">
        <w:tc>
          <w:tcPr>
            <w:tcW w:w="0" w:type="auto"/>
            <w:tcMar>
              <w:top w:w="45" w:type="dxa"/>
              <w:left w:w="45" w:type="dxa"/>
              <w:bottom w:w="45" w:type="dxa"/>
              <w:right w:w="45" w:type="dxa"/>
            </w:tcMar>
            <w:hideMark/>
          </w:tcPr>
          <w:p w14:paraId="30BEA0F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7C10D0">
        <w:tc>
          <w:tcPr>
            <w:tcW w:w="0" w:type="auto"/>
            <w:tcMar>
              <w:top w:w="45" w:type="dxa"/>
              <w:left w:w="45" w:type="dxa"/>
              <w:bottom w:w="45" w:type="dxa"/>
              <w:right w:w="45" w:type="dxa"/>
            </w:tcMar>
            <w:hideMark/>
          </w:tcPr>
          <w:p w14:paraId="3699A43C"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7C10D0">
        <w:tc>
          <w:tcPr>
            <w:tcW w:w="0" w:type="auto"/>
            <w:tcMar>
              <w:top w:w="45" w:type="dxa"/>
              <w:left w:w="45" w:type="dxa"/>
              <w:bottom w:w="45" w:type="dxa"/>
              <w:right w:w="45" w:type="dxa"/>
            </w:tcMar>
            <w:hideMark/>
          </w:tcPr>
          <w:p w14:paraId="3A51797B"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7C10D0">
            <w:r w:rsidRPr="00F264E8">
              <w:t>Verify that all requirements from the requirements class have been fulfilled.</w:t>
            </w:r>
          </w:p>
        </w:tc>
      </w:tr>
      <w:tr w:rsidR="00E26089" w:rsidRPr="00F264E8" w14:paraId="304E18A0" w14:textId="77777777" w:rsidTr="007C10D0">
        <w:tc>
          <w:tcPr>
            <w:tcW w:w="0" w:type="auto"/>
            <w:tcMar>
              <w:top w:w="45" w:type="dxa"/>
              <w:left w:w="45" w:type="dxa"/>
              <w:bottom w:w="45" w:type="dxa"/>
              <w:right w:w="45" w:type="dxa"/>
            </w:tcMar>
            <w:hideMark/>
          </w:tcPr>
          <w:p w14:paraId="03650928"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7C10D0">
            <w:r w:rsidRPr="00F264E8">
              <w:t>Inspect the documentation of the application, schema or profile.</w:t>
            </w:r>
          </w:p>
        </w:tc>
      </w:tr>
      <w:tr w:rsidR="00E26089" w:rsidRPr="00F264E8" w14:paraId="4E60D18B" w14:textId="77777777" w:rsidTr="007C10D0">
        <w:tc>
          <w:tcPr>
            <w:tcW w:w="0" w:type="auto"/>
            <w:tcMar>
              <w:top w:w="45" w:type="dxa"/>
              <w:left w:w="45" w:type="dxa"/>
              <w:bottom w:w="45" w:type="dxa"/>
              <w:right w:w="45" w:type="dxa"/>
            </w:tcMar>
            <w:hideMark/>
          </w:tcPr>
          <w:p w14:paraId="3F1372C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7C10D0">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7C10D0">
        <w:tc>
          <w:tcPr>
            <w:tcW w:w="0" w:type="auto"/>
            <w:tcMar>
              <w:top w:w="45" w:type="dxa"/>
              <w:left w:w="45" w:type="dxa"/>
              <w:bottom w:w="45" w:type="dxa"/>
              <w:right w:w="45" w:type="dxa"/>
            </w:tcMar>
            <w:hideMark/>
          </w:tcPr>
          <w:p w14:paraId="6BDF485E"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7C10D0">
        <w:tc>
          <w:tcPr>
            <w:tcW w:w="0" w:type="auto"/>
            <w:tcMar>
              <w:top w:w="45" w:type="dxa"/>
              <w:left w:w="45" w:type="dxa"/>
              <w:bottom w:w="45" w:type="dxa"/>
              <w:right w:w="45" w:type="dxa"/>
            </w:tcMar>
            <w:hideMark/>
          </w:tcPr>
          <w:p w14:paraId="02F23558"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7C10D0">
        <w:tc>
          <w:tcPr>
            <w:tcW w:w="0" w:type="auto"/>
            <w:tcMar>
              <w:top w:w="45" w:type="dxa"/>
              <w:left w:w="45" w:type="dxa"/>
              <w:bottom w:w="45" w:type="dxa"/>
              <w:right w:w="45" w:type="dxa"/>
            </w:tcMar>
            <w:hideMark/>
          </w:tcPr>
          <w:p w14:paraId="5419D790"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7C10D0">
            <w:r w:rsidRPr="00F264E8">
              <w:t>Verify that all requirements from the requirements class have been fulfilled.</w:t>
            </w:r>
          </w:p>
        </w:tc>
      </w:tr>
      <w:tr w:rsidR="00E26089" w:rsidRPr="00F264E8" w14:paraId="30165AA7" w14:textId="77777777" w:rsidTr="007C10D0">
        <w:tc>
          <w:tcPr>
            <w:tcW w:w="0" w:type="auto"/>
            <w:tcMar>
              <w:top w:w="45" w:type="dxa"/>
              <w:left w:w="45" w:type="dxa"/>
              <w:bottom w:w="45" w:type="dxa"/>
              <w:right w:w="45" w:type="dxa"/>
            </w:tcMar>
            <w:hideMark/>
          </w:tcPr>
          <w:p w14:paraId="1A759C96"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7C10D0">
            <w:r w:rsidRPr="00F264E8">
              <w:t>Inspect the documentation of the application, schema or profile.</w:t>
            </w:r>
          </w:p>
        </w:tc>
      </w:tr>
      <w:tr w:rsidR="00E26089" w:rsidRPr="00F264E8" w14:paraId="3D6CE644" w14:textId="77777777" w:rsidTr="007C10D0">
        <w:tc>
          <w:tcPr>
            <w:tcW w:w="0" w:type="auto"/>
            <w:tcMar>
              <w:top w:w="45" w:type="dxa"/>
              <w:left w:w="45" w:type="dxa"/>
              <w:bottom w:w="45" w:type="dxa"/>
              <w:right w:w="45" w:type="dxa"/>
            </w:tcMar>
            <w:hideMark/>
          </w:tcPr>
          <w:p w14:paraId="64A083E5"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7C10D0">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7C10D0">
        <w:tc>
          <w:tcPr>
            <w:tcW w:w="0" w:type="auto"/>
            <w:tcMar>
              <w:top w:w="45" w:type="dxa"/>
              <w:left w:w="45" w:type="dxa"/>
              <w:bottom w:w="45" w:type="dxa"/>
              <w:right w:w="45" w:type="dxa"/>
            </w:tcMar>
            <w:hideMark/>
          </w:tcPr>
          <w:p w14:paraId="171FEB9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7C10D0">
        <w:tc>
          <w:tcPr>
            <w:tcW w:w="0" w:type="auto"/>
            <w:tcMar>
              <w:top w:w="45" w:type="dxa"/>
              <w:left w:w="45" w:type="dxa"/>
              <w:bottom w:w="45" w:type="dxa"/>
              <w:right w:w="45" w:type="dxa"/>
            </w:tcMar>
            <w:hideMark/>
          </w:tcPr>
          <w:p w14:paraId="1BA346CE"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7C10D0">
        <w:tc>
          <w:tcPr>
            <w:tcW w:w="0" w:type="auto"/>
            <w:tcMar>
              <w:top w:w="45" w:type="dxa"/>
              <w:left w:w="45" w:type="dxa"/>
              <w:bottom w:w="45" w:type="dxa"/>
              <w:right w:w="45" w:type="dxa"/>
            </w:tcMar>
            <w:hideMark/>
          </w:tcPr>
          <w:p w14:paraId="2109BFB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7C10D0">
            <w:r w:rsidRPr="00F264E8">
              <w:t>Verify that all requirements from the requirements class have been fulfilled.</w:t>
            </w:r>
          </w:p>
        </w:tc>
      </w:tr>
      <w:tr w:rsidR="00E26089" w:rsidRPr="00F264E8" w14:paraId="0FB98787" w14:textId="77777777" w:rsidTr="007C10D0">
        <w:tc>
          <w:tcPr>
            <w:tcW w:w="0" w:type="auto"/>
            <w:tcMar>
              <w:top w:w="45" w:type="dxa"/>
              <w:left w:w="45" w:type="dxa"/>
              <w:bottom w:w="45" w:type="dxa"/>
              <w:right w:w="45" w:type="dxa"/>
            </w:tcMar>
            <w:hideMark/>
          </w:tcPr>
          <w:p w14:paraId="54E05101"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7C10D0">
            <w:r w:rsidRPr="00F264E8">
              <w:t>Inspect the documentation of the application, schema or profile.</w:t>
            </w:r>
          </w:p>
        </w:tc>
      </w:tr>
      <w:tr w:rsidR="00E26089" w:rsidRPr="00F264E8" w14:paraId="0658E184" w14:textId="77777777" w:rsidTr="007C10D0">
        <w:tc>
          <w:tcPr>
            <w:tcW w:w="0" w:type="auto"/>
            <w:tcMar>
              <w:top w:w="45" w:type="dxa"/>
              <w:left w:w="45" w:type="dxa"/>
              <w:bottom w:w="45" w:type="dxa"/>
              <w:right w:w="45" w:type="dxa"/>
            </w:tcMar>
            <w:hideMark/>
          </w:tcPr>
          <w:p w14:paraId="5B90EFC7"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7C10D0">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7C10D0">
        <w:tc>
          <w:tcPr>
            <w:tcW w:w="0" w:type="auto"/>
            <w:tcMar>
              <w:top w:w="45" w:type="dxa"/>
              <w:left w:w="45" w:type="dxa"/>
              <w:bottom w:w="45" w:type="dxa"/>
              <w:right w:w="45" w:type="dxa"/>
            </w:tcMar>
            <w:hideMark/>
          </w:tcPr>
          <w:p w14:paraId="4387294F"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7C10D0">
        <w:tc>
          <w:tcPr>
            <w:tcW w:w="0" w:type="auto"/>
            <w:tcMar>
              <w:top w:w="45" w:type="dxa"/>
              <w:left w:w="45" w:type="dxa"/>
              <w:bottom w:w="45" w:type="dxa"/>
              <w:right w:w="45" w:type="dxa"/>
            </w:tcMar>
            <w:hideMark/>
          </w:tcPr>
          <w:p w14:paraId="0B5EE051" w14:textId="77777777" w:rsidR="00E26089" w:rsidRPr="00F264E8" w:rsidRDefault="00E26089" w:rsidP="007C10D0">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7C10D0">
        <w:tc>
          <w:tcPr>
            <w:tcW w:w="0" w:type="auto"/>
            <w:tcMar>
              <w:top w:w="45" w:type="dxa"/>
              <w:left w:w="45" w:type="dxa"/>
              <w:bottom w:w="45" w:type="dxa"/>
              <w:right w:w="45" w:type="dxa"/>
            </w:tcMar>
            <w:hideMark/>
          </w:tcPr>
          <w:p w14:paraId="59D7AE96"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7C10D0">
            <w:r w:rsidRPr="00F264E8">
              <w:t>Verify that all requirements from the requirements class have been fulfilled.</w:t>
            </w:r>
          </w:p>
        </w:tc>
      </w:tr>
      <w:tr w:rsidR="00E26089" w:rsidRPr="00F264E8" w14:paraId="05D404E6" w14:textId="77777777" w:rsidTr="007C10D0">
        <w:tc>
          <w:tcPr>
            <w:tcW w:w="0" w:type="auto"/>
            <w:tcMar>
              <w:top w:w="45" w:type="dxa"/>
              <w:left w:w="45" w:type="dxa"/>
              <w:bottom w:w="45" w:type="dxa"/>
              <w:right w:w="45" w:type="dxa"/>
            </w:tcMar>
            <w:hideMark/>
          </w:tcPr>
          <w:p w14:paraId="2DD7FE4D"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7C10D0">
            <w:r w:rsidRPr="00F264E8">
              <w:t>Inspect the documentation of the application, schema or profile.</w:t>
            </w:r>
          </w:p>
        </w:tc>
      </w:tr>
      <w:tr w:rsidR="00E26089" w:rsidRPr="00F264E8" w14:paraId="34832A9F" w14:textId="77777777" w:rsidTr="007C10D0">
        <w:tc>
          <w:tcPr>
            <w:tcW w:w="0" w:type="auto"/>
            <w:tcMar>
              <w:top w:w="45" w:type="dxa"/>
              <w:left w:w="45" w:type="dxa"/>
              <w:bottom w:w="45" w:type="dxa"/>
              <w:right w:w="45" w:type="dxa"/>
            </w:tcMar>
            <w:hideMark/>
          </w:tcPr>
          <w:p w14:paraId="31CC967D"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7C10D0">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7C10D0">
        <w:tc>
          <w:tcPr>
            <w:tcW w:w="0" w:type="auto"/>
            <w:tcMar>
              <w:top w:w="45" w:type="dxa"/>
              <w:left w:w="45" w:type="dxa"/>
              <w:bottom w:w="45" w:type="dxa"/>
              <w:right w:w="45" w:type="dxa"/>
            </w:tcMar>
            <w:hideMark/>
          </w:tcPr>
          <w:p w14:paraId="4DBE742A" w14:textId="77777777" w:rsidR="00E26089" w:rsidRPr="00F264E8" w:rsidRDefault="00E26089" w:rsidP="007C10D0">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7C10D0">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7C10D0">
        <w:tc>
          <w:tcPr>
            <w:tcW w:w="0" w:type="auto"/>
            <w:tcMar>
              <w:top w:w="45" w:type="dxa"/>
              <w:left w:w="45" w:type="dxa"/>
              <w:bottom w:w="45" w:type="dxa"/>
              <w:right w:w="45" w:type="dxa"/>
            </w:tcMar>
            <w:hideMark/>
          </w:tcPr>
          <w:p w14:paraId="73D1AFD3" w14:textId="77777777" w:rsidR="00E26089" w:rsidRPr="00F264E8" w:rsidRDefault="00E26089" w:rsidP="007C10D0">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7C10D0">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7C10D0">
        <w:tc>
          <w:tcPr>
            <w:tcW w:w="0" w:type="auto"/>
            <w:tcMar>
              <w:top w:w="45" w:type="dxa"/>
              <w:left w:w="45" w:type="dxa"/>
              <w:bottom w:w="45" w:type="dxa"/>
              <w:right w:w="45" w:type="dxa"/>
            </w:tcMar>
            <w:hideMark/>
          </w:tcPr>
          <w:p w14:paraId="10F72E13" w14:textId="77777777" w:rsidR="00E26089" w:rsidRPr="00F264E8" w:rsidRDefault="00E26089" w:rsidP="007C10D0">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7C10D0">
            <w:r w:rsidRPr="00F264E8">
              <w:t>Verify that all requirements from the requirements class have been fulfilled.</w:t>
            </w:r>
          </w:p>
        </w:tc>
      </w:tr>
      <w:tr w:rsidR="00E26089" w:rsidRPr="00F264E8" w14:paraId="7832CFAD" w14:textId="77777777" w:rsidTr="007C10D0">
        <w:tc>
          <w:tcPr>
            <w:tcW w:w="0" w:type="auto"/>
            <w:tcMar>
              <w:top w:w="45" w:type="dxa"/>
              <w:left w:w="45" w:type="dxa"/>
              <w:bottom w:w="45" w:type="dxa"/>
              <w:right w:w="45" w:type="dxa"/>
            </w:tcMar>
            <w:hideMark/>
          </w:tcPr>
          <w:p w14:paraId="470F0DE0" w14:textId="77777777" w:rsidR="00E26089" w:rsidRPr="00F264E8" w:rsidRDefault="00E26089" w:rsidP="007C10D0">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7C10D0">
            <w:r w:rsidRPr="00F264E8">
              <w:t>Inspect the documentation of the application, schema or profile.</w:t>
            </w:r>
          </w:p>
        </w:tc>
      </w:tr>
      <w:tr w:rsidR="00E26089" w:rsidRPr="00F264E8" w14:paraId="6CC9C348" w14:textId="77777777" w:rsidTr="007C10D0">
        <w:tc>
          <w:tcPr>
            <w:tcW w:w="0" w:type="auto"/>
            <w:tcMar>
              <w:top w:w="45" w:type="dxa"/>
              <w:left w:w="45" w:type="dxa"/>
              <w:bottom w:w="45" w:type="dxa"/>
              <w:right w:w="45" w:type="dxa"/>
            </w:tcMar>
            <w:hideMark/>
          </w:tcPr>
          <w:p w14:paraId="50561F3A" w14:textId="77777777" w:rsidR="00E26089" w:rsidRPr="00F264E8" w:rsidRDefault="00E26089" w:rsidP="007C10D0">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7C10D0">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4"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4"/>
    </w:p>
    <w:p w14:paraId="15C92B03" w14:textId="4FDB9CCA"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7C10D0">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7C10D0">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7C10D0">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7C10D0">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7C10D0">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7C10D0">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7C10D0">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7C10D0">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7C10D0">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7C10D0">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7C10D0">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7C10D0">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7C10D0">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7C10D0">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7C10D0">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7C10D0">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7C10D0">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7C10D0">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7C10D0">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7C10D0">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7C10D0">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7C10D0">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7C10D0">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7C10D0">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7C10D0">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7C10D0">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7C10D0">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7C10D0">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7C10D0">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7C10D0">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7C10D0">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7C10D0">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7C10D0">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7C10D0">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7C10D0">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7C10D0">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7C10D0">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7C10D0">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7C10D0">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7C10D0">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7C10D0">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55" w:name="_Toc52399751"/>
      <w:r w:rsidRPr="00F02BC7">
        <w:rPr>
          <w:b w:val="0"/>
        </w:rPr>
        <w:t>(</w:t>
      </w:r>
      <w:r>
        <w:rPr>
          <w:b w:val="0"/>
        </w:rPr>
        <w:t>informative</w:t>
      </w:r>
      <w:r w:rsidRPr="00F02BC7">
        <w:rPr>
          <w:b w:val="0"/>
        </w:rPr>
        <w:t>)</w:t>
      </w:r>
      <w:r w:rsidRPr="00F02BC7">
        <w:br/>
      </w:r>
      <w:r w:rsidRPr="00F02BC7">
        <w:br/>
      </w:r>
      <w:r>
        <w:t>Alignment with ISO 19156:2011</w:t>
      </w:r>
      <w:bookmarkEnd w:id="155"/>
    </w:p>
    <w:p w14:paraId="582A623D" w14:textId="77777777" w:rsidR="00491C3C" w:rsidRPr="002B4EBE" w:rsidRDefault="00491C3C" w:rsidP="002B4EBE">
      <w:pPr>
        <w:pStyle w:val="a2"/>
      </w:pPr>
      <w:bookmarkStart w:id="156" w:name="_Toc52399752"/>
      <w:r w:rsidRPr="002B4EBE">
        <w:t xml:space="preserve">Clause title </w:t>
      </w:r>
      <w:proofErr w:type="spellStart"/>
      <w:r w:rsidRPr="002B4EBE">
        <w:t>autonumber</w:t>
      </w:r>
      <w:bookmarkEnd w:id="156"/>
      <w:proofErr w:type="spellEnd"/>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57" w:name="_Toc52399753"/>
      <w:r w:rsidRPr="00F02BC7">
        <w:t xml:space="preserve">Subclause </w:t>
      </w:r>
      <w:proofErr w:type="spellStart"/>
      <w:r w:rsidRPr="00F02BC7">
        <w:t>autonumber</w:t>
      </w:r>
      <w:bookmarkEnd w:id="157"/>
      <w:proofErr w:type="spellEnd"/>
    </w:p>
    <w:p w14:paraId="77D0AD26" w14:textId="77777777" w:rsidR="00491C3C" w:rsidRPr="00F02BC7" w:rsidRDefault="00491C3C" w:rsidP="00491C3C">
      <w:pPr>
        <w:pStyle w:val="a4"/>
        <w:numPr>
          <w:ilvl w:val="3"/>
          <w:numId w:val="7"/>
        </w:numPr>
      </w:pPr>
      <w:bookmarkStart w:id="158" w:name="_Toc52399754"/>
      <w:r w:rsidRPr="00F02BC7">
        <w:t xml:space="preserve">Subclause </w:t>
      </w:r>
      <w:proofErr w:type="spellStart"/>
      <w:r w:rsidRPr="00F02BC7">
        <w:t>autonumber</w:t>
      </w:r>
      <w:bookmarkEnd w:id="158"/>
      <w:proofErr w:type="spellEnd"/>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59"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59"/>
    </w:p>
    <w:p w14:paraId="310591AF" w14:textId="77777777" w:rsidR="00491C3C" w:rsidRPr="002B4EBE" w:rsidRDefault="00491C3C" w:rsidP="002B4EBE">
      <w:pPr>
        <w:pStyle w:val="a2"/>
      </w:pPr>
      <w:bookmarkStart w:id="160" w:name="_Toc52399756"/>
      <w:r w:rsidRPr="002B4EBE">
        <w:t xml:space="preserve">Clause title </w:t>
      </w:r>
      <w:proofErr w:type="spellStart"/>
      <w:r w:rsidRPr="002B4EBE">
        <w:t>autonumber</w:t>
      </w:r>
      <w:bookmarkEnd w:id="160"/>
      <w:proofErr w:type="spellEnd"/>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1" w:name="_Toc52399757"/>
      <w:r w:rsidRPr="00F02BC7">
        <w:t xml:space="preserve">Subclause </w:t>
      </w:r>
      <w:proofErr w:type="spellStart"/>
      <w:r w:rsidRPr="00F02BC7">
        <w:t>autonumber</w:t>
      </w:r>
      <w:bookmarkEnd w:id="161"/>
      <w:proofErr w:type="spellEnd"/>
    </w:p>
    <w:p w14:paraId="6625AB66" w14:textId="77777777" w:rsidR="00491C3C" w:rsidRPr="00F02BC7" w:rsidRDefault="00491C3C" w:rsidP="00491C3C">
      <w:pPr>
        <w:pStyle w:val="a4"/>
        <w:numPr>
          <w:ilvl w:val="3"/>
          <w:numId w:val="7"/>
        </w:numPr>
      </w:pPr>
      <w:bookmarkStart w:id="162" w:name="_Toc52399758"/>
      <w:r w:rsidRPr="00F02BC7">
        <w:t xml:space="preserve">Subclause </w:t>
      </w:r>
      <w:proofErr w:type="spellStart"/>
      <w:r w:rsidRPr="00F02BC7">
        <w:t>autonumber</w:t>
      </w:r>
      <w:bookmarkEnd w:id="162"/>
      <w:proofErr w:type="spellEnd"/>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3" w:name="_Toc443470372"/>
      <w:bookmarkStart w:id="164" w:name="_Toc450303224"/>
      <w:bookmarkStart w:id="165" w:name="_Toc9996979"/>
      <w:bookmarkStart w:id="166" w:name="_Toc353342679"/>
      <w:bookmarkStart w:id="167" w:name="_Toc52399759"/>
      <w:r w:rsidRPr="00F02BC7">
        <w:lastRenderedPageBreak/>
        <w:t>Bibliography</w:t>
      </w:r>
      <w:bookmarkEnd w:id="163"/>
      <w:bookmarkEnd w:id="164"/>
      <w:bookmarkEnd w:id="165"/>
      <w:bookmarkEnd w:id="166"/>
      <w:bookmarkEnd w:id="167"/>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2B4EBE">
      <w:footerReference w:type="even" r:id="rId164"/>
      <w:footerReference w:type="default" r:id="rId165"/>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F5C794" w14:textId="77777777" w:rsidR="006A53E4" w:rsidRDefault="006A53E4">
      <w:pPr>
        <w:spacing w:after="0" w:line="240" w:lineRule="auto"/>
      </w:pPr>
      <w:r>
        <w:separator/>
      </w:r>
    </w:p>
  </w:endnote>
  <w:endnote w:type="continuationSeparator" w:id="0">
    <w:p w14:paraId="04509291" w14:textId="77777777" w:rsidR="006A53E4" w:rsidRDefault="006A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A1C65" w:rsidRPr="00BA1CC8" w:rsidRDefault="007A1C65"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A1C65" w:rsidRDefault="007A1C65"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A1C65" w:rsidRPr="00BA1CC8" w:rsidRDefault="007A1C65"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A1C65" w:rsidRPr="00BA1CC8" w:rsidRDefault="007A1C65"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A1C65" w:rsidRPr="00BA1CC8" w:rsidRDefault="007A1C65"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A1C65" w:rsidRPr="00BA1CC8" w:rsidRDefault="007A1C65"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9F779" w14:textId="77777777" w:rsidR="006A53E4" w:rsidRDefault="006A53E4">
      <w:pPr>
        <w:spacing w:after="0" w:line="240" w:lineRule="auto"/>
      </w:pPr>
      <w:r>
        <w:separator/>
      </w:r>
    </w:p>
  </w:footnote>
  <w:footnote w:type="continuationSeparator" w:id="0">
    <w:p w14:paraId="794645A8" w14:textId="77777777" w:rsidR="006A53E4" w:rsidRDefault="006A53E4">
      <w:pPr>
        <w:spacing w:after="0" w:line="240" w:lineRule="auto"/>
      </w:pPr>
      <w:r>
        <w:continuationSeparator/>
      </w:r>
    </w:p>
  </w:footnote>
  <w:footnote w:id="1">
    <w:p w14:paraId="2FCD3669" w14:textId="464738D1" w:rsidR="007A1C65" w:rsidRPr="00F02BC7" w:rsidRDefault="007A1C65">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A1C65" w:rsidRPr="00151316" w:rsidRDefault="007A1C65"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A1C65" w:rsidRPr="004D16C0" w:rsidRDefault="007A1C65"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A1C65" w:rsidRPr="004D16C0" w:rsidRDefault="007A1C65"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A1C65" w:rsidRPr="004D16C0" w:rsidRDefault="007A1C65"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1A4B"/>
    <w:multiLevelType w:val="hybridMultilevel"/>
    <w:tmpl w:val="D04EC04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41777CF"/>
    <w:multiLevelType w:val="hybridMultilevel"/>
    <w:tmpl w:val="11AAFD9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22410F"/>
    <w:multiLevelType w:val="hybridMultilevel"/>
    <w:tmpl w:val="3E58029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D36FC5"/>
    <w:multiLevelType w:val="hybridMultilevel"/>
    <w:tmpl w:val="6B2E2D0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9235B2C"/>
    <w:multiLevelType w:val="hybridMultilevel"/>
    <w:tmpl w:val="DB9801A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3"/>
  </w:num>
  <w:num w:numId="8">
    <w:abstractNumId w:val="3"/>
  </w:num>
  <w:num w:numId="9">
    <w:abstractNumId w:val="3"/>
  </w:num>
  <w:num w:numId="10">
    <w:abstractNumId w:val="3"/>
  </w:num>
  <w:num w:numId="11">
    <w:abstractNumId w:val="3"/>
  </w:num>
  <w:num w:numId="12">
    <w:abstractNumId w:val="3"/>
  </w:num>
  <w:num w:numId="13">
    <w:abstractNumId w:val="34"/>
  </w:num>
  <w:num w:numId="14">
    <w:abstractNumId w:val="4"/>
  </w:num>
  <w:num w:numId="15">
    <w:abstractNumId w:val="19"/>
  </w:num>
  <w:num w:numId="16">
    <w:abstractNumId w:val="14"/>
  </w:num>
  <w:num w:numId="17">
    <w:abstractNumId w:val="1"/>
  </w:num>
  <w:num w:numId="18">
    <w:abstractNumId w:val="20"/>
  </w:num>
  <w:num w:numId="19">
    <w:abstractNumId w:val="25"/>
  </w:num>
  <w:num w:numId="20">
    <w:abstractNumId w:val="22"/>
  </w:num>
  <w:num w:numId="21">
    <w:abstractNumId w:val="10"/>
  </w:num>
  <w:num w:numId="22">
    <w:abstractNumId w:val="32"/>
  </w:num>
  <w:num w:numId="23">
    <w:abstractNumId w:val="33"/>
  </w:num>
  <w:num w:numId="24">
    <w:abstractNumId w:val="7"/>
  </w:num>
  <w:num w:numId="25">
    <w:abstractNumId w:val="27"/>
  </w:num>
  <w:num w:numId="26">
    <w:abstractNumId w:val="18"/>
  </w:num>
  <w:num w:numId="27">
    <w:abstractNumId w:val="8"/>
  </w:num>
  <w:num w:numId="28">
    <w:abstractNumId w:val="21"/>
  </w:num>
  <w:num w:numId="29">
    <w:abstractNumId w:val="35"/>
  </w:num>
  <w:num w:numId="30">
    <w:abstractNumId w:val="11"/>
  </w:num>
  <w:num w:numId="31">
    <w:abstractNumId w:val="6"/>
  </w:num>
  <w:num w:numId="32">
    <w:abstractNumId w:val="12"/>
  </w:num>
  <w:num w:numId="33">
    <w:abstractNumId w:val="15"/>
  </w:num>
  <w:num w:numId="34">
    <w:abstractNumId w:val="5"/>
  </w:num>
  <w:num w:numId="35">
    <w:abstractNumId w:val="23"/>
  </w:num>
  <w:num w:numId="36">
    <w:abstractNumId w:val="2"/>
  </w:num>
  <w:num w:numId="37">
    <w:abstractNumId w:val="30"/>
  </w:num>
  <w:num w:numId="38">
    <w:abstractNumId w:val="16"/>
  </w:num>
  <w:num w:numId="39">
    <w:abstractNumId w:val="29"/>
  </w:num>
  <w:num w:numId="40">
    <w:abstractNumId w:val="24"/>
  </w:num>
  <w:num w:numId="41">
    <w:abstractNumId w:val="13"/>
  </w:num>
  <w:num w:numId="42">
    <w:abstractNumId w:val="9"/>
  </w:num>
  <w:num w:numId="43">
    <w:abstractNumId w:val="31"/>
  </w:num>
  <w:num w:numId="44">
    <w:abstractNumId w:val="0"/>
  </w:num>
  <w:num w:numId="45">
    <w:abstractNumId w:val="26"/>
  </w:num>
  <w:num w:numId="4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6042"/>
    <w:rsid w:val="00096387"/>
    <w:rsid w:val="000A070A"/>
    <w:rsid w:val="000A140B"/>
    <w:rsid w:val="000A32FE"/>
    <w:rsid w:val="000B17DE"/>
    <w:rsid w:val="000B26B5"/>
    <w:rsid w:val="000B4F03"/>
    <w:rsid w:val="000C033F"/>
    <w:rsid w:val="000C435F"/>
    <w:rsid w:val="000C6285"/>
    <w:rsid w:val="000C70DD"/>
    <w:rsid w:val="000D1388"/>
    <w:rsid w:val="00105813"/>
    <w:rsid w:val="001076A1"/>
    <w:rsid w:val="00114E5B"/>
    <w:rsid w:val="00131573"/>
    <w:rsid w:val="00134DF7"/>
    <w:rsid w:val="001401CF"/>
    <w:rsid w:val="001501CE"/>
    <w:rsid w:val="00154230"/>
    <w:rsid w:val="00161C5F"/>
    <w:rsid w:val="00164FC9"/>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A2250"/>
    <w:rsid w:val="002A2967"/>
    <w:rsid w:val="002B04B4"/>
    <w:rsid w:val="002B39BE"/>
    <w:rsid w:val="002B4E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71A7E"/>
    <w:rsid w:val="00375F0D"/>
    <w:rsid w:val="00381F0F"/>
    <w:rsid w:val="00383A92"/>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6E49"/>
    <w:rsid w:val="004E6E8E"/>
    <w:rsid w:val="0050774B"/>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10D56"/>
    <w:rsid w:val="00611F60"/>
    <w:rsid w:val="00624A6C"/>
    <w:rsid w:val="0062664D"/>
    <w:rsid w:val="006301E0"/>
    <w:rsid w:val="00631F81"/>
    <w:rsid w:val="00632253"/>
    <w:rsid w:val="006328C0"/>
    <w:rsid w:val="0064114F"/>
    <w:rsid w:val="006472F1"/>
    <w:rsid w:val="00650B87"/>
    <w:rsid w:val="0065246E"/>
    <w:rsid w:val="0065487C"/>
    <w:rsid w:val="00661711"/>
    <w:rsid w:val="0067019B"/>
    <w:rsid w:val="00672B45"/>
    <w:rsid w:val="00673172"/>
    <w:rsid w:val="006748D2"/>
    <w:rsid w:val="006762B7"/>
    <w:rsid w:val="0068101F"/>
    <w:rsid w:val="006857A8"/>
    <w:rsid w:val="00693CB6"/>
    <w:rsid w:val="006945FF"/>
    <w:rsid w:val="006A53E4"/>
    <w:rsid w:val="006A5540"/>
    <w:rsid w:val="006A769E"/>
    <w:rsid w:val="006B3A74"/>
    <w:rsid w:val="006D3D76"/>
    <w:rsid w:val="006F017A"/>
    <w:rsid w:val="006F529E"/>
    <w:rsid w:val="006F73DD"/>
    <w:rsid w:val="0070143C"/>
    <w:rsid w:val="00710C41"/>
    <w:rsid w:val="00711727"/>
    <w:rsid w:val="007157C4"/>
    <w:rsid w:val="00720FED"/>
    <w:rsid w:val="00721E6C"/>
    <w:rsid w:val="007245C5"/>
    <w:rsid w:val="00727EBF"/>
    <w:rsid w:val="00730D8D"/>
    <w:rsid w:val="007343C0"/>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876F9"/>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69CD"/>
    <w:rsid w:val="00D50C12"/>
    <w:rsid w:val="00D50D2A"/>
    <w:rsid w:val="00D528AC"/>
    <w:rsid w:val="00D559E7"/>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26089"/>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713B"/>
    <w:rsid w:val="00F40BE9"/>
    <w:rsid w:val="00F41068"/>
    <w:rsid w:val="00F44352"/>
    <w:rsid w:val="00F448D2"/>
    <w:rsid w:val="00F461D6"/>
    <w:rsid w:val="00F47185"/>
    <w:rsid w:val="00F53892"/>
    <w:rsid w:val="00F62F5A"/>
    <w:rsid w:val="00F64967"/>
    <w:rsid w:val="00F77288"/>
    <w:rsid w:val="00F77E4F"/>
    <w:rsid w:val="00F81ACE"/>
    <w:rsid w:val="00F828CA"/>
    <w:rsid w:val="00F83F62"/>
    <w:rsid w:val="00F85048"/>
    <w:rsid w:val="00F90523"/>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958F83D7-E4FA-C443-A106-CEB69DB3E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sv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image" Target="media/image128.sv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footer" Target="footer6.xml"/><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586</TotalTime>
  <Pages>152</Pages>
  <Words>27988</Words>
  <Characters>159538</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187152</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506</cp:revision>
  <cp:lastPrinted>2020-09-30T15:14:00Z</cp:lastPrinted>
  <dcterms:created xsi:type="dcterms:W3CDTF">2020-09-30T12:38:00Z</dcterms:created>
  <dcterms:modified xsi:type="dcterms:W3CDTF">2020-10-01T02:23:00Z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